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032496E30A060C40A05C448E56BFEF84"/>
        </w:placeholder>
      </w:sdtPr>
      <w:sdtContent>
        <w:p w14:paraId="014A19E9" w14:textId="77777777" w:rsidR="00782AE7" w:rsidRDefault="00B95389">
          <w:pPr>
            <w:pStyle w:val="Ttulo"/>
          </w:pPr>
          <w:r>
            <w:t>Sistema de Control y Administración Patio (Planta Greenvic).</w:t>
          </w:r>
        </w:p>
      </w:sdtContent>
    </w:sdt>
    <w:sdt>
      <w:sdtPr>
        <w:id w:val="26953833"/>
        <w:placeholder>
          <w:docPart w:val="854723E0C337D6468C429815ECD8652A"/>
        </w:placeholder>
      </w:sdtPr>
      <w:sdtContent>
        <w:p w14:paraId="12D09EBE" w14:textId="77777777" w:rsidR="00B95389" w:rsidRDefault="00B95389">
          <w:pPr>
            <w:pStyle w:val="Subttulo"/>
          </w:pPr>
          <w:r>
            <w:t xml:space="preserve">Nicolás Fuenzalida C. </w:t>
          </w:r>
        </w:p>
        <w:p w14:paraId="6866A11C" w14:textId="77777777" w:rsidR="00782AE7" w:rsidRDefault="00B95389">
          <w:pPr>
            <w:pStyle w:val="Subttulo"/>
          </w:pPr>
          <w:r>
            <w:t xml:space="preserve"> Claudio Rossel O.</w:t>
          </w:r>
        </w:p>
      </w:sdtContent>
    </w:sdt>
    <w:p w14:paraId="443F9C74" w14:textId="7D48A449" w:rsidR="00782AE7" w:rsidRDefault="007C22AD">
      <w:pPr>
        <w:pStyle w:val="Fecha"/>
      </w:pPr>
      <w:r>
        <w:t>21</w:t>
      </w:r>
      <w:r w:rsidR="00B95389">
        <w:t xml:space="preserve"> de junio del 2014</w:t>
      </w:r>
    </w:p>
    <w:sdt>
      <w:sdtPr>
        <w:rPr>
          <w:rFonts w:asciiTheme="minorHAnsi" w:eastAsiaTheme="minorEastAsia" w:hAnsiTheme="minorHAnsi" w:cstheme="minorBidi"/>
          <w:b w:val="0"/>
          <w:bCs w:val="0"/>
          <w:i/>
          <w:iCs/>
          <w:color w:val="404040" w:themeColor="text1" w:themeTint="BF"/>
        </w:rPr>
        <w:id w:val="37482319"/>
        <w:placeholder>
          <w:docPart w:val="83E47EEB2F74FF448507AD430E1FCCB5"/>
        </w:placeholder>
      </w:sdtPr>
      <w:sdtEndPr>
        <w:rPr>
          <w:rFonts w:asciiTheme="majorHAnsi" w:eastAsiaTheme="majorEastAsia" w:hAnsiTheme="majorHAnsi" w:cstheme="majorBidi"/>
          <w:b/>
          <w:bCs/>
          <w:color w:val="990000" w:themeColor="accent1"/>
          <w:sz w:val="28"/>
          <w:szCs w:val="28"/>
        </w:rPr>
      </w:sdtEndPr>
      <w:sdtContent>
        <w:p w14:paraId="5761F83D" w14:textId="77777777" w:rsidR="00B95389" w:rsidRDefault="00B95389" w:rsidP="00B95389">
          <w:pPr>
            <w:pStyle w:val="Ttulo3"/>
            <w:jc w:val="center"/>
          </w:pPr>
        </w:p>
        <w:p w14:paraId="647D1DCA" w14:textId="77777777" w:rsidR="00B95389" w:rsidRDefault="00B95389" w:rsidP="00B95389">
          <w:pPr>
            <w:jc w:val="center"/>
          </w:pPr>
        </w:p>
        <w:p w14:paraId="2EECC239" w14:textId="77777777" w:rsidR="00B95389" w:rsidRDefault="00B95389" w:rsidP="00B95389">
          <w:pPr>
            <w:jc w:val="center"/>
          </w:pPr>
        </w:p>
        <w:p w14:paraId="4BE3D781" w14:textId="77777777" w:rsidR="00B95389" w:rsidRDefault="00B95389" w:rsidP="00B95389">
          <w:pPr>
            <w:jc w:val="center"/>
          </w:pPr>
        </w:p>
        <w:p w14:paraId="7ECF3EAF" w14:textId="77777777" w:rsidR="00B95389" w:rsidRDefault="00B95389" w:rsidP="00B95389">
          <w:pPr>
            <w:jc w:val="center"/>
          </w:pPr>
        </w:p>
        <w:p w14:paraId="6FA4C312" w14:textId="77777777" w:rsidR="00B95389" w:rsidRDefault="00B95389" w:rsidP="00B95389">
          <w:pPr>
            <w:jc w:val="center"/>
          </w:pPr>
        </w:p>
        <w:p w14:paraId="1EDC815A" w14:textId="77777777" w:rsidR="00B95389" w:rsidRDefault="00B95389" w:rsidP="00B95389">
          <w:pPr>
            <w:jc w:val="center"/>
          </w:pPr>
        </w:p>
        <w:p w14:paraId="0C5B1E42" w14:textId="77777777" w:rsidR="00B95389" w:rsidRDefault="00B95389" w:rsidP="00B95389">
          <w:pPr>
            <w:jc w:val="center"/>
          </w:pPr>
        </w:p>
        <w:p w14:paraId="1EA4852C" w14:textId="77777777" w:rsidR="00B95389" w:rsidRDefault="00B95389" w:rsidP="00B95389">
          <w:pPr>
            <w:jc w:val="center"/>
          </w:pPr>
        </w:p>
        <w:p w14:paraId="2895AF7E" w14:textId="77777777" w:rsidR="00B95389" w:rsidRDefault="00B95389" w:rsidP="00B95389">
          <w:pPr>
            <w:jc w:val="center"/>
          </w:pPr>
        </w:p>
        <w:p w14:paraId="117A4BB2" w14:textId="77777777" w:rsidR="00B95389" w:rsidRDefault="00B95389" w:rsidP="00B95389">
          <w:pPr>
            <w:jc w:val="center"/>
          </w:pPr>
        </w:p>
        <w:p w14:paraId="1BB693C1" w14:textId="77777777" w:rsidR="00B95389" w:rsidRDefault="00B95389" w:rsidP="00B95389">
          <w:pPr>
            <w:jc w:val="center"/>
          </w:pPr>
        </w:p>
        <w:p w14:paraId="464F0D68" w14:textId="77777777" w:rsidR="00B95389" w:rsidRDefault="00B95389" w:rsidP="00B95389">
          <w:pPr>
            <w:jc w:val="center"/>
          </w:pPr>
        </w:p>
        <w:p w14:paraId="61C234C2" w14:textId="77777777" w:rsidR="00B95389" w:rsidRDefault="00B95389" w:rsidP="00B95389">
          <w:pPr>
            <w:jc w:val="center"/>
          </w:pPr>
        </w:p>
        <w:p w14:paraId="726ED87B" w14:textId="77777777" w:rsidR="00B95389" w:rsidRDefault="00B95389" w:rsidP="00B95389">
          <w:pPr>
            <w:jc w:val="center"/>
          </w:pPr>
        </w:p>
        <w:p w14:paraId="2173D701" w14:textId="77777777" w:rsidR="00B95389" w:rsidRDefault="00B95389" w:rsidP="00B95389">
          <w:pPr>
            <w:jc w:val="center"/>
          </w:pPr>
        </w:p>
        <w:p w14:paraId="740BFFA0" w14:textId="77777777" w:rsidR="00B95389" w:rsidRDefault="00B95389" w:rsidP="00B95389">
          <w:pPr>
            <w:jc w:val="center"/>
          </w:pPr>
        </w:p>
        <w:p w14:paraId="0B5A9B28" w14:textId="77777777" w:rsidR="00B95389" w:rsidRDefault="00B95389" w:rsidP="00B95389">
          <w:pPr>
            <w:pStyle w:val="Ttulo3"/>
            <w:jc w:val="center"/>
            <w:rPr>
              <w:rFonts w:asciiTheme="minorHAnsi" w:eastAsiaTheme="minorEastAsia" w:hAnsiTheme="minorHAnsi" w:cstheme="minorBidi"/>
              <w:b w:val="0"/>
              <w:bCs w:val="0"/>
              <w:color w:val="404040" w:themeColor="text1" w:themeTint="BF"/>
              <w:sz w:val="18"/>
              <w:szCs w:val="20"/>
            </w:rPr>
          </w:pPr>
          <w:r w:rsidRPr="00B95389">
            <w:rPr>
              <w:sz w:val="32"/>
              <w:szCs w:val="32"/>
            </w:rPr>
            <w:lastRenderedPageBreak/>
            <w:t>Índice.</w:t>
          </w:r>
        </w:p>
        <w:p w14:paraId="2DFF1517" w14:textId="77777777" w:rsidR="00B95389" w:rsidRPr="00E43443" w:rsidRDefault="00E43443" w:rsidP="00E43443">
          <w:pPr>
            <w:pStyle w:val="Cita"/>
            <w:numPr>
              <w:ilvl w:val="0"/>
              <w:numId w:val="15"/>
            </w:numPr>
            <w:rPr>
              <w:rFonts w:asciiTheme="majorHAnsi" w:hAnsiTheme="majorHAnsi"/>
              <w:i w:val="0"/>
              <w:sz w:val="32"/>
              <w:szCs w:val="32"/>
            </w:rPr>
          </w:pPr>
          <w:r>
            <w:rPr>
              <w:rFonts w:asciiTheme="majorHAnsi" w:hAnsiTheme="majorHAnsi"/>
              <w:i w:val="0"/>
              <w:sz w:val="32"/>
              <w:szCs w:val="32"/>
            </w:rPr>
            <w:t>R</w:t>
          </w:r>
          <w:r w:rsidRPr="00E43443">
            <w:rPr>
              <w:rFonts w:asciiTheme="majorHAnsi" w:hAnsiTheme="majorHAnsi"/>
              <w:i w:val="0"/>
              <w:sz w:val="32"/>
              <w:szCs w:val="32"/>
            </w:rPr>
            <w:t>esumen.</w:t>
          </w:r>
        </w:p>
        <w:p w14:paraId="2DD8D8BE" w14:textId="77777777" w:rsidR="004A7B45" w:rsidRPr="00E43443" w:rsidRDefault="00E43443" w:rsidP="00E43443">
          <w:pPr>
            <w:pStyle w:val="Cita"/>
            <w:numPr>
              <w:ilvl w:val="0"/>
              <w:numId w:val="15"/>
            </w:numPr>
            <w:rPr>
              <w:rFonts w:asciiTheme="majorHAnsi" w:hAnsiTheme="majorHAnsi"/>
              <w:i w:val="0"/>
              <w:sz w:val="32"/>
              <w:szCs w:val="32"/>
            </w:rPr>
          </w:pPr>
          <w:r>
            <w:rPr>
              <w:rFonts w:asciiTheme="majorHAnsi" w:hAnsiTheme="majorHAnsi"/>
              <w:i w:val="0"/>
              <w:sz w:val="32"/>
              <w:szCs w:val="32"/>
            </w:rPr>
            <w:t>I</w:t>
          </w:r>
          <w:r w:rsidRPr="00E43443">
            <w:rPr>
              <w:rFonts w:asciiTheme="majorHAnsi" w:hAnsiTheme="majorHAnsi"/>
              <w:i w:val="0"/>
              <w:sz w:val="32"/>
              <w:szCs w:val="32"/>
            </w:rPr>
            <w:t>ntroducción.</w:t>
          </w:r>
        </w:p>
        <w:p w14:paraId="72FFAC24" w14:textId="77777777" w:rsidR="004A7B45" w:rsidRPr="00E43443" w:rsidRDefault="00E43443" w:rsidP="00E43443">
          <w:pPr>
            <w:pStyle w:val="Cita"/>
            <w:numPr>
              <w:ilvl w:val="0"/>
              <w:numId w:val="15"/>
            </w:numPr>
            <w:rPr>
              <w:rFonts w:asciiTheme="majorHAnsi" w:hAnsiTheme="majorHAnsi"/>
              <w:i w:val="0"/>
              <w:sz w:val="32"/>
              <w:szCs w:val="32"/>
            </w:rPr>
          </w:pPr>
          <w:r>
            <w:rPr>
              <w:rFonts w:asciiTheme="majorHAnsi" w:hAnsiTheme="majorHAnsi"/>
              <w:i w:val="0"/>
              <w:sz w:val="32"/>
              <w:szCs w:val="32"/>
            </w:rPr>
            <w:t>A</w:t>
          </w:r>
          <w:r w:rsidRPr="00E43443">
            <w:rPr>
              <w:rFonts w:asciiTheme="majorHAnsi" w:hAnsiTheme="majorHAnsi"/>
              <w:i w:val="0"/>
              <w:sz w:val="32"/>
              <w:szCs w:val="32"/>
            </w:rPr>
            <w:t>ntecedentes generales del proyecto.</w:t>
          </w:r>
        </w:p>
        <w:p w14:paraId="557BC6FB" w14:textId="77777777" w:rsidR="004A7B45" w:rsidRPr="00E43443" w:rsidRDefault="00E43443" w:rsidP="00E43443">
          <w:pPr>
            <w:pStyle w:val="Cita"/>
            <w:numPr>
              <w:ilvl w:val="0"/>
              <w:numId w:val="21"/>
            </w:numPr>
            <w:rPr>
              <w:rFonts w:asciiTheme="majorHAnsi" w:hAnsiTheme="majorHAnsi" w:cs="Helvetica"/>
              <w:i w:val="0"/>
              <w:color w:val="auto"/>
              <w:sz w:val="32"/>
              <w:szCs w:val="32"/>
              <w:lang w:val="es-ES"/>
            </w:rPr>
          </w:pPr>
          <w:r>
            <w:rPr>
              <w:rFonts w:asciiTheme="majorHAnsi" w:hAnsiTheme="majorHAnsi" w:cs="Helvetica"/>
              <w:i w:val="0"/>
              <w:color w:val="auto"/>
              <w:sz w:val="32"/>
              <w:szCs w:val="32"/>
              <w:lang w:val="es-ES"/>
            </w:rPr>
            <w:t>D</w:t>
          </w:r>
          <w:r w:rsidRPr="00E43443">
            <w:rPr>
              <w:rFonts w:asciiTheme="majorHAnsi" w:hAnsiTheme="majorHAnsi" w:cs="Helvetica"/>
              <w:i w:val="0"/>
              <w:color w:val="auto"/>
              <w:sz w:val="32"/>
              <w:szCs w:val="32"/>
              <w:lang w:val="es-ES"/>
            </w:rPr>
            <w:t>iagnostico.</w:t>
          </w:r>
        </w:p>
        <w:p w14:paraId="088D663A" w14:textId="77777777" w:rsidR="004A7B45" w:rsidRPr="00E43443" w:rsidRDefault="00E43443" w:rsidP="00E43443">
          <w:pPr>
            <w:pStyle w:val="Cita"/>
            <w:numPr>
              <w:ilvl w:val="0"/>
              <w:numId w:val="21"/>
            </w:numPr>
            <w:rPr>
              <w:rFonts w:asciiTheme="majorHAnsi" w:hAnsiTheme="majorHAnsi" w:cs="Helvetica"/>
              <w:i w:val="0"/>
              <w:color w:val="auto"/>
              <w:sz w:val="32"/>
              <w:szCs w:val="32"/>
              <w:lang w:val="es-ES"/>
            </w:rPr>
          </w:pPr>
          <w:r>
            <w:rPr>
              <w:rFonts w:asciiTheme="majorHAnsi" w:hAnsiTheme="majorHAnsi" w:cs="Helvetica"/>
              <w:i w:val="0"/>
              <w:color w:val="auto"/>
              <w:sz w:val="32"/>
              <w:szCs w:val="32"/>
              <w:lang w:val="es-ES"/>
            </w:rPr>
            <w:t>D</w:t>
          </w:r>
          <w:r w:rsidRPr="00E43443">
            <w:rPr>
              <w:rFonts w:asciiTheme="majorHAnsi" w:hAnsiTheme="majorHAnsi" w:cs="Helvetica"/>
              <w:i w:val="0"/>
              <w:color w:val="auto"/>
              <w:sz w:val="32"/>
              <w:szCs w:val="32"/>
              <w:lang w:val="es-ES"/>
            </w:rPr>
            <w:t>efinición del problema.</w:t>
          </w:r>
        </w:p>
        <w:p w14:paraId="339766C9" w14:textId="77777777" w:rsidR="004A7B45" w:rsidRPr="00E43443" w:rsidRDefault="00E43443" w:rsidP="00E43443">
          <w:pPr>
            <w:pStyle w:val="Cita"/>
            <w:numPr>
              <w:ilvl w:val="0"/>
              <w:numId w:val="21"/>
            </w:numPr>
            <w:rPr>
              <w:rFonts w:asciiTheme="majorHAnsi" w:hAnsiTheme="majorHAnsi" w:cs="Helvetica"/>
              <w:i w:val="0"/>
              <w:color w:val="auto"/>
              <w:sz w:val="32"/>
              <w:szCs w:val="32"/>
              <w:lang w:val="es-ES"/>
            </w:rPr>
          </w:pPr>
          <w:r>
            <w:rPr>
              <w:rFonts w:asciiTheme="majorHAnsi" w:hAnsiTheme="majorHAnsi" w:cs="Helvetica"/>
              <w:i w:val="0"/>
              <w:color w:val="auto"/>
              <w:sz w:val="32"/>
              <w:szCs w:val="32"/>
              <w:lang w:val="es-ES"/>
            </w:rPr>
            <w:t>D</w:t>
          </w:r>
          <w:r w:rsidRPr="00E43443">
            <w:rPr>
              <w:rFonts w:asciiTheme="majorHAnsi" w:hAnsiTheme="majorHAnsi" w:cs="Helvetica"/>
              <w:i w:val="0"/>
              <w:color w:val="auto"/>
              <w:sz w:val="32"/>
              <w:szCs w:val="32"/>
              <w:lang w:val="es-ES"/>
            </w:rPr>
            <w:t>elimitación del problema.</w:t>
          </w:r>
        </w:p>
        <w:p w14:paraId="524EEAD6" w14:textId="77777777" w:rsidR="00E43443" w:rsidRPr="00E43443" w:rsidRDefault="00E43443" w:rsidP="00E43443">
          <w:pPr>
            <w:pStyle w:val="Cita"/>
            <w:numPr>
              <w:ilvl w:val="0"/>
              <w:numId w:val="16"/>
            </w:numPr>
            <w:rPr>
              <w:rFonts w:asciiTheme="majorHAnsi" w:hAnsiTheme="majorHAnsi" w:cs="Helvetica"/>
              <w:i w:val="0"/>
              <w:color w:val="auto"/>
              <w:sz w:val="32"/>
              <w:szCs w:val="32"/>
              <w:lang w:val="es-ES"/>
            </w:rPr>
          </w:pPr>
          <w:r>
            <w:rPr>
              <w:rFonts w:asciiTheme="majorHAnsi" w:hAnsiTheme="majorHAnsi" w:cs="Helvetica"/>
              <w:i w:val="0"/>
              <w:color w:val="auto"/>
              <w:sz w:val="32"/>
              <w:szCs w:val="32"/>
              <w:lang w:val="es-ES"/>
            </w:rPr>
            <w:t>O</w:t>
          </w:r>
          <w:r w:rsidRPr="00E43443">
            <w:rPr>
              <w:rFonts w:asciiTheme="majorHAnsi" w:hAnsiTheme="majorHAnsi" w:cs="Helvetica"/>
              <w:i w:val="0"/>
              <w:color w:val="auto"/>
              <w:sz w:val="32"/>
              <w:szCs w:val="32"/>
              <w:lang w:val="es-ES"/>
            </w:rPr>
            <w:t>bjetivos.</w:t>
          </w:r>
        </w:p>
        <w:p w14:paraId="3893E7F6" w14:textId="77777777" w:rsidR="00E43443" w:rsidRPr="00E43443" w:rsidRDefault="00E43443" w:rsidP="00E43443">
          <w:pPr>
            <w:pStyle w:val="Cita"/>
            <w:numPr>
              <w:ilvl w:val="1"/>
              <w:numId w:val="20"/>
            </w:numPr>
            <w:rPr>
              <w:rFonts w:asciiTheme="majorHAnsi" w:hAnsiTheme="majorHAnsi" w:cs="Helvetica"/>
              <w:i w:val="0"/>
              <w:color w:val="auto"/>
              <w:sz w:val="32"/>
              <w:szCs w:val="32"/>
              <w:lang w:val="es-ES"/>
            </w:rPr>
          </w:pPr>
          <w:r>
            <w:rPr>
              <w:rFonts w:asciiTheme="majorHAnsi" w:hAnsiTheme="majorHAnsi" w:cs="Helvetica"/>
              <w:i w:val="0"/>
              <w:color w:val="auto"/>
              <w:sz w:val="32"/>
              <w:szCs w:val="32"/>
              <w:lang w:val="es-ES"/>
            </w:rPr>
            <w:t>O</w:t>
          </w:r>
          <w:r w:rsidRPr="00E43443">
            <w:rPr>
              <w:rFonts w:asciiTheme="majorHAnsi" w:hAnsiTheme="majorHAnsi" w:cs="Helvetica"/>
              <w:i w:val="0"/>
              <w:color w:val="auto"/>
              <w:sz w:val="32"/>
              <w:szCs w:val="32"/>
              <w:lang w:val="es-ES"/>
            </w:rPr>
            <w:t>bjetivo general.</w:t>
          </w:r>
        </w:p>
        <w:p w14:paraId="54EB1210" w14:textId="1BBE26B8" w:rsidR="004A7B45" w:rsidRPr="00366D5F" w:rsidRDefault="00E43443" w:rsidP="00366D5F">
          <w:pPr>
            <w:pStyle w:val="Cita"/>
            <w:numPr>
              <w:ilvl w:val="1"/>
              <w:numId w:val="20"/>
            </w:numPr>
            <w:rPr>
              <w:rFonts w:asciiTheme="majorHAnsi" w:hAnsiTheme="majorHAnsi" w:cs="Helvetica"/>
              <w:i w:val="0"/>
              <w:color w:val="auto"/>
              <w:sz w:val="32"/>
              <w:szCs w:val="32"/>
              <w:lang w:val="es-ES"/>
            </w:rPr>
          </w:pPr>
          <w:r>
            <w:rPr>
              <w:rFonts w:asciiTheme="majorHAnsi" w:hAnsiTheme="majorHAnsi" w:cs="Helvetica"/>
              <w:i w:val="0"/>
              <w:color w:val="auto"/>
              <w:sz w:val="32"/>
              <w:szCs w:val="32"/>
              <w:lang w:val="es-ES"/>
            </w:rPr>
            <w:t>O</w:t>
          </w:r>
          <w:r w:rsidRPr="00E43443">
            <w:rPr>
              <w:rFonts w:asciiTheme="majorHAnsi" w:hAnsiTheme="majorHAnsi" w:cs="Helvetica"/>
              <w:i w:val="0"/>
              <w:color w:val="auto"/>
              <w:sz w:val="32"/>
              <w:szCs w:val="32"/>
              <w:lang w:val="es-ES"/>
            </w:rPr>
            <w:t>bjetivo específicos.</w:t>
          </w:r>
        </w:p>
        <w:p w14:paraId="5920C84D" w14:textId="3BA9C36D" w:rsidR="004A7B45" w:rsidRPr="00366D5F" w:rsidRDefault="00366D5F" w:rsidP="00366D5F">
          <w:pPr>
            <w:pStyle w:val="Cita"/>
            <w:numPr>
              <w:ilvl w:val="0"/>
              <w:numId w:val="24"/>
            </w:numPr>
            <w:rPr>
              <w:i w:val="0"/>
              <w:sz w:val="32"/>
              <w:szCs w:val="32"/>
            </w:rPr>
          </w:pPr>
          <w:r w:rsidRPr="00366D5F">
            <w:rPr>
              <w:i w:val="0"/>
              <w:sz w:val="32"/>
              <w:szCs w:val="32"/>
            </w:rPr>
            <w:t>Metodología y Planificación</w:t>
          </w:r>
          <w:r w:rsidR="00861888">
            <w:rPr>
              <w:i w:val="0"/>
              <w:sz w:val="32"/>
              <w:szCs w:val="32"/>
            </w:rPr>
            <w:t>.</w:t>
          </w:r>
        </w:p>
        <w:p w14:paraId="2A66604B" w14:textId="7BD52999" w:rsidR="00366D5F" w:rsidRPr="00366D5F" w:rsidRDefault="00366D5F" w:rsidP="00366D5F">
          <w:pPr>
            <w:pStyle w:val="Cita"/>
            <w:numPr>
              <w:ilvl w:val="0"/>
              <w:numId w:val="25"/>
            </w:numPr>
            <w:rPr>
              <w:i w:val="0"/>
              <w:sz w:val="32"/>
              <w:szCs w:val="32"/>
            </w:rPr>
          </w:pPr>
          <w:r w:rsidRPr="00366D5F">
            <w:rPr>
              <w:i w:val="0"/>
              <w:sz w:val="32"/>
              <w:szCs w:val="32"/>
            </w:rPr>
            <w:t>Marco Metodológico</w:t>
          </w:r>
          <w:r w:rsidR="00861888">
            <w:rPr>
              <w:i w:val="0"/>
              <w:sz w:val="32"/>
              <w:szCs w:val="32"/>
            </w:rPr>
            <w:t>.</w:t>
          </w:r>
        </w:p>
        <w:p w14:paraId="2D9D045D" w14:textId="30385301" w:rsidR="00366D5F" w:rsidRPr="00366D5F" w:rsidRDefault="00366D5F" w:rsidP="00366D5F">
          <w:pPr>
            <w:pStyle w:val="Cita"/>
            <w:numPr>
              <w:ilvl w:val="0"/>
              <w:numId w:val="25"/>
            </w:numPr>
            <w:rPr>
              <w:i w:val="0"/>
              <w:sz w:val="32"/>
              <w:szCs w:val="32"/>
            </w:rPr>
          </w:pPr>
          <w:r w:rsidRPr="00366D5F">
            <w:rPr>
              <w:i w:val="0"/>
              <w:sz w:val="32"/>
              <w:szCs w:val="32"/>
            </w:rPr>
            <w:t>Planificación</w:t>
          </w:r>
          <w:r w:rsidR="00861888">
            <w:rPr>
              <w:i w:val="0"/>
              <w:sz w:val="32"/>
              <w:szCs w:val="32"/>
            </w:rPr>
            <w:t>.</w:t>
          </w:r>
        </w:p>
        <w:p w14:paraId="54C3C689" w14:textId="7DE408F3" w:rsidR="00366D5F" w:rsidRPr="00366D5F" w:rsidRDefault="00366D5F" w:rsidP="00366D5F">
          <w:pPr>
            <w:pStyle w:val="Cita"/>
            <w:numPr>
              <w:ilvl w:val="0"/>
              <w:numId w:val="25"/>
            </w:numPr>
            <w:rPr>
              <w:i w:val="0"/>
              <w:sz w:val="32"/>
              <w:szCs w:val="32"/>
            </w:rPr>
          </w:pPr>
          <w:r w:rsidRPr="00366D5F">
            <w:rPr>
              <w:i w:val="0"/>
              <w:sz w:val="32"/>
              <w:szCs w:val="32"/>
            </w:rPr>
            <w:t>Modelo Entidad Relación</w:t>
          </w:r>
          <w:r w:rsidR="00861888">
            <w:rPr>
              <w:i w:val="0"/>
              <w:sz w:val="32"/>
              <w:szCs w:val="32"/>
            </w:rPr>
            <w:t>.</w:t>
          </w:r>
        </w:p>
        <w:p w14:paraId="3E0A28C3" w14:textId="1A1A4C0B" w:rsidR="00366D5F" w:rsidRDefault="00366D5F" w:rsidP="00366D5F">
          <w:pPr>
            <w:pStyle w:val="Cita"/>
            <w:numPr>
              <w:ilvl w:val="0"/>
              <w:numId w:val="25"/>
            </w:numPr>
            <w:rPr>
              <w:i w:val="0"/>
              <w:sz w:val="32"/>
              <w:szCs w:val="32"/>
            </w:rPr>
          </w:pPr>
          <w:r w:rsidRPr="00366D5F">
            <w:rPr>
              <w:i w:val="0"/>
              <w:sz w:val="32"/>
              <w:szCs w:val="32"/>
            </w:rPr>
            <w:t>Diccionario de Datos</w:t>
          </w:r>
          <w:r w:rsidR="00861888">
            <w:rPr>
              <w:i w:val="0"/>
              <w:sz w:val="32"/>
              <w:szCs w:val="32"/>
            </w:rPr>
            <w:t>.</w:t>
          </w:r>
        </w:p>
        <w:p w14:paraId="727CCA71" w14:textId="4ABB9A46" w:rsidR="00861888" w:rsidRDefault="00861888" w:rsidP="00861888">
          <w:pPr>
            <w:pStyle w:val="Cita"/>
            <w:numPr>
              <w:ilvl w:val="0"/>
              <w:numId w:val="24"/>
            </w:numPr>
            <w:rPr>
              <w:i w:val="0"/>
              <w:sz w:val="32"/>
              <w:szCs w:val="32"/>
            </w:rPr>
          </w:pPr>
          <w:r w:rsidRPr="00861888">
            <w:rPr>
              <w:i w:val="0"/>
              <w:sz w:val="32"/>
              <w:szCs w:val="32"/>
            </w:rPr>
            <w:t>Diagrama de fl</w:t>
          </w:r>
          <w:r>
            <w:rPr>
              <w:i w:val="0"/>
              <w:sz w:val="32"/>
              <w:szCs w:val="32"/>
            </w:rPr>
            <w:t>ujo de D</w:t>
          </w:r>
          <w:r w:rsidRPr="00861888">
            <w:rPr>
              <w:i w:val="0"/>
              <w:sz w:val="32"/>
              <w:szCs w:val="32"/>
            </w:rPr>
            <w:t>atos</w:t>
          </w:r>
          <w:r>
            <w:rPr>
              <w:i w:val="0"/>
              <w:sz w:val="32"/>
              <w:szCs w:val="32"/>
            </w:rPr>
            <w:t>.</w:t>
          </w:r>
        </w:p>
        <w:p w14:paraId="1F269E79" w14:textId="60C6A5B5" w:rsidR="00861888" w:rsidRPr="00861888" w:rsidRDefault="00861888" w:rsidP="00861888">
          <w:pPr>
            <w:pStyle w:val="Cita"/>
            <w:numPr>
              <w:ilvl w:val="0"/>
              <w:numId w:val="32"/>
            </w:numPr>
            <w:rPr>
              <w:i w:val="0"/>
              <w:sz w:val="32"/>
              <w:szCs w:val="32"/>
            </w:rPr>
          </w:pPr>
          <w:r w:rsidRPr="00861888">
            <w:rPr>
              <w:i w:val="0"/>
              <w:sz w:val="32"/>
              <w:szCs w:val="32"/>
            </w:rPr>
            <w:t>Diagrama de Nivel 0</w:t>
          </w:r>
        </w:p>
        <w:p w14:paraId="4A740A94" w14:textId="2A57805A" w:rsidR="00861888" w:rsidRDefault="00861888" w:rsidP="00861888">
          <w:pPr>
            <w:pStyle w:val="Cita"/>
            <w:numPr>
              <w:ilvl w:val="0"/>
              <w:numId w:val="32"/>
            </w:numPr>
            <w:rPr>
              <w:i w:val="0"/>
              <w:sz w:val="32"/>
              <w:szCs w:val="32"/>
            </w:rPr>
          </w:pPr>
          <w:r w:rsidRPr="00861888">
            <w:rPr>
              <w:i w:val="0"/>
              <w:sz w:val="32"/>
              <w:szCs w:val="32"/>
            </w:rPr>
            <w:t>Diagrama de Nivel 1</w:t>
          </w:r>
        </w:p>
        <w:p w14:paraId="757AAAB2" w14:textId="6AA0E3BA" w:rsidR="00F40A25" w:rsidRPr="00F40A25" w:rsidRDefault="00F40A25" w:rsidP="00F40A25">
          <w:pPr>
            <w:pStyle w:val="Cita"/>
            <w:numPr>
              <w:ilvl w:val="0"/>
              <w:numId w:val="24"/>
            </w:numPr>
            <w:rPr>
              <w:i w:val="0"/>
              <w:sz w:val="32"/>
              <w:szCs w:val="32"/>
            </w:rPr>
          </w:pPr>
          <w:r>
            <w:rPr>
              <w:i w:val="0"/>
              <w:sz w:val="32"/>
              <w:szCs w:val="32"/>
            </w:rPr>
            <w:t>Métricas de Punto</w:t>
          </w:r>
          <w:r w:rsidR="00B50050">
            <w:rPr>
              <w:i w:val="0"/>
              <w:sz w:val="32"/>
              <w:szCs w:val="32"/>
            </w:rPr>
            <w:t xml:space="preserve"> de Función</w:t>
          </w:r>
        </w:p>
        <w:p w14:paraId="7DF36546" w14:textId="5D406D1E" w:rsidR="00F40A25" w:rsidRPr="00F40A25" w:rsidRDefault="00F40A25" w:rsidP="00F40A25">
          <w:pPr>
            <w:pStyle w:val="Cita"/>
            <w:numPr>
              <w:ilvl w:val="0"/>
              <w:numId w:val="24"/>
            </w:numPr>
            <w:rPr>
              <w:i w:val="0"/>
              <w:sz w:val="32"/>
              <w:szCs w:val="32"/>
            </w:rPr>
          </w:pPr>
          <w:r w:rsidRPr="00F40A25">
            <w:rPr>
              <w:i w:val="0"/>
              <w:sz w:val="32"/>
              <w:szCs w:val="32"/>
            </w:rPr>
            <w:t>Diagramas Pert</w:t>
          </w:r>
        </w:p>
        <w:p w14:paraId="59B11FAB" w14:textId="77777777" w:rsidR="00B95389" w:rsidRDefault="00B95389" w:rsidP="00B95389"/>
        <w:p w14:paraId="7B18B9F6" w14:textId="77777777" w:rsidR="00B95389" w:rsidRDefault="00B95389" w:rsidP="00B95389"/>
        <w:p w14:paraId="7EA30035" w14:textId="77777777" w:rsidR="00B95389" w:rsidRDefault="00B95389" w:rsidP="00B95389"/>
        <w:p w14:paraId="4E4BFC8C" w14:textId="77777777" w:rsidR="00B95389" w:rsidRDefault="00B95389" w:rsidP="00B95389"/>
        <w:p w14:paraId="5424541C" w14:textId="77777777" w:rsidR="00B95389" w:rsidRDefault="00B95389" w:rsidP="00B95389"/>
        <w:p w14:paraId="10BB9A6E" w14:textId="77777777" w:rsidR="00B95389" w:rsidRDefault="00B95389" w:rsidP="00B95389"/>
        <w:p w14:paraId="082022CA" w14:textId="77777777" w:rsidR="00B95389" w:rsidRDefault="00B95389" w:rsidP="00B95389"/>
        <w:p w14:paraId="53E35508" w14:textId="77777777" w:rsidR="00B95389" w:rsidRDefault="00B95389" w:rsidP="00B95389"/>
        <w:p w14:paraId="5341EFD8" w14:textId="77777777" w:rsidR="00B95389" w:rsidRDefault="00B95389" w:rsidP="00B95389"/>
        <w:p w14:paraId="239B0671" w14:textId="77777777" w:rsidR="00B95389" w:rsidRDefault="00B95389" w:rsidP="00B95389"/>
        <w:p w14:paraId="0D52CFC8" w14:textId="77777777" w:rsidR="00B95389" w:rsidRDefault="00B95389" w:rsidP="00B95389"/>
        <w:p w14:paraId="3CF9DE02" w14:textId="77777777" w:rsidR="00B95389" w:rsidRDefault="00B95389" w:rsidP="00B95389"/>
        <w:p w14:paraId="58C6CEF6" w14:textId="77777777" w:rsidR="00B95389" w:rsidRDefault="00B95389" w:rsidP="00B95389"/>
        <w:p w14:paraId="5DFEA435" w14:textId="77777777" w:rsidR="00B95389" w:rsidRDefault="00B95389" w:rsidP="00B95389"/>
        <w:p w14:paraId="0CEE743A" w14:textId="77777777" w:rsidR="00B95389" w:rsidRDefault="00B95389" w:rsidP="00B95389"/>
        <w:p w14:paraId="32ED88EC" w14:textId="77777777" w:rsidR="00B95389" w:rsidRDefault="00B95389" w:rsidP="00B95389"/>
        <w:p w14:paraId="5DAA93E2" w14:textId="77777777" w:rsidR="00B95389" w:rsidRDefault="00B95389" w:rsidP="00B95389"/>
        <w:p w14:paraId="73F8303F" w14:textId="77777777" w:rsidR="00B95389" w:rsidRDefault="00B95389" w:rsidP="00B95389"/>
        <w:p w14:paraId="135FD75A" w14:textId="77777777" w:rsidR="00B95389" w:rsidRDefault="00B95389" w:rsidP="00B95389"/>
        <w:p w14:paraId="5ED551EA" w14:textId="77777777" w:rsidR="00B95389" w:rsidRDefault="00B95389" w:rsidP="00B95389"/>
        <w:p w14:paraId="38B45D05" w14:textId="77777777" w:rsidR="00B95389" w:rsidRDefault="00B95389" w:rsidP="00B95389"/>
        <w:p w14:paraId="4E11BFE8" w14:textId="77777777" w:rsidR="00B95389" w:rsidRDefault="00B95389" w:rsidP="00B95389"/>
        <w:p w14:paraId="19FC0864" w14:textId="77777777" w:rsidR="00B95389" w:rsidRDefault="00FB489C" w:rsidP="00B95389">
          <w:pPr>
            <w:pStyle w:val="Ttulo3"/>
            <w:jc w:val="center"/>
            <w:rPr>
              <w:sz w:val="32"/>
              <w:szCs w:val="32"/>
            </w:rPr>
          </w:pPr>
          <w:r>
            <w:rPr>
              <w:sz w:val="32"/>
              <w:szCs w:val="32"/>
            </w:rPr>
            <w:t>Resumen.</w:t>
          </w:r>
        </w:p>
        <w:p w14:paraId="74DAA763" w14:textId="77777777" w:rsidR="00FB489C" w:rsidRPr="00FB489C" w:rsidRDefault="00FB489C" w:rsidP="00FB489C"/>
        <w:p w14:paraId="0354709D" w14:textId="77777777" w:rsidR="00FB489C" w:rsidRPr="00FB489C" w:rsidRDefault="00FB489C" w:rsidP="00FB489C">
          <w:pPr>
            <w:pStyle w:val="Cita"/>
            <w:rPr>
              <w:i w:val="0"/>
              <w:sz w:val="28"/>
              <w:szCs w:val="28"/>
            </w:rPr>
          </w:pPr>
          <w:r w:rsidRPr="00FB489C">
            <w:rPr>
              <w:i w:val="0"/>
              <w:sz w:val="28"/>
              <w:szCs w:val="28"/>
            </w:rPr>
            <w:tab/>
            <w:t>El proyecto que se quiere realizar esta pensado en una simplificación del trabajo que se hace en una sección patio de la planta Greenvic, ubicada en la comuna de placilla, generalmente lo que se requiere es llevar un registro de las frutas que son procesadas, guardadas en cámaras de frio, saber con claridad donde se ubican los lotes. Como también saber lo que llega en fruta. La cantidad de bines que trae un camión su fruta, la llegada también si es que llevas bines vacíos, que tipos, etc.</w:t>
          </w:r>
        </w:p>
        <w:p w14:paraId="5970DD06" w14:textId="77777777" w:rsidR="00FB489C" w:rsidRPr="00FB489C" w:rsidRDefault="00FB489C" w:rsidP="00FB489C">
          <w:pPr>
            <w:pStyle w:val="Cita"/>
            <w:rPr>
              <w:i w:val="0"/>
              <w:sz w:val="28"/>
              <w:szCs w:val="28"/>
            </w:rPr>
          </w:pPr>
          <w:r w:rsidRPr="00FB489C">
            <w:rPr>
              <w:i w:val="0"/>
              <w:sz w:val="28"/>
              <w:szCs w:val="28"/>
            </w:rPr>
            <w:tab/>
            <w:t>Lo que dificulta el trabajo es que se necesitara implementar en sistema web ya que las dimensiones del área de trabajo son grandes y no es posible crear un software de escritorio para este trabajo, al contrario de las cámaras que ese necesitara uno de escritorio.</w:t>
          </w:r>
        </w:p>
        <w:p w14:paraId="59DC0C8B" w14:textId="77777777" w:rsidR="00FB489C" w:rsidRDefault="00FB489C" w:rsidP="00FB489C">
          <w:pPr>
            <w:pStyle w:val="Cita"/>
            <w:rPr>
              <w:i w:val="0"/>
              <w:sz w:val="28"/>
              <w:szCs w:val="28"/>
            </w:rPr>
          </w:pPr>
          <w:r w:rsidRPr="00FB489C">
            <w:rPr>
              <w:i w:val="0"/>
              <w:sz w:val="28"/>
              <w:szCs w:val="28"/>
            </w:rPr>
            <w:tab/>
            <w:t>También es del proyecto implementar el servidor local, e implementar la red en el área de trabajo.</w:t>
          </w:r>
        </w:p>
        <w:p w14:paraId="69DA0769" w14:textId="77777777" w:rsidR="00FB489C" w:rsidRDefault="00FB489C" w:rsidP="00FB489C"/>
        <w:p w14:paraId="6C5B3BF5" w14:textId="77777777" w:rsidR="00FB489C" w:rsidRDefault="00FB489C" w:rsidP="00FB489C"/>
        <w:p w14:paraId="031806AA" w14:textId="77777777" w:rsidR="00FB489C" w:rsidRDefault="00FB489C" w:rsidP="00FB489C"/>
        <w:p w14:paraId="4BC46785" w14:textId="77777777" w:rsidR="00FB489C" w:rsidRDefault="00FB489C" w:rsidP="00FB489C"/>
        <w:p w14:paraId="48C44943" w14:textId="77777777" w:rsidR="00FB489C" w:rsidRDefault="00FB489C" w:rsidP="00FB489C"/>
        <w:p w14:paraId="2D3B680E" w14:textId="77777777" w:rsidR="00FB489C" w:rsidRDefault="00FB489C" w:rsidP="00FB489C"/>
        <w:p w14:paraId="5B13BD52" w14:textId="77777777" w:rsidR="00FB489C" w:rsidRDefault="00FB489C" w:rsidP="00FB489C"/>
        <w:p w14:paraId="1F52E3A2" w14:textId="77777777" w:rsidR="00FB489C" w:rsidRDefault="00FB489C" w:rsidP="00FB489C"/>
        <w:p w14:paraId="49F38675" w14:textId="77777777" w:rsidR="00FB489C" w:rsidRDefault="00FB489C" w:rsidP="00FB489C"/>
        <w:p w14:paraId="1E7A10B8" w14:textId="77777777" w:rsidR="00FB489C" w:rsidRDefault="00FB489C" w:rsidP="00FB489C"/>
        <w:p w14:paraId="4BE030FE" w14:textId="77777777" w:rsidR="00FB489C" w:rsidRDefault="00FB489C" w:rsidP="00FB489C"/>
        <w:p w14:paraId="72C46B6B" w14:textId="77777777" w:rsidR="00FB489C" w:rsidRDefault="00FB489C" w:rsidP="00FB489C"/>
        <w:p w14:paraId="7459DE54" w14:textId="77777777" w:rsidR="00FB489C" w:rsidRDefault="00FB489C" w:rsidP="00FB489C"/>
        <w:p w14:paraId="36B34376" w14:textId="77777777" w:rsidR="00FB489C" w:rsidRDefault="00FB489C" w:rsidP="00FB489C"/>
        <w:p w14:paraId="162FE4F4" w14:textId="77777777" w:rsidR="00FB489C" w:rsidRDefault="00FB489C" w:rsidP="00FB489C"/>
        <w:p w14:paraId="466F2B5F" w14:textId="77777777" w:rsidR="00FB489C" w:rsidRDefault="00FB489C" w:rsidP="00FB489C"/>
        <w:p w14:paraId="31DFC756" w14:textId="77777777" w:rsidR="00FB489C" w:rsidRDefault="00FB489C" w:rsidP="00FB489C"/>
        <w:p w14:paraId="70EEF054" w14:textId="77777777" w:rsidR="00FB489C" w:rsidRDefault="00FB489C" w:rsidP="00FB489C"/>
        <w:p w14:paraId="1986A84D" w14:textId="77777777" w:rsidR="00FB489C" w:rsidRDefault="00FB489C" w:rsidP="00FB489C"/>
        <w:p w14:paraId="5DF34718" w14:textId="77777777" w:rsidR="00FB489C" w:rsidRDefault="00FB489C" w:rsidP="00FB489C"/>
        <w:p w14:paraId="58FB5B9A" w14:textId="77777777" w:rsidR="00FB489C" w:rsidRDefault="00FB489C" w:rsidP="00FB489C"/>
        <w:p w14:paraId="3DF614C3" w14:textId="77777777" w:rsidR="00FB489C" w:rsidRDefault="00FB489C" w:rsidP="00FB489C"/>
        <w:p w14:paraId="2487534F" w14:textId="77777777" w:rsidR="00FB489C" w:rsidRDefault="00FB489C" w:rsidP="00FB489C"/>
        <w:p w14:paraId="7693C8B3" w14:textId="77777777" w:rsidR="00FB489C" w:rsidRDefault="00FB489C" w:rsidP="00FB489C"/>
        <w:p w14:paraId="1E87746A" w14:textId="77777777" w:rsidR="00FB489C" w:rsidRDefault="00FB489C" w:rsidP="00FB489C"/>
        <w:p w14:paraId="4D89C3E0" w14:textId="77777777" w:rsidR="00FB489C" w:rsidRDefault="00FB489C" w:rsidP="00FB489C"/>
        <w:p w14:paraId="392C3926" w14:textId="77777777" w:rsidR="00FB489C" w:rsidRDefault="00FB489C" w:rsidP="00FB489C"/>
        <w:p w14:paraId="7099394C" w14:textId="77777777" w:rsidR="00FB489C" w:rsidRDefault="00FB489C" w:rsidP="00FB489C"/>
        <w:p w14:paraId="4138184A" w14:textId="77777777" w:rsidR="00FB489C" w:rsidRDefault="00FB489C" w:rsidP="00FB489C"/>
        <w:p w14:paraId="20089624" w14:textId="77777777" w:rsidR="00FB489C" w:rsidRDefault="00FB489C" w:rsidP="00FB489C"/>
        <w:p w14:paraId="0474B2F5" w14:textId="77777777" w:rsidR="00FB489C" w:rsidRDefault="00FB489C" w:rsidP="00FB489C"/>
        <w:p w14:paraId="0C02063F" w14:textId="77777777" w:rsidR="00FB489C" w:rsidRDefault="00FB489C" w:rsidP="00FB489C"/>
        <w:p w14:paraId="2317D939" w14:textId="77777777" w:rsidR="00FB489C" w:rsidRDefault="00FB489C" w:rsidP="00FB489C"/>
        <w:p w14:paraId="64F5337A" w14:textId="77777777" w:rsidR="00FB489C" w:rsidRDefault="00FB489C" w:rsidP="00FB489C">
          <w:pPr>
            <w:pStyle w:val="Ttulo3"/>
            <w:jc w:val="center"/>
            <w:rPr>
              <w:sz w:val="32"/>
              <w:szCs w:val="32"/>
            </w:rPr>
          </w:pPr>
          <w:r w:rsidRPr="00FB489C">
            <w:rPr>
              <w:sz w:val="32"/>
              <w:szCs w:val="32"/>
            </w:rPr>
            <w:t>Introducción.</w:t>
          </w:r>
        </w:p>
        <w:p w14:paraId="2DC4AC02" w14:textId="77777777" w:rsidR="00FB489C" w:rsidRPr="00FB489C" w:rsidRDefault="00FB489C" w:rsidP="00FB489C"/>
        <w:p w14:paraId="6D0796A6" w14:textId="77777777" w:rsidR="00FB489C" w:rsidRDefault="00FB489C" w:rsidP="00FB489C">
          <w:pPr>
            <w:pStyle w:val="Cita"/>
            <w:ind w:firstLine="720"/>
            <w:rPr>
              <w:i w:val="0"/>
              <w:sz w:val="28"/>
              <w:szCs w:val="28"/>
            </w:rPr>
          </w:pPr>
          <w:r w:rsidRPr="00FB489C">
            <w:rPr>
              <w:i w:val="0"/>
              <w:sz w:val="28"/>
              <w:szCs w:val="28"/>
            </w:rPr>
            <w:t>Todos conocemos la necesidad de simplificar el trabajo por eso. Para ayuda de la sesión patio, planta Greenvic se ha simplificar el trabajo con soluciones informáticas, ayudar en la distribución de lotes de fruta, conocer cual han sido procesadas, cuales van a procesar. Llevar una simple y buena administración de las cámaras de frio. Pero la administración de la sesión patio no solo esta en las cámaras de frio, también se lleva un administración con los camiones que traen y llevan fruta. Para esto también se necesita solución ya que es fastidio con cada viaje se debe llenar una guía, imaginándose que en meses buenos hay colas de camiones en espera por descargar.</w:t>
          </w:r>
        </w:p>
        <w:p w14:paraId="572B5AE9" w14:textId="77777777" w:rsidR="00FB489C" w:rsidRDefault="00FB489C" w:rsidP="00FB489C"/>
        <w:p w14:paraId="354B792F" w14:textId="77777777" w:rsidR="00FB489C" w:rsidRDefault="00FB489C" w:rsidP="00FB489C"/>
        <w:p w14:paraId="2B74C011" w14:textId="77777777" w:rsidR="00FB489C" w:rsidRDefault="00FB489C" w:rsidP="00FB489C"/>
        <w:p w14:paraId="38F9044C" w14:textId="77777777" w:rsidR="00FB489C" w:rsidRDefault="00FB489C" w:rsidP="00FB489C"/>
        <w:p w14:paraId="4426B352" w14:textId="77777777" w:rsidR="00FB489C" w:rsidRDefault="00FB489C" w:rsidP="00FB489C"/>
        <w:p w14:paraId="1BBA3738" w14:textId="77777777" w:rsidR="00FB489C" w:rsidRDefault="00FB489C" w:rsidP="00FB489C"/>
        <w:p w14:paraId="51E51E6F" w14:textId="77777777" w:rsidR="00FB489C" w:rsidRDefault="00FB489C" w:rsidP="00FB489C"/>
        <w:p w14:paraId="5DCD5FEA" w14:textId="77777777" w:rsidR="00FB489C" w:rsidRDefault="00FB489C" w:rsidP="00FB489C"/>
        <w:p w14:paraId="2AE57AD0" w14:textId="77777777" w:rsidR="00FB489C" w:rsidRDefault="00FB489C" w:rsidP="00FB489C"/>
        <w:p w14:paraId="40A53921" w14:textId="77777777" w:rsidR="00FB489C" w:rsidRDefault="00FB489C" w:rsidP="00FB489C"/>
        <w:p w14:paraId="1D8D9057" w14:textId="77777777" w:rsidR="00FB489C" w:rsidRDefault="00FB489C" w:rsidP="00FB489C"/>
        <w:p w14:paraId="5AE71BEA" w14:textId="77777777" w:rsidR="00FB489C" w:rsidRDefault="00FB489C" w:rsidP="00FB489C"/>
        <w:p w14:paraId="6F26D6B1" w14:textId="77777777" w:rsidR="00FB489C" w:rsidRDefault="00FB489C" w:rsidP="00FB489C"/>
        <w:p w14:paraId="400739B7" w14:textId="77777777" w:rsidR="00FB489C" w:rsidRDefault="00FB489C" w:rsidP="00FB489C"/>
        <w:p w14:paraId="703DED3B" w14:textId="77777777" w:rsidR="00FB489C" w:rsidRDefault="00FB489C" w:rsidP="00FB489C"/>
        <w:p w14:paraId="12C2E2C7" w14:textId="77777777" w:rsidR="00FB489C" w:rsidRDefault="00FB489C" w:rsidP="00FB489C"/>
        <w:p w14:paraId="5982A6F6" w14:textId="77777777" w:rsidR="00FB489C" w:rsidRDefault="00FB489C" w:rsidP="00FB489C"/>
        <w:p w14:paraId="044C0DD4" w14:textId="77777777" w:rsidR="00FB489C" w:rsidRDefault="00FB489C" w:rsidP="00FB489C"/>
        <w:p w14:paraId="74BB250D" w14:textId="77777777" w:rsidR="00FB489C" w:rsidRDefault="00FB489C" w:rsidP="00FB489C"/>
        <w:p w14:paraId="4A8955EA" w14:textId="77777777" w:rsidR="00FB489C" w:rsidRDefault="00FB489C" w:rsidP="00FB489C"/>
        <w:p w14:paraId="11B1C4F5" w14:textId="77777777" w:rsidR="00FB489C" w:rsidRDefault="00FB489C" w:rsidP="00FB489C"/>
        <w:p w14:paraId="6BDDA166" w14:textId="77777777" w:rsidR="00FB489C" w:rsidRDefault="00FB489C" w:rsidP="00FB489C"/>
        <w:p w14:paraId="3085C150" w14:textId="77777777" w:rsidR="00FB489C" w:rsidRDefault="00FB489C" w:rsidP="00FB489C"/>
        <w:p w14:paraId="1655EC43" w14:textId="77777777" w:rsidR="00FB489C" w:rsidRDefault="00FB489C" w:rsidP="00FB489C"/>
        <w:p w14:paraId="795583C7" w14:textId="77777777" w:rsidR="00FB489C" w:rsidRDefault="00FB489C" w:rsidP="00FB489C"/>
        <w:p w14:paraId="60AD6765" w14:textId="77777777" w:rsidR="00FB489C" w:rsidRDefault="00FB489C" w:rsidP="00FB489C"/>
        <w:p w14:paraId="77648280" w14:textId="77777777" w:rsidR="00FB489C" w:rsidRDefault="00FB489C" w:rsidP="00FB489C"/>
        <w:p w14:paraId="0257BFC1" w14:textId="77777777" w:rsidR="00504845" w:rsidRDefault="00504845" w:rsidP="00FB489C"/>
        <w:p w14:paraId="2E8D9EAD" w14:textId="77777777" w:rsidR="00504845" w:rsidRDefault="00504845" w:rsidP="00FB489C"/>
        <w:p w14:paraId="0A0D3216" w14:textId="77777777" w:rsidR="00504845" w:rsidRDefault="00504845" w:rsidP="00FB489C"/>
        <w:p w14:paraId="65EF6F85" w14:textId="77777777" w:rsidR="00FB489C" w:rsidRDefault="00FB489C" w:rsidP="00FB489C"/>
        <w:p w14:paraId="2D962772" w14:textId="77777777" w:rsidR="00FB489C" w:rsidRDefault="00FB489C" w:rsidP="00FB489C"/>
        <w:p w14:paraId="747409FE" w14:textId="77777777" w:rsidR="00FB489C" w:rsidRDefault="00FB489C" w:rsidP="00FB489C"/>
        <w:p w14:paraId="22B03D5A" w14:textId="77777777" w:rsidR="00FB489C" w:rsidRDefault="00FB489C" w:rsidP="00FB489C"/>
        <w:p w14:paraId="7527F533" w14:textId="77777777" w:rsidR="00FB489C" w:rsidRDefault="00FB489C" w:rsidP="00FB489C"/>
        <w:p w14:paraId="18F69925" w14:textId="77777777" w:rsidR="00FB489C" w:rsidRDefault="00FB489C" w:rsidP="00FB489C">
          <w:pPr>
            <w:pStyle w:val="Ttulo3"/>
            <w:jc w:val="center"/>
            <w:rPr>
              <w:sz w:val="32"/>
              <w:szCs w:val="32"/>
            </w:rPr>
          </w:pPr>
          <w:r w:rsidRPr="00FB489C">
            <w:rPr>
              <w:sz w:val="32"/>
              <w:szCs w:val="32"/>
            </w:rPr>
            <w:t>Antecedentes generales del proyecto</w:t>
          </w:r>
          <w:r>
            <w:rPr>
              <w:sz w:val="32"/>
              <w:szCs w:val="32"/>
            </w:rPr>
            <w:t>.</w:t>
          </w:r>
        </w:p>
        <w:p w14:paraId="475DDE68" w14:textId="77777777" w:rsidR="00FB489C" w:rsidRPr="00FB489C" w:rsidRDefault="00FB489C" w:rsidP="00FB489C"/>
        <w:p w14:paraId="772A1DEF" w14:textId="77777777" w:rsidR="00FB489C" w:rsidRPr="00FB489C" w:rsidRDefault="00FB489C" w:rsidP="00FB489C">
          <w:pPr>
            <w:pStyle w:val="Cita"/>
            <w:ind w:firstLine="720"/>
            <w:rPr>
              <w:i w:val="0"/>
              <w:sz w:val="28"/>
              <w:szCs w:val="28"/>
            </w:rPr>
          </w:pPr>
          <w:r w:rsidRPr="00FB489C">
            <w:rPr>
              <w:i w:val="0"/>
              <w:sz w:val="28"/>
              <w:szCs w:val="28"/>
            </w:rPr>
            <w:t xml:space="preserve">El uso del presente proyecto es para incentivar el uso de la tecnología, y además ayudar </w:t>
          </w:r>
          <w:r>
            <w:rPr>
              <w:i w:val="0"/>
              <w:sz w:val="28"/>
              <w:szCs w:val="28"/>
            </w:rPr>
            <w:t xml:space="preserve">a disminuir las horas de arduo </w:t>
          </w:r>
          <w:r w:rsidRPr="00FB489C">
            <w:rPr>
              <w:i w:val="0"/>
              <w:sz w:val="28"/>
              <w:szCs w:val="28"/>
            </w:rPr>
            <w:t>trabajo.</w:t>
          </w:r>
        </w:p>
        <w:p w14:paraId="25CB5815" w14:textId="77777777" w:rsidR="00FB489C" w:rsidRPr="00FB489C" w:rsidRDefault="00FB489C" w:rsidP="00FB489C">
          <w:pPr>
            <w:pStyle w:val="Cita"/>
            <w:ind w:firstLine="720"/>
            <w:rPr>
              <w:i w:val="0"/>
              <w:sz w:val="28"/>
              <w:szCs w:val="28"/>
            </w:rPr>
          </w:pPr>
          <w:r w:rsidRPr="00FB489C">
            <w:rPr>
              <w:i w:val="0"/>
              <w:sz w:val="28"/>
              <w:szCs w:val="28"/>
            </w:rPr>
            <w:t>Lo que se espera obtener del proyecto es grandes beneficios para la institución y funcionarios de esta, obteniendo resultados favorables de forma inmediata.</w:t>
          </w:r>
        </w:p>
        <w:p w14:paraId="04FED3A8" w14:textId="77777777" w:rsidR="00FB489C" w:rsidRPr="00FB489C" w:rsidRDefault="00FB489C" w:rsidP="00FB489C">
          <w:pPr>
            <w:pStyle w:val="Cita"/>
            <w:ind w:firstLine="720"/>
            <w:rPr>
              <w:i w:val="0"/>
              <w:sz w:val="28"/>
              <w:szCs w:val="28"/>
            </w:rPr>
          </w:pPr>
          <w:r w:rsidRPr="00FB489C">
            <w:rPr>
              <w:i w:val="0"/>
              <w:sz w:val="28"/>
              <w:szCs w:val="28"/>
            </w:rPr>
            <w:t>Va dirigido a la institución en específico pero cabe destacar que se observara un gran cambio en el manejo de los productos y transporte.</w:t>
          </w:r>
        </w:p>
        <w:p w14:paraId="3F0A8615" w14:textId="77777777" w:rsidR="00FB489C" w:rsidRDefault="00FB489C" w:rsidP="00FB489C">
          <w:pPr>
            <w:pStyle w:val="Cita"/>
            <w:ind w:firstLine="720"/>
            <w:rPr>
              <w:i w:val="0"/>
              <w:sz w:val="28"/>
              <w:szCs w:val="28"/>
            </w:rPr>
          </w:pPr>
          <w:r w:rsidRPr="00FB489C">
            <w:rPr>
              <w:i w:val="0"/>
              <w:sz w:val="28"/>
              <w:szCs w:val="28"/>
            </w:rPr>
            <w:t xml:space="preserve">Unos de </w:t>
          </w:r>
          <w:r>
            <w:rPr>
              <w:i w:val="0"/>
              <w:sz w:val="28"/>
              <w:szCs w:val="28"/>
            </w:rPr>
            <w:t>los objetivos de este programa es mejorar la calidad, eficiencia</w:t>
          </w:r>
          <w:r w:rsidRPr="00FB489C">
            <w:rPr>
              <w:i w:val="0"/>
              <w:sz w:val="28"/>
              <w:szCs w:val="28"/>
            </w:rPr>
            <w:t>, organización  en los procesos del producto, Además fortalecer el rendimiento.</w:t>
          </w:r>
        </w:p>
        <w:p w14:paraId="11C6BA5C" w14:textId="77777777" w:rsidR="00FB489C" w:rsidRDefault="00FB489C" w:rsidP="00FB489C"/>
        <w:p w14:paraId="0FE81006" w14:textId="77777777" w:rsidR="00FB489C" w:rsidRPr="00F512E2" w:rsidRDefault="00FB489C" w:rsidP="00FB489C">
          <w:pPr>
            <w:pStyle w:val="Ttulo4"/>
            <w:rPr>
              <w:b w:val="0"/>
              <w:i w:val="0"/>
              <w:sz w:val="28"/>
              <w:szCs w:val="28"/>
            </w:rPr>
          </w:pPr>
          <w:r w:rsidRPr="00F512E2">
            <w:rPr>
              <w:b w:val="0"/>
              <w:i w:val="0"/>
              <w:sz w:val="28"/>
              <w:szCs w:val="28"/>
            </w:rPr>
            <w:t>Diagnostico:</w:t>
          </w:r>
        </w:p>
        <w:p w14:paraId="54BB7D49" w14:textId="77777777" w:rsidR="00FB489C" w:rsidRDefault="00FB489C" w:rsidP="00FB489C"/>
        <w:p w14:paraId="37C241D2" w14:textId="77777777" w:rsidR="00772B47" w:rsidRPr="00772B47" w:rsidRDefault="00772B47" w:rsidP="00772B47">
          <w:pPr>
            <w:pStyle w:val="Cita"/>
            <w:ind w:firstLine="720"/>
            <w:rPr>
              <w:i w:val="0"/>
              <w:sz w:val="28"/>
              <w:szCs w:val="28"/>
            </w:rPr>
          </w:pPr>
          <w:r w:rsidRPr="00772B47">
            <w:rPr>
              <w:i w:val="0"/>
              <w:sz w:val="28"/>
              <w:szCs w:val="28"/>
            </w:rPr>
            <w:t xml:space="preserve">Como nos hemos dado cuenta </w:t>
          </w:r>
          <w:r>
            <w:rPr>
              <w:i w:val="0"/>
              <w:sz w:val="28"/>
              <w:szCs w:val="28"/>
            </w:rPr>
            <w:t xml:space="preserve">trabajando dos temporadas en la sesión principalmente en le sector patio ocurren </w:t>
          </w:r>
          <w:r w:rsidRPr="00772B47">
            <w:rPr>
              <w:i w:val="0"/>
              <w:sz w:val="28"/>
              <w:szCs w:val="28"/>
            </w:rPr>
            <w:t>muchas confusiones y errores a la vez tomando en cuenta que la comunicación entre 2 sectores es solo la comunicación por radio y la perdida de tiempo al traslado de las tarjas desde la romana hasta el sector de descarga también la fluidez es importante ya que los camion</w:t>
          </w:r>
          <w:r w:rsidR="004A7B45">
            <w:rPr>
              <w:i w:val="0"/>
              <w:sz w:val="28"/>
              <w:szCs w:val="28"/>
            </w:rPr>
            <w:t>eros tanto los que traen o</w:t>
          </w:r>
          <w:r w:rsidRPr="00772B47">
            <w:rPr>
              <w:i w:val="0"/>
              <w:sz w:val="28"/>
              <w:szCs w:val="28"/>
            </w:rPr>
            <w:t xml:space="preserve"> llevan fruta</w:t>
          </w:r>
          <w:r w:rsidR="004A7B45">
            <w:rPr>
              <w:i w:val="0"/>
              <w:sz w:val="28"/>
              <w:szCs w:val="28"/>
            </w:rPr>
            <w:t>,</w:t>
          </w:r>
          <w:r w:rsidRPr="00772B47">
            <w:rPr>
              <w:i w:val="0"/>
              <w:sz w:val="28"/>
              <w:szCs w:val="28"/>
            </w:rPr>
            <w:t xml:space="preserve"> o bien llevan bines vacíos necesitan hacerlo con la mayor rapidez posible ya que es su trabajo y muchas veces provo</w:t>
          </w:r>
          <w:r w:rsidR="004A7B45">
            <w:rPr>
              <w:i w:val="0"/>
              <w:sz w:val="28"/>
              <w:szCs w:val="28"/>
            </w:rPr>
            <w:t>ca malos entendidos y problemas, también tener una cuenta de los lotes que van siendo procesados o están por procesar, llevar una mala cuenta puede traer problemas en los otros sectores como lo es packing.</w:t>
          </w:r>
        </w:p>
        <w:p w14:paraId="3263E923" w14:textId="77777777" w:rsidR="00772B47" w:rsidRDefault="004A7B45" w:rsidP="00772B47">
          <w:pPr>
            <w:pStyle w:val="Cita"/>
            <w:ind w:firstLine="720"/>
            <w:rPr>
              <w:i w:val="0"/>
              <w:sz w:val="28"/>
              <w:szCs w:val="28"/>
            </w:rPr>
          </w:pPr>
          <w:r>
            <w:rPr>
              <w:i w:val="0"/>
              <w:sz w:val="28"/>
              <w:szCs w:val="28"/>
            </w:rPr>
            <w:t>Con el software</w:t>
          </w:r>
          <w:r w:rsidR="00772B47" w:rsidRPr="00772B47">
            <w:rPr>
              <w:i w:val="0"/>
              <w:sz w:val="28"/>
              <w:szCs w:val="28"/>
            </w:rPr>
            <w:t xml:space="preserve"> se solucionaran todos eso problemas ya que no habrá traslado de tarjas, se llevara el registro de los camiones, los proveedores ,los topos de fruta ,cantidades y lotes en cada cámara de frio, y la creación de informes mensuales que anterior mente se emitían en formato Excel.</w:t>
          </w:r>
        </w:p>
        <w:p w14:paraId="3DF3A102" w14:textId="77777777" w:rsidR="00772B47" w:rsidRDefault="00772B47" w:rsidP="00772B47"/>
        <w:p w14:paraId="46749388" w14:textId="77777777" w:rsidR="00772B47" w:rsidRDefault="00772B47" w:rsidP="00772B47">
          <w:pPr>
            <w:pStyle w:val="Ttulo4"/>
            <w:rPr>
              <w:sz w:val="28"/>
              <w:szCs w:val="28"/>
            </w:rPr>
          </w:pPr>
        </w:p>
        <w:p w14:paraId="014C9F07" w14:textId="77777777" w:rsidR="00772B47" w:rsidRDefault="00772B47" w:rsidP="00772B47">
          <w:pPr>
            <w:pStyle w:val="Ttulo4"/>
            <w:rPr>
              <w:sz w:val="28"/>
              <w:szCs w:val="28"/>
            </w:rPr>
          </w:pPr>
        </w:p>
        <w:p w14:paraId="737D821E" w14:textId="77777777" w:rsidR="00772B47" w:rsidRDefault="00772B47" w:rsidP="00772B47">
          <w:pPr>
            <w:pStyle w:val="Ttulo4"/>
            <w:rPr>
              <w:sz w:val="28"/>
              <w:szCs w:val="28"/>
            </w:rPr>
          </w:pPr>
        </w:p>
        <w:p w14:paraId="30F5AA0B" w14:textId="77777777" w:rsidR="004A7B45" w:rsidRDefault="004A7B45" w:rsidP="004A7B45"/>
        <w:p w14:paraId="5B8931A6" w14:textId="77777777" w:rsidR="004A7B45" w:rsidRDefault="004A7B45" w:rsidP="004A7B45"/>
        <w:p w14:paraId="39429C59" w14:textId="77777777" w:rsidR="004A7B45" w:rsidRPr="004A7B45" w:rsidRDefault="004A7B45" w:rsidP="004A7B45"/>
        <w:p w14:paraId="4B74E383" w14:textId="77777777" w:rsidR="00772B47" w:rsidRPr="003E351A" w:rsidRDefault="00772B47" w:rsidP="00772B47">
          <w:pPr>
            <w:pStyle w:val="Ttulo4"/>
            <w:rPr>
              <w:b w:val="0"/>
              <w:i w:val="0"/>
              <w:sz w:val="28"/>
              <w:szCs w:val="28"/>
            </w:rPr>
          </w:pPr>
          <w:r w:rsidRPr="003E351A">
            <w:rPr>
              <w:b w:val="0"/>
              <w:i w:val="0"/>
              <w:sz w:val="28"/>
              <w:szCs w:val="28"/>
            </w:rPr>
            <w:t>Definición del problema:</w:t>
          </w:r>
        </w:p>
        <w:p w14:paraId="5E4908FB" w14:textId="77777777" w:rsidR="00772B47" w:rsidRDefault="00772B47" w:rsidP="00772B47">
          <w:pPr>
            <w:pStyle w:val="Sinespaciado"/>
          </w:pPr>
        </w:p>
        <w:p w14:paraId="32EA70B5" w14:textId="77777777" w:rsidR="00772B47" w:rsidRPr="00772B47" w:rsidRDefault="00772B47" w:rsidP="00772B47">
          <w:pPr>
            <w:pStyle w:val="Cita"/>
            <w:ind w:firstLine="720"/>
            <w:rPr>
              <w:i w:val="0"/>
              <w:sz w:val="28"/>
              <w:szCs w:val="28"/>
            </w:rPr>
          </w:pPr>
          <w:r w:rsidRPr="00772B47">
            <w:rPr>
              <w:i w:val="0"/>
              <w:sz w:val="28"/>
              <w:szCs w:val="28"/>
            </w:rPr>
            <w:t>Bueno en el presente proyecto se tendrá en consideración todo lo relacionada con el área de patio</w:t>
          </w:r>
          <w:r>
            <w:rPr>
              <w:i w:val="0"/>
              <w:sz w:val="28"/>
              <w:szCs w:val="28"/>
            </w:rPr>
            <w:t>(recepción de la fruta</w:t>
          </w:r>
          <w:r w:rsidRPr="00772B47">
            <w:rPr>
              <w:i w:val="0"/>
              <w:sz w:val="28"/>
              <w:szCs w:val="28"/>
            </w:rPr>
            <w:t>) tomando en cuenta que el trabajo en la zona de</w:t>
          </w:r>
          <w:r>
            <w:rPr>
              <w:i w:val="0"/>
              <w:sz w:val="28"/>
              <w:szCs w:val="28"/>
            </w:rPr>
            <w:t xml:space="preserve"> patio es muy extensa</w:t>
          </w:r>
          <w:r w:rsidRPr="00772B47">
            <w:rPr>
              <w:i w:val="0"/>
              <w:sz w:val="28"/>
              <w:szCs w:val="28"/>
            </w:rPr>
            <w:t xml:space="preserve"> y dificulta bastante </w:t>
          </w:r>
          <w:r>
            <w:rPr>
              <w:i w:val="0"/>
              <w:sz w:val="28"/>
              <w:szCs w:val="28"/>
            </w:rPr>
            <w:t>la realización manual, la que requiere de recorrer casi toda el área.</w:t>
          </w:r>
        </w:p>
        <w:p w14:paraId="66F29C54" w14:textId="77777777" w:rsidR="00772B47" w:rsidRPr="00772B47" w:rsidRDefault="00772B47" w:rsidP="00772B47">
          <w:pPr>
            <w:pStyle w:val="Cita"/>
            <w:ind w:firstLine="720"/>
            <w:rPr>
              <w:i w:val="0"/>
              <w:sz w:val="28"/>
              <w:szCs w:val="28"/>
            </w:rPr>
          </w:pPr>
          <w:r>
            <w:rPr>
              <w:i w:val="0"/>
              <w:sz w:val="28"/>
              <w:szCs w:val="28"/>
            </w:rPr>
            <w:t>Por</w:t>
          </w:r>
          <w:r w:rsidRPr="00772B47">
            <w:rPr>
              <w:i w:val="0"/>
              <w:sz w:val="28"/>
              <w:szCs w:val="28"/>
            </w:rPr>
            <w:t xml:space="preserve"> cual se le dará una solución informática para que los proceso sean mas fáciles de realizar en un corto periodo de tiempo siendo este mas </w:t>
          </w:r>
          <w:r>
            <w:rPr>
              <w:i w:val="0"/>
              <w:sz w:val="28"/>
              <w:szCs w:val="28"/>
            </w:rPr>
            <w:t>expedito para que</w:t>
          </w:r>
          <w:r w:rsidRPr="00772B47">
            <w:rPr>
              <w:i w:val="0"/>
              <w:sz w:val="28"/>
              <w:szCs w:val="28"/>
            </w:rPr>
            <w:t xml:space="preserve"> el funcionamiento sea optimo, logrando un mejor manejo.</w:t>
          </w:r>
        </w:p>
        <w:p w14:paraId="046434C9" w14:textId="77777777" w:rsidR="00772B47" w:rsidRDefault="00772B47" w:rsidP="00772B47">
          <w:pPr>
            <w:pStyle w:val="Cita"/>
            <w:ind w:firstLine="720"/>
            <w:rPr>
              <w:i w:val="0"/>
              <w:sz w:val="28"/>
              <w:szCs w:val="28"/>
            </w:rPr>
          </w:pPr>
          <w:r w:rsidRPr="00772B47">
            <w:rPr>
              <w:i w:val="0"/>
              <w:sz w:val="28"/>
              <w:szCs w:val="28"/>
            </w:rPr>
            <w:t>Además se destaca que disminuirá el costo a la empresa, y se obtendrán grandes beneficios a futuro.</w:t>
          </w:r>
        </w:p>
        <w:p w14:paraId="1349B693" w14:textId="77777777" w:rsidR="00772B47" w:rsidRDefault="00772B47" w:rsidP="00772B47"/>
        <w:p w14:paraId="0DEDD7AF" w14:textId="77777777" w:rsidR="00772B47" w:rsidRPr="00F512E2" w:rsidRDefault="00772B47" w:rsidP="00772B47">
          <w:pPr>
            <w:pStyle w:val="Ttulo4"/>
            <w:rPr>
              <w:b w:val="0"/>
              <w:i w:val="0"/>
              <w:sz w:val="28"/>
              <w:szCs w:val="28"/>
            </w:rPr>
          </w:pPr>
          <w:r w:rsidRPr="00F512E2">
            <w:rPr>
              <w:b w:val="0"/>
              <w:i w:val="0"/>
              <w:sz w:val="28"/>
              <w:szCs w:val="28"/>
            </w:rPr>
            <w:t>Delimitación del problema:</w:t>
          </w:r>
        </w:p>
        <w:p w14:paraId="7878037A" w14:textId="77777777" w:rsidR="00772B47" w:rsidRDefault="00772B47" w:rsidP="00772B47">
          <w:pPr>
            <w:pStyle w:val="Sinespaciado"/>
          </w:pPr>
        </w:p>
        <w:p w14:paraId="2F2A5449" w14:textId="77777777" w:rsidR="00772B47" w:rsidRPr="00772B47" w:rsidRDefault="00772B47" w:rsidP="00772B47">
          <w:pPr>
            <w:pStyle w:val="Cita"/>
            <w:numPr>
              <w:ilvl w:val="0"/>
              <w:numId w:val="11"/>
            </w:numPr>
            <w:rPr>
              <w:sz w:val="28"/>
              <w:szCs w:val="28"/>
            </w:rPr>
          </w:pPr>
          <w:r w:rsidRPr="00772B47">
            <w:rPr>
              <w:sz w:val="28"/>
              <w:szCs w:val="28"/>
            </w:rPr>
            <w:t xml:space="preserve">Delimitación Espacial: </w:t>
          </w:r>
          <w:r w:rsidRPr="00772B47">
            <w:rPr>
              <w:i w:val="0"/>
              <w:sz w:val="28"/>
              <w:szCs w:val="28"/>
            </w:rPr>
            <w:t>El proyecto se realizara en las instalaciones de la planta comercial Greenvic localizada en la ruta i-50 kilometro 17, Placilla, IV Región del Libertador Bernardo O’Higgins, Chile</w:t>
          </w:r>
        </w:p>
        <w:p w14:paraId="05F03CD4" w14:textId="77777777" w:rsidR="00772B47" w:rsidRPr="00772B47" w:rsidRDefault="00772B47" w:rsidP="00772B47">
          <w:pPr>
            <w:pStyle w:val="Cita"/>
            <w:rPr>
              <w:sz w:val="28"/>
              <w:szCs w:val="28"/>
            </w:rPr>
          </w:pPr>
        </w:p>
        <w:p w14:paraId="6C5A4F5B" w14:textId="77777777" w:rsidR="00772B47" w:rsidRPr="00772B47" w:rsidRDefault="00772B47" w:rsidP="00772B47">
          <w:pPr>
            <w:pStyle w:val="Cita"/>
            <w:numPr>
              <w:ilvl w:val="0"/>
              <w:numId w:val="11"/>
            </w:numPr>
            <w:rPr>
              <w:sz w:val="28"/>
              <w:szCs w:val="28"/>
            </w:rPr>
          </w:pPr>
          <w:r w:rsidRPr="00772B47">
            <w:rPr>
              <w:sz w:val="28"/>
              <w:szCs w:val="28"/>
            </w:rPr>
            <w:t>Delimitación Temporal:</w:t>
          </w:r>
          <w:r>
            <w:rPr>
              <w:sz w:val="28"/>
              <w:szCs w:val="28"/>
            </w:rPr>
            <w:t xml:space="preserve"> </w:t>
          </w:r>
          <w:r w:rsidRPr="00772B47">
            <w:rPr>
              <w:i w:val="0"/>
              <w:sz w:val="28"/>
              <w:szCs w:val="28"/>
            </w:rPr>
            <w:t>Se desarrollara de la siguiente manera , desde la junio del 2014 , hasta el 24 de diciembre de 2014, se relazaran todas las actividades previstas en el proyecto.</w:t>
          </w:r>
        </w:p>
        <w:p w14:paraId="5FA334B1" w14:textId="77777777" w:rsidR="00772B47" w:rsidRPr="00772B47" w:rsidRDefault="00772B47" w:rsidP="00772B47">
          <w:pPr>
            <w:pStyle w:val="Cita"/>
            <w:rPr>
              <w:sz w:val="28"/>
              <w:szCs w:val="28"/>
            </w:rPr>
          </w:pPr>
        </w:p>
        <w:p w14:paraId="13295407" w14:textId="77777777" w:rsidR="00772B47" w:rsidRPr="00772B47" w:rsidRDefault="00772B47" w:rsidP="00772B47">
          <w:pPr>
            <w:pStyle w:val="Cita"/>
            <w:numPr>
              <w:ilvl w:val="0"/>
              <w:numId w:val="11"/>
            </w:numPr>
            <w:rPr>
              <w:sz w:val="28"/>
              <w:szCs w:val="28"/>
            </w:rPr>
          </w:pPr>
          <w:r w:rsidRPr="00772B47">
            <w:rPr>
              <w:sz w:val="28"/>
              <w:szCs w:val="28"/>
            </w:rPr>
            <w:t>Delimitación Conceptual:</w:t>
          </w:r>
          <w:r>
            <w:rPr>
              <w:sz w:val="28"/>
              <w:szCs w:val="28"/>
            </w:rPr>
            <w:t xml:space="preserve"> </w:t>
          </w:r>
          <w:r w:rsidRPr="00772B47">
            <w:rPr>
              <w:i w:val="0"/>
              <w:sz w:val="28"/>
              <w:szCs w:val="28"/>
            </w:rPr>
            <w:t>Este proyecto se desarrollara para el uso exclusivo de la sección patio y no de los demás sectores como Organic Time u Oficinas Principales</w:t>
          </w:r>
          <w:r w:rsidRPr="00772B47">
            <w:rPr>
              <w:sz w:val="28"/>
              <w:szCs w:val="28"/>
            </w:rPr>
            <w:t>.</w:t>
          </w:r>
        </w:p>
        <w:p w14:paraId="33894F55" w14:textId="77777777" w:rsidR="00772B47" w:rsidRDefault="00772B47" w:rsidP="00772B47"/>
        <w:p w14:paraId="35B551F6" w14:textId="77777777" w:rsidR="00772B47" w:rsidRDefault="00772B47" w:rsidP="00772B47"/>
        <w:p w14:paraId="08161B4B" w14:textId="77777777" w:rsidR="00772B47" w:rsidRDefault="00772B47" w:rsidP="00772B47"/>
        <w:p w14:paraId="5BB013D8" w14:textId="77777777" w:rsidR="004A7B45" w:rsidRDefault="004A7B45" w:rsidP="00772B47"/>
        <w:p w14:paraId="3747244C" w14:textId="77777777" w:rsidR="00504845" w:rsidRDefault="00504845" w:rsidP="00772B47"/>
        <w:p w14:paraId="70B170B4" w14:textId="77777777" w:rsidR="00504845" w:rsidRDefault="00504845" w:rsidP="00772B47"/>
        <w:p w14:paraId="623D8A0C" w14:textId="77777777" w:rsidR="00504845" w:rsidRDefault="00504845" w:rsidP="00772B47"/>
        <w:p w14:paraId="6DE5D47C" w14:textId="77777777" w:rsidR="00504845" w:rsidRDefault="00504845" w:rsidP="00772B47"/>
        <w:p w14:paraId="251588FE" w14:textId="77777777" w:rsidR="00504845" w:rsidRDefault="00504845" w:rsidP="00772B47"/>
        <w:p w14:paraId="46353A23" w14:textId="77777777" w:rsidR="00504845" w:rsidRDefault="00504845" w:rsidP="00772B47"/>
        <w:p w14:paraId="03041D98" w14:textId="77777777" w:rsidR="00504845" w:rsidRDefault="00504845" w:rsidP="00772B47"/>
        <w:p w14:paraId="4FF011A1" w14:textId="77777777" w:rsidR="00504845" w:rsidRDefault="00504845" w:rsidP="00772B47"/>
        <w:p w14:paraId="0CF62142" w14:textId="77777777" w:rsidR="004A7B45" w:rsidRDefault="004A7B45" w:rsidP="00772B47"/>
        <w:p w14:paraId="5966A802" w14:textId="77777777" w:rsidR="004A7B45" w:rsidRPr="004A7B45" w:rsidRDefault="004A7B45" w:rsidP="004A7B45">
          <w:pPr>
            <w:pStyle w:val="Ttulo3"/>
            <w:jc w:val="center"/>
            <w:rPr>
              <w:sz w:val="32"/>
              <w:szCs w:val="32"/>
            </w:rPr>
          </w:pPr>
          <w:r w:rsidRPr="004A7B45">
            <w:rPr>
              <w:sz w:val="32"/>
              <w:szCs w:val="32"/>
            </w:rPr>
            <w:t>Objetivos</w:t>
          </w:r>
          <w:r>
            <w:rPr>
              <w:sz w:val="32"/>
              <w:szCs w:val="32"/>
            </w:rPr>
            <w:t>.</w:t>
          </w:r>
        </w:p>
        <w:p w14:paraId="5248360F" w14:textId="77777777" w:rsidR="00772B47" w:rsidRPr="00772B47" w:rsidRDefault="00772B47" w:rsidP="00772B47"/>
        <w:p w14:paraId="374EB56A" w14:textId="77777777" w:rsidR="004A7B45" w:rsidRDefault="004A7B45" w:rsidP="004A7B45">
          <w:pPr>
            <w:pStyle w:val="Cita"/>
            <w:rPr>
              <w:i w:val="0"/>
              <w:sz w:val="28"/>
              <w:szCs w:val="28"/>
            </w:rPr>
          </w:pPr>
          <w:r w:rsidRPr="004A7B45">
            <w:rPr>
              <w:i w:val="0"/>
              <w:sz w:val="28"/>
              <w:szCs w:val="28"/>
            </w:rPr>
            <w:tab/>
          </w:r>
          <w:r>
            <w:rPr>
              <w:i w:val="0"/>
              <w:sz w:val="28"/>
              <w:szCs w:val="28"/>
            </w:rPr>
            <w:t>Mostrando claramente los problemas planteados anteriormente a</w:t>
          </w:r>
          <w:r w:rsidRPr="004A7B45">
            <w:rPr>
              <w:i w:val="0"/>
              <w:sz w:val="28"/>
              <w:szCs w:val="28"/>
            </w:rPr>
            <w:t>hora describiremos los objetivos del proyecto, en que nos centraremos para determinar claramente de forma fácil la solución.</w:t>
          </w:r>
        </w:p>
        <w:p w14:paraId="619286C9" w14:textId="77777777" w:rsidR="004A7B45" w:rsidRDefault="004A7B45" w:rsidP="004A7B45"/>
        <w:p w14:paraId="4D49C0B5" w14:textId="77777777" w:rsidR="004A7B45" w:rsidRDefault="004A7B45" w:rsidP="004A7B45"/>
        <w:p w14:paraId="2172CAFA" w14:textId="77777777" w:rsidR="004A7B45" w:rsidRPr="00F512E2" w:rsidRDefault="004A7B45" w:rsidP="004A7B45">
          <w:pPr>
            <w:pStyle w:val="Sinespaciado"/>
            <w:rPr>
              <w:rStyle w:val="nfasisintenso"/>
              <w:rFonts w:asciiTheme="majorHAnsi" w:hAnsiTheme="majorHAnsi"/>
              <w:b w:val="0"/>
              <w:i w:val="0"/>
              <w:sz w:val="28"/>
              <w:szCs w:val="28"/>
            </w:rPr>
          </w:pPr>
          <w:r w:rsidRPr="00F512E2">
            <w:rPr>
              <w:rStyle w:val="nfasisintenso"/>
              <w:rFonts w:asciiTheme="majorHAnsi" w:hAnsiTheme="majorHAnsi"/>
              <w:b w:val="0"/>
              <w:i w:val="0"/>
              <w:sz w:val="28"/>
              <w:szCs w:val="28"/>
            </w:rPr>
            <w:t>Objetivos Generales:</w:t>
          </w:r>
        </w:p>
        <w:p w14:paraId="4BE1AFE3" w14:textId="77777777" w:rsidR="004A7B45" w:rsidRDefault="004A7B45" w:rsidP="004A7B45">
          <w:pPr>
            <w:pStyle w:val="Sinespaciado"/>
            <w:ind w:left="720"/>
          </w:pPr>
        </w:p>
        <w:p w14:paraId="2C2573DA" w14:textId="77777777" w:rsidR="004A7B45" w:rsidRDefault="004A7B45" w:rsidP="004A7B45">
          <w:pPr>
            <w:pStyle w:val="Cita"/>
            <w:ind w:firstLine="720"/>
            <w:rPr>
              <w:i w:val="0"/>
              <w:sz w:val="28"/>
              <w:szCs w:val="28"/>
            </w:rPr>
          </w:pPr>
          <w:r w:rsidRPr="004A7B45">
            <w:rPr>
              <w:i w:val="0"/>
              <w:sz w:val="28"/>
              <w:szCs w:val="28"/>
            </w:rPr>
            <w:t>Generalmente lo que el proyecto tiene a dar solución es, primero implementar un red en todo el espacio físico de la sesión patio, para una buena comunicación, con el servidor local que se tiene que implementar, el software en si constara de dos módulos, con versiones de escritorio y web. Para el sistema web se hará un servidor local, ya que la aplicación web no necesariamente necesita salir o trabajar fuera de la planta. Ahora principalmente los módulos contienen o administraran el proceso de producción de la fruta, se ordenara los lotes que ingresan a las cámaras de frio, otro punto importante es la administración de los viajes en los cuales se traer fruta, o se exporta, como también lo es con bines vacíos, de platico, madera etc.</w:t>
          </w:r>
        </w:p>
        <w:p w14:paraId="33DA4A9D" w14:textId="77777777" w:rsidR="004A7B45" w:rsidRDefault="004A7B45" w:rsidP="004A7B45"/>
        <w:p w14:paraId="586D2966" w14:textId="77777777" w:rsidR="004A7B45" w:rsidRPr="004A7B45" w:rsidRDefault="004A7B45" w:rsidP="004A7B45"/>
        <w:p w14:paraId="6EDA0904" w14:textId="77777777" w:rsidR="004A7B45" w:rsidRPr="00F512E2" w:rsidRDefault="004A7B45" w:rsidP="004A7B45">
          <w:pPr>
            <w:pStyle w:val="Sinespaciado"/>
            <w:rPr>
              <w:rStyle w:val="nfasisintenso"/>
              <w:rFonts w:asciiTheme="majorHAnsi" w:hAnsiTheme="majorHAnsi"/>
              <w:b w:val="0"/>
              <w:i w:val="0"/>
              <w:sz w:val="28"/>
              <w:szCs w:val="28"/>
            </w:rPr>
          </w:pPr>
          <w:r w:rsidRPr="00F512E2">
            <w:rPr>
              <w:rStyle w:val="nfasisintenso"/>
              <w:rFonts w:asciiTheme="majorHAnsi" w:hAnsiTheme="majorHAnsi"/>
              <w:b w:val="0"/>
              <w:i w:val="0"/>
              <w:sz w:val="28"/>
              <w:szCs w:val="28"/>
            </w:rPr>
            <w:t>Objetivos Específicos:</w:t>
          </w:r>
        </w:p>
        <w:p w14:paraId="3D98CBED" w14:textId="77777777" w:rsidR="004A7B45" w:rsidRDefault="004A7B45" w:rsidP="004A7B45">
          <w:pPr>
            <w:pStyle w:val="Sinespaciado"/>
          </w:pPr>
        </w:p>
        <w:p w14:paraId="29D4051C" w14:textId="77777777" w:rsidR="004A7B45" w:rsidRPr="004A7B45" w:rsidRDefault="004A7B45" w:rsidP="004A7B45">
          <w:pPr>
            <w:pStyle w:val="Cita"/>
            <w:ind w:firstLine="720"/>
            <w:rPr>
              <w:i w:val="0"/>
              <w:sz w:val="28"/>
              <w:szCs w:val="28"/>
            </w:rPr>
          </w:pPr>
          <w:r w:rsidRPr="004A7B45">
            <w:rPr>
              <w:i w:val="0"/>
              <w:sz w:val="28"/>
              <w:szCs w:val="28"/>
            </w:rPr>
            <w:t>Analizados los objetivos generales, ahora podemos desglosarlos primero se necesita implementar un red, la cual deberá ser inalámbrica para, ya que nos ahorrara costos, tiempo además que el espacio físico es demasiado grande para implementar una red cableada, cosa que nos traerá dificultad. Ahora se debe tener una versión de escritorio la cual será manejada por un administrador, y también quien este trabajando en las cámaras de frio, quien este ahí deberá controlar los datos de los lotes de fruta, saber lo que sale y entra a una cámara, generar informes de que cámaras están ocupadas, ir ordenando pata abarcar mas, también poder saber cual o cuales irán o están en proceso. El otro modulo se implementara para llevar control de viajes en los cuales se trae o lleva fruta, como también bines de los cuales pueden ser madera o platico, pero para ello se ideo implementar el sistema web, y trabajar con una Tablet incluso con un Smartphone porque de forma en q los camiones llegan el espacio es demasiado grande y al aire libre lo que dificulta implementar un PC de escritorio con el software. De esta forma se simplificara el trabajo manual ya que todo debe quedar o va quedando registrado de forma manual en papeles.</w:t>
          </w:r>
        </w:p>
        <w:p w14:paraId="45D4DDFC" w14:textId="77777777" w:rsidR="004A7B45" w:rsidRDefault="004A7B45" w:rsidP="004A7B45">
          <w:pPr>
            <w:pStyle w:val="Sinespaciado"/>
            <w:ind w:left="1416"/>
          </w:pPr>
        </w:p>
        <w:p w14:paraId="1254EC15" w14:textId="77777777" w:rsidR="004A7B45" w:rsidRDefault="004A7B45" w:rsidP="004A7B45"/>
        <w:p w14:paraId="5E74AC14" w14:textId="77777777" w:rsidR="00366D5F" w:rsidRDefault="00366D5F" w:rsidP="004A7B45"/>
        <w:p w14:paraId="4A80F7FA" w14:textId="77777777" w:rsidR="00366D5F" w:rsidRDefault="00366D5F" w:rsidP="004A7B45"/>
        <w:p w14:paraId="50B6122D" w14:textId="77777777" w:rsidR="00366D5F" w:rsidRDefault="00366D5F" w:rsidP="004A7B45"/>
        <w:p w14:paraId="73E438D0" w14:textId="77777777" w:rsidR="00366D5F" w:rsidRDefault="00366D5F" w:rsidP="004A7B45"/>
        <w:p w14:paraId="1564760E" w14:textId="77777777" w:rsidR="00366D5F" w:rsidRDefault="00366D5F" w:rsidP="004A7B45"/>
        <w:p w14:paraId="4A11BF8B" w14:textId="77777777" w:rsidR="00366D5F" w:rsidRDefault="00366D5F" w:rsidP="004A7B45"/>
        <w:p w14:paraId="25EE03C6" w14:textId="77777777" w:rsidR="00366D5F" w:rsidRDefault="00366D5F" w:rsidP="004A7B45"/>
        <w:p w14:paraId="37139953" w14:textId="77777777" w:rsidR="00366D5F" w:rsidRDefault="00366D5F" w:rsidP="004A7B45"/>
        <w:p w14:paraId="05EDC931" w14:textId="77777777" w:rsidR="00366D5F" w:rsidRDefault="00366D5F" w:rsidP="004A7B45"/>
        <w:p w14:paraId="0E4C0D95" w14:textId="77777777" w:rsidR="00366D5F" w:rsidRDefault="00366D5F" w:rsidP="004A7B45"/>
        <w:p w14:paraId="16B1CA20" w14:textId="77777777" w:rsidR="00366D5F" w:rsidRDefault="00366D5F" w:rsidP="004A7B45"/>
        <w:p w14:paraId="3DA3DB8E" w14:textId="77777777" w:rsidR="00366D5F" w:rsidRDefault="00366D5F" w:rsidP="004A7B45"/>
        <w:p w14:paraId="522ABDB0" w14:textId="77777777" w:rsidR="00366D5F" w:rsidRDefault="00366D5F" w:rsidP="004A7B45"/>
        <w:p w14:paraId="4CBBE061" w14:textId="77777777" w:rsidR="00366D5F" w:rsidRDefault="00366D5F" w:rsidP="004A7B45"/>
        <w:p w14:paraId="5E9BC21A" w14:textId="77777777" w:rsidR="00366D5F" w:rsidRDefault="00366D5F" w:rsidP="004A7B45"/>
        <w:p w14:paraId="4553B873" w14:textId="77777777" w:rsidR="00366D5F" w:rsidRDefault="00366D5F" w:rsidP="004A7B45"/>
        <w:p w14:paraId="37D7FABB" w14:textId="77777777" w:rsidR="00366D5F" w:rsidRDefault="00366D5F" w:rsidP="004A7B45"/>
        <w:p w14:paraId="73BAA16F" w14:textId="77777777" w:rsidR="00366D5F" w:rsidRDefault="00366D5F" w:rsidP="004A7B45"/>
        <w:p w14:paraId="59D026CB" w14:textId="77777777" w:rsidR="00366D5F" w:rsidRDefault="00366D5F" w:rsidP="004A7B45"/>
        <w:p w14:paraId="216D232C" w14:textId="77777777" w:rsidR="00366D5F" w:rsidRDefault="00366D5F" w:rsidP="004A7B45"/>
        <w:p w14:paraId="72EB1843" w14:textId="77777777" w:rsidR="00366D5F" w:rsidRDefault="00366D5F" w:rsidP="004A7B45"/>
        <w:p w14:paraId="487A424C" w14:textId="77777777" w:rsidR="00366D5F" w:rsidRDefault="00366D5F" w:rsidP="004A7B45"/>
        <w:p w14:paraId="154E49F5" w14:textId="77777777" w:rsidR="00366D5F" w:rsidRDefault="00366D5F" w:rsidP="004A7B45"/>
        <w:p w14:paraId="77780881" w14:textId="77777777" w:rsidR="00366D5F" w:rsidRDefault="00366D5F" w:rsidP="004A7B45"/>
        <w:p w14:paraId="52EB2829" w14:textId="77777777" w:rsidR="00366D5F" w:rsidRDefault="00366D5F" w:rsidP="004A7B45"/>
        <w:p w14:paraId="22708AEF" w14:textId="77777777" w:rsidR="00366D5F" w:rsidRDefault="00366D5F" w:rsidP="004A7B45"/>
        <w:p w14:paraId="528EA4BA" w14:textId="77777777" w:rsidR="00366D5F" w:rsidRDefault="00366D5F" w:rsidP="004A7B45"/>
        <w:p w14:paraId="45524C5C" w14:textId="77777777" w:rsidR="00366D5F" w:rsidRDefault="00366D5F" w:rsidP="004A7B45"/>
        <w:p w14:paraId="014848A2" w14:textId="77777777" w:rsidR="00366D5F" w:rsidRDefault="00366D5F" w:rsidP="004A7B45"/>
        <w:p w14:paraId="4D170ED8" w14:textId="77777777" w:rsidR="00366D5F" w:rsidRDefault="00366D5F" w:rsidP="004A7B45"/>
        <w:p w14:paraId="08A163D1" w14:textId="77777777" w:rsidR="00366D5F" w:rsidRDefault="00366D5F" w:rsidP="004A7B45"/>
        <w:p w14:paraId="327F04B8" w14:textId="77777777" w:rsidR="00366D5F" w:rsidRDefault="00366D5F" w:rsidP="004A7B45"/>
        <w:p w14:paraId="77A046F9" w14:textId="77777777" w:rsidR="00366D5F" w:rsidRDefault="00366D5F" w:rsidP="004A7B45"/>
        <w:p w14:paraId="19BFED82" w14:textId="77777777" w:rsidR="00366D5F" w:rsidRDefault="00366D5F" w:rsidP="004A7B45"/>
        <w:p w14:paraId="7307593C" w14:textId="77777777" w:rsidR="00366D5F" w:rsidRDefault="00366D5F" w:rsidP="004A7B45"/>
        <w:p w14:paraId="7BF737CC" w14:textId="77777777" w:rsidR="00366D5F" w:rsidRDefault="00366D5F" w:rsidP="004A7B45"/>
        <w:p w14:paraId="5624879E" w14:textId="77777777" w:rsidR="00366D5F" w:rsidRDefault="00366D5F" w:rsidP="004A7B45"/>
        <w:p w14:paraId="543EBE97" w14:textId="77777777" w:rsidR="00366D5F" w:rsidRDefault="00366D5F" w:rsidP="004A7B45"/>
        <w:p w14:paraId="47E13D49" w14:textId="77777777" w:rsidR="00504845" w:rsidRDefault="00504845" w:rsidP="004A7B45"/>
        <w:p w14:paraId="20B3E7A5" w14:textId="77777777" w:rsidR="00504845" w:rsidRDefault="00504845" w:rsidP="004A7B45"/>
        <w:p w14:paraId="30CA5FFC" w14:textId="77777777" w:rsidR="00504845" w:rsidRDefault="00504845" w:rsidP="004A7B45"/>
        <w:p w14:paraId="5ED1257B" w14:textId="77777777" w:rsidR="00504845" w:rsidRDefault="00504845" w:rsidP="004A7B45"/>
        <w:p w14:paraId="1897BED8" w14:textId="77777777" w:rsidR="00504845" w:rsidRDefault="00504845" w:rsidP="004A7B45"/>
        <w:p w14:paraId="1081322C" w14:textId="77777777" w:rsidR="00504845" w:rsidRDefault="00504845" w:rsidP="004A7B45"/>
        <w:p w14:paraId="0622996D" w14:textId="77777777" w:rsidR="00366D5F" w:rsidRDefault="00366D5F" w:rsidP="004A7B45"/>
        <w:p w14:paraId="786493A8" w14:textId="2215E1B9" w:rsidR="00366D5F" w:rsidRDefault="00366D5F" w:rsidP="00366D5F">
          <w:pPr>
            <w:pStyle w:val="Ttulo3"/>
            <w:jc w:val="center"/>
            <w:rPr>
              <w:sz w:val="32"/>
              <w:szCs w:val="32"/>
            </w:rPr>
          </w:pPr>
          <w:r w:rsidRPr="00366D5F">
            <w:rPr>
              <w:sz w:val="32"/>
              <w:szCs w:val="32"/>
            </w:rPr>
            <w:t>Metodología y Planificación</w:t>
          </w:r>
          <w:r>
            <w:rPr>
              <w:sz w:val="32"/>
              <w:szCs w:val="32"/>
            </w:rPr>
            <w:t>.</w:t>
          </w:r>
        </w:p>
        <w:p w14:paraId="544A65D3" w14:textId="77777777" w:rsidR="00D57C82" w:rsidRDefault="00D57C82" w:rsidP="00D57C82"/>
        <w:p w14:paraId="1C52E945" w14:textId="4FA3CEF2" w:rsidR="00D57C82" w:rsidRPr="00D57C82" w:rsidRDefault="00D57C82" w:rsidP="00D57C82">
          <w:pPr>
            <w:pStyle w:val="Default"/>
            <w:ind w:firstLine="720"/>
            <w:rPr>
              <w:rFonts w:asciiTheme="minorHAnsi" w:hAnsiTheme="minorHAnsi"/>
              <w:sz w:val="28"/>
              <w:szCs w:val="28"/>
            </w:rPr>
          </w:pPr>
          <w:r w:rsidRPr="00D57C82">
            <w:rPr>
              <w:rFonts w:asciiTheme="minorHAnsi" w:hAnsiTheme="minorHAnsi"/>
              <w:sz w:val="28"/>
              <w:szCs w:val="28"/>
            </w:rPr>
            <w:t>En todo proyecto se debe establecer de forma clara los pasos a seguir para alcanzar los objetivos propuestos, por lo tanto es de vital importancia especificar una metodología que defina de modo sistemático, como se realizara y administrara dicho proyecto, esto ayudara a alcanzar los objetivos planteados.</w:t>
          </w:r>
        </w:p>
        <w:p w14:paraId="5BF0E1B2" w14:textId="351E5241" w:rsidR="00D57C82" w:rsidRPr="00D57C82" w:rsidRDefault="00D57C82" w:rsidP="00D57C82">
          <w:pPr>
            <w:pStyle w:val="Default"/>
            <w:ind w:firstLine="720"/>
            <w:rPr>
              <w:rFonts w:asciiTheme="minorHAnsi" w:hAnsiTheme="minorHAnsi"/>
              <w:sz w:val="28"/>
              <w:szCs w:val="28"/>
            </w:rPr>
          </w:pPr>
          <w:r w:rsidRPr="00D57C82">
            <w:rPr>
              <w:rFonts w:asciiTheme="minorHAnsi" w:hAnsiTheme="minorHAnsi"/>
              <w:sz w:val="28"/>
              <w:szCs w:val="28"/>
            </w:rPr>
            <w:t xml:space="preserve">En </w:t>
          </w:r>
          <w:r>
            <w:rPr>
              <w:rFonts w:asciiTheme="minorHAnsi" w:hAnsiTheme="minorHAnsi"/>
              <w:sz w:val="28"/>
              <w:szCs w:val="28"/>
            </w:rPr>
            <w:t>Proyectos como esté</w:t>
          </w:r>
          <w:r w:rsidRPr="00D57C82">
            <w:rPr>
              <w:rFonts w:asciiTheme="minorHAnsi" w:hAnsiTheme="minorHAnsi"/>
              <w:sz w:val="28"/>
              <w:szCs w:val="28"/>
            </w:rPr>
            <w:t xml:space="preserve"> la elección de un tipo y modelo de ciclo de vida para el desarrollo de sistemas dependerá de las características del proyecto y los requerimientos del mismo.</w:t>
          </w:r>
        </w:p>
        <w:p w14:paraId="02E1BAA0" w14:textId="159E814A" w:rsidR="00366D5F" w:rsidRDefault="00366D5F" w:rsidP="00366D5F">
          <w:pPr>
            <w:pStyle w:val="Ttulo4"/>
            <w:rPr>
              <w:rFonts w:asciiTheme="minorHAnsi" w:hAnsiTheme="minorHAnsi"/>
              <w:b w:val="0"/>
              <w:i w:val="0"/>
              <w:sz w:val="28"/>
              <w:szCs w:val="28"/>
            </w:rPr>
          </w:pPr>
          <w:r w:rsidRPr="007E64EA">
            <w:rPr>
              <w:rFonts w:asciiTheme="minorHAnsi" w:hAnsiTheme="minorHAnsi"/>
              <w:b w:val="0"/>
              <w:i w:val="0"/>
              <w:sz w:val="28"/>
              <w:szCs w:val="28"/>
            </w:rPr>
            <w:t>Marco Metodológico:</w:t>
          </w:r>
        </w:p>
        <w:p w14:paraId="51123FE2" w14:textId="77777777" w:rsidR="00F512E2" w:rsidRDefault="00F512E2" w:rsidP="00F512E2"/>
        <w:p w14:paraId="372F3954" w14:textId="05CFD6E5" w:rsidR="00F8194A" w:rsidRPr="00504845" w:rsidRDefault="00F8194A" w:rsidP="00F8194A">
          <w:pPr>
            <w:pStyle w:val="Cita"/>
            <w:rPr>
              <w:i w:val="0"/>
              <w:sz w:val="28"/>
              <w:szCs w:val="28"/>
            </w:rPr>
          </w:pPr>
          <w:r>
            <w:rPr>
              <w:i w:val="0"/>
              <w:sz w:val="28"/>
              <w:szCs w:val="28"/>
            </w:rPr>
            <w:t xml:space="preserve">1.1 Metodología </w:t>
          </w:r>
          <w:r w:rsidRPr="00504845">
            <w:rPr>
              <w:i w:val="0"/>
              <w:sz w:val="28"/>
              <w:szCs w:val="28"/>
            </w:rPr>
            <w:t>para la solución de problemas:</w:t>
          </w:r>
        </w:p>
        <w:p w14:paraId="29B71B04" w14:textId="77777777" w:rsidR="00F8194A" w:rsidRPr="00504845" w:rsidRDefault="00F8194A" w:rsidP="00F8194A">
          <w:pPr>
            <w:pStyle w:val="Cita"/>
            <w:ind w:firstLine="720"/>
            <w:rPr>
              <w:i w:val="0"/>
              <w:sz w:val="28"/>
              <w:szCs w:val="28"/>
            </w:rPr>
          </w:pPr>
          <w:r w:rsidRPr="00504845">
            <w:rPr>
              <w:i w:val="0"/>
              <w:sz w:val="28"/>
              <w:szCs w:val="28"/>
            </w:rPr>
            <w:t>Para el desarrollo del sistema informático, se utilizara el modelo de ciclo de vida  en espiral. Este ciclo de vida es de tipo meta-vida, en teste modelo el esfuerzo de desarrollo es iterativo, tan pronto como uno completa un esfuerzo de desarrollo, otro comienza.</w:t>
          </w:r>
        </w:p>
        <w:p w14:paraId="70943793" w14:textId="77777777" w:rsidR="00F8194A" w:rsidRPr="00504845" w:rsidRDefault="00F8194A" w:rsidP="00F8194A">
          <w:pPr>
            <w:pStyle w:val="Cita"/>
            <w:rPr>
              <w:i w:val="0"/>
              <w:sz w:val="28"/>
              <w:szCs w:val="28"/>
            </w:rPr>
          </w:pPr>
        </w:p>
        <w:p w14:paraId="0124FB6A" w14:textId="4D8A2440" w:rsidR="00F8194A" w:rsidRPr="00504845" w:rsidRDefault="00F8194A" w:rsidP="00F8194A">
          <w:pPr>
            <w:pStyle w:val="Cita"/>
            <w:rPr>
              <w:i w:val="0"/>
              <w:sz w:val="28"/>
              <w:szCs w:val="28"/>
            </w:rPr>
          </w:pPr>
          <w:r>
            <w:rPr>
              <w:i w:val="0"/>
              <w:sz w:val="28"/>
              <w:szCs w:val="28"/>
            </w:rPr>
            <w:t>1.2 Metodología</w:t>
          </w:r>
          <w:r w:rsidRPr="00504845">
            <w:rPr>
              <w:i w:val="0"/>
              <w:sz w:val="28"/>
              <w:szCs w:val="28"/>
            </w:rPr>
            <w:t xml:space="preserve"> de la Investigación a desarrollar:</w:t>
          </w:r>
        </w:p>
        <w:p w14:paraId="02CDD27A" w14:textId="3DED0146" w:rsidR="00F8194A" w:rsidRPr="00504845" w:rsidRDefault="00F8194A" w:rsidP="00F8194A">
          <w:pPr>
            <w:pStyle w:val="Cita"/>
            <w:ind w:firstLine="720"/>
            <w:rPr>
              <w:i w:val="0"/>
              <w:sz w:val="28"/>
              <w:szCs w:val="28"/>
            </w:rPr>
          </w:pPr>
          <w:r w:rsidRPr="00504845">
            <w:rPr>
              <w:i w:val="0"/>
              <w:sz w:val="28"/>
              <w:szCs w:val="28"/>
            </w:rPr>
            <w:t>El proceso de investigación es primordial para conocer a profundidad la problemática por la cual se necesita del sistema, realizar un buena análisis y determinar los requerimientos del sistema.</w:t>
          </w:r>
          <w:r w:rsidR="009720C7">
            <w:rPr>
              <w:i w:val="0"/>
              <w:sz w:val="28"/>
              <w:szCs w:val="28"/>
            </w:rPr>
            <w:t xml:space="preserve"> El conocimiento del problema proviene principalmente desde que se trabajo en la sesión de la empresa, en dos temporadas de trabajo se conoció el problema.</w:t>
          </w:r>
        </w:p>
        <w:p w14:paraId="2D1031F1" w14:textId="77777777" w:rsidR="00F8194A" w:rsidRPr="00504845" w:rsidRDefault="00F8194A" w:rsidP="00F8194A">
          <w:pPr>
            <w:pStyle w:val="Cita"/>
            <w:rPr>
              <w:i w:val="0"/>
              <w:sz w:val="28"/>
              <w:szCs w:val="28"/>
            </w:rPr>
          </w:pPr>
        </w:p>
        <w:p w14:paraId="6158C28D" w14:textId="3C6A43BA" w:rsidR="00F8194A" w:rsidRPr="00504845" w:rsidRDefault="00F8194A" w:rsidP="00F8194A">
          <w:pPr>
            <w:pStyle w:val="Cita"/>
            <w:rPr>
              <w:i w:val="0"/>
              <w:sz w:val="28"/>
              <w:szCs w:val="28"/>
            </w:rPr>
          </w:pPr>
          <w:r>
            <w:rPr>
              <w:i w:val="0"/>
              <w:sz w:val="28"/>
              <w:szCs w:val="28"/>
            </w:rPr>
            <w:t>1.3 Metodología</w:t>
          </w:r>
          <w:r w:rsidRPr="00504845">
            <w:rPr>
              <w:i w:val="0"/>
              <w:sz w:val="28"/>
              <w:szCs w:val="28"/>
            </w:rPr>
            <w:t xml:space="preserve"> para el Planteamiento del Problema:</w:t>
          </w:r>
        </w:p>
        <w:p w14:paraId="252C7E2B" w14:textId="77777777" w:rsidR="00F8194A" w:rsidRPr="00504845" w:rsidRDefault="00F8194A" w:rsidP="00F8194A">
          <w:pPr>
            <w:pStyle w:val="Cita"/>
            <w:ind w:firstLine="720"/>
            <w:rPr>
              <w:i w:val="0"/>
              <w:sz w:val="28"/>
              <w:szCs w:val="28"/>
            </w:rPr>
          </w:pPr>
          <w:r w:rsidRPr="00504845">
            <w:rPr>
              <w:i w:val="0"/>
              <w:sz w:val="28"/>
              <w:szCs w:val="28"/>
            </w:rPr>
            <w:t>El planteamiento del problema se realizara utilizando el diagrama de causa-efecto, para tener una visión sencilla y concentrada del análisis de las causas que contribuyen a la situación problemática.</w:t>
          </w:r>
        </w:p>
        <w:p w14:paraId="36F0F8CF" w14:textId="77777777" w:rsidR="00F8194A" w:rsidRPr="00504845" w:rsidRDefault="00F8194A" w:rsidP="00F8194A">
          <w:pPr>
            <w:pStyle w:val="Cita"/>
            <w:rPr>
              <w:i w:val="0"/>
              <w:sz w:val="28"/>
              <w:szCs w:val="28"/>
            </w:rPr>
          </w:pPr>
        </w:p>
        <w:p w14:paraId="5585F816" w14:textId="39C38F7C" w:rsidR="00F8194A" w:rsidRPr="00504845" w:rsidRDefault="00F8194A" w:rsidP="00F8194A">
          <w:pPr>
            <w:pStyle w:val="Cita"/>
            <w:rPr>
              <w:i w:val="0"/>
              <w:sz w:val="28"/>
              <w:szCs w:val="28"/>
            </w:rPr>
          </w:pPr>
          <w:r>
            <w:rPr>
              <w:i w:val="0"/>
              <w:sz w:val="28"/>
              <w:szCs w:val="28"/>
            </w:rPr>
            <w:t>1.4 Metodología</w:t>
          </w:r>
          <w:r w:rsidRPr="00504845">
            <w:rPr>
              <w:i w:val="0"/>
              <w:sz w:val="28"/>
              <w:szCs w:val="28"/>
            </w:rPr>
            <w:t xml:space="preserve"> para el análisis:</w:t>
          </w:r>
        </w:p>
        <w:p w14:paraId="0F8B4A7F" w14:textId="77777777" w:rsidR="00F8194A" w:rsidRPr="00504845" w:rsidRDefault="00F8194A" w:rsidP="00F8194A">
          <w:pPr>
            <w:pStyle w:val="Cita"/>
            <w:ind w:firstLine="720"/>
            <w:rPr>
              <w:i w:val="0"/>
              <w:sz w:val="28"/>
              <w:szCs w:val="28"/>
            </w:rPr>
          </w:pPr>
          <w:r w:rsidRPr="00504845">
            <w:rPr>
              <w:i w:val="0"/>
              <w:sz w:val="28"/>
              <w:szCs w:val="28"/>
            </w:rPr>
            <w:t>Para el análisis del sistema se utilizaran las siguientes metodologías: enfoque de sistemas, diagramas de flujo de datos.</w:t>
          </w:r>
        </w:p>
        <w:p w14:paraId="6DB5B031" w14:textId="77777777" w:rsidR="00F8194A" w:rsidRPr="00504845" w:rsidRDefault="00F8194A" w:rsidP="00F8194A">
          <w:pPr>
            <w:pStyle w:val="Cita"/>
            <w:ind w:firstLine="720"/>
            <w:rPr>
              <w:i w:val="0"/>
              <w:sz w:val="28"/>
              <w:szCs w:val="28"/>
            </w:rPr>
          </w:pPr>
          <w:r w:rsidRPr="00504845">
            <w:rPr>
              <w:i w:val="0"/>
              <w:sz w:val="28"/>
              <w:szCs w:val="28"/>
            </w:rPr>
            <w:t>Enfoque de Sistemas, se utiliza para la determinación de los factores del medio ambiente, mecanismo para transformar entradas en salidas, la frontera del sistema y elementos de control.</w:t>
          </w:r>
        </w:p>
        <w:p w14:paraId="6E3541A2" w14:textId="77777777" w:rsidR="00F8194A" w:rsidRPr="00504845" w:rsidRDefault="00F8194A" w:rsidP="00F8194A">
          <w:pPr>
            <w:pStyle w:val="Cita"/>
            <w:ind w:firstLine="720"/>
            <w:rPr>
              <w:i w:val="0"/>
              <w:sz w:val="28"/>
              <w:szCs w:val="28"/>
            </w:rPr>
          </w:pPr>
          <w:r w:rsidRPr="00504845">
            <w:rPr>
              <w:i w:val="0"/>
              <w:sz w:val="28"/>
              <w:szCs w:val="28"/>
            </w:rPr>
            <w:t>Diagramas de Flujo de Datos, es una representación grafica de los procesos de datos a lo largo del sistema analizado, que facilita la comprensión de las interrelaciones de los sistemas y subsistemas.</w:t>
          </w:r>
        </w:p>
        <w:p w14:paraId="0C23CB2E" w14:textId="77777777" w:rsidR="00F8194A" w:rsidRPr="00504845" w:rsidRDefault="00F8194A" w:rsidP="00F8194A">
          <w:pPr>
            <w:pStyle w:val="Cita"/>
            <w:rPr>
              <w:i w:val="0"/>
              <w:sz w:val="28"/>
              <w:szCs w:val="28"/>
            </w:rPr>
          </w:pPr>
        </w:p>
        <w:p w14:paraId="543669C5" w14:textId="3F1D8734" w:rsidR="00F8194A" w:rsidRDefault="00F8194A" w:rsidP="00F8194A">
          <w:pPr>
            <w:pStyle w:val="Cita"/>
            <w:rPr>
              <w:i w:val="0"/>
              <w:sz w:val="28"/>
              <w:szCs w:val="28"/>
            </w:rPr>
          </w:pPr>
          <w:r>
            <w:rPr>
              <w:i w:val="0"/>
              <w:sz w:val="28"/>
              <w:szCs w:val="28"/>
            </w:rPr>
            <w:t>1.5 Metodología</w:t>
          </w:r>
          <w:r w:rsidRPr="00504845">
            <w:rPr>
              <w:i w:val="0"/>
              <w:sz w:val="28"/>
              <w:szCs w:val="28"/>
            </w:rPr>
            <w:t xml:space="preserve"> para el diseño:</w:t>
          </w:r>
        </w:p>
        <w:p w14:paraId="71697927" w14:textId="77777777" w:rsidR="00A65C07" w:rsidRPr="00A65C07" w:rsidRDefault="00A65C07" w:rsidP="00A65C07"/>
        <w:p w14:paraId="46847E09" w14:textId="030B9555" w:rsidR="00F8194A" w:rsidRDefault="00F8194A" w:rsidP="00F8194A">
          <w:pPr>
            <w:pStyle w:val="Cita"/>
            <w:numPr>
              <w:ilvl w:val="0"/>
              <w:numId w:val="30"/>
            </w:numPr>
            <w:rPr>
              <w:i w:val="0"/>
              <w:sz w:val="28"/>
              <w:szCs w:val="28"/>
            </w:rPr>
          </w:pPr>
          <w:r w:rsidRPr="00504845">
            <w:rPr>
              <w:i w:val="0"/>
              <w:sz w:val="28"/>
              <w:szCs w:val="28"/>
            </w:rPr>
            <w:t>Definición de estándares del diseño, lo</w:t>
          </w:r>
          <w:r>
            <w:rPr>
              <w:i w:val="0"/>
              <w:sz w:val="28"/>
              <w:szCs w:val="28"/>
            </w:rPr>
            <w:t xml:space="preserve">s estándares son un conjunto de </w:t>
          </w:r>
          <w:r w:rsidRPr="00504845">
            <w:rPr>
              <w:i w:val="0"/>
              <w:sz w:val="28"/>
              <w:szCs w:val="28"/>
            </w:rPr>
            <w:t>reglas y especificación a seguir que serán implementadas duran el desarrollo de un proyecto, se definirán estándares para el modelado de clases, pantallas, reportes, documentació</w:t>
          </w:r>
          <w:r w:rsidR="009720C7">
            <w:rPr>
              <w:i w:val="0"/>
              <w:sz w:val="28"/>
              <w:szCs w:val="28"/>
            </w:rPr>
            <w:t>n, base de datos y programación, generalmente antes se realizaran prototipos del software utilizando el programa Balsamiq.</w:t>
          </w:r>
        </w:p>
        <w:p w14:paraId="1FE541E2" w14:textId="77777777" w:rsidR="00A65C07" w:rsidRPr="00A65C07" w:rsidRDefault="00A65C07" w:rsidP="00A65C07"/>
        <w:p w14:paraId="63E40672" w14:textId="77777777" w:rsidR="00F8194A" w:rsidRDefault="00F8194A" w:rsidP="00F8194A">
          <w:pPr>
            <w:pStyle w:val="Cita"/>
            <w:numPr>
              <w:ilvl w:val="0"/>
              <w:numId w:val="30"/>
            </w:numPr>
            <w:rPr>
              <w:i w:val="0"/>
              <w:sz w:val="28"/>
              <w:szCs w:val="28"/>
            </w:rPr>
          </w:pPr>
          <w:r w:rsidRPr="00504845">
            <w:rPr>
              <w:i w:val="0"/>
              <w:sz w:val="28"/>
              <w:szCs w:val="28"/>
            </w:rPr>
            <w:t>Diccionario de datos, un diccionario de datos es un conjunto de metadatos que contiene características lógicas de los datos que se van a utilizar en el sistema, incluyendo nombre, descripción, alias, contenido y organización.</w:t>
          </w:r>
        </w:p>
        <w:p w14:paraId="6F4CD51B" w14:textId="77777777" w:rsidR="00A65C07" w:rsidRPr="00A65C07" w:rsidRDefault="00A65C07" w:rsidP="00A65C07"/>
        <w:p w14:paraId="3DD821D3" w14:textId="77777777" w:rsidR="00F8194A" w:rsidRDefault="00F8194A" w:rsidP="00F8194A">
          <w:pPr>
            <w:pStyle w:val="Cita"/>
            <w:numPr>
              <w:ilvl w:val="0"/>
              <w:numId w:val="30"/>
            </w:numPr>
            <w:rPr>
              <w:i w:val="0"/>
              <w:sz w:val="28"/>
              <w:szCs w:val="28"/>
            </w:rPr>
          </w:pPr>
          <w:r w:rsidRPr="00504845">
            <w:rPr>
              <w:i w:val="0"/>
              <w:sz w:val="28"/>
              <w:szCs w:val="28"/>
            </w:rPr>
            <w:t>Diseño de salidas, El</w:t>
          </w:r>
          <w:r w:rsidRPr="00504845">
            <w:rPr>
              <w:i w:val="0"/>
              <w:spacing w:val="38"/>
              <w:sz w:val="28"/>
              <w:szCs w:val="28"/>
            </w:rPr>
            <w:t xml:space="preserve"> </w:t>
          </w:r>
          <w:r w:rsidRPr="00504845">
            <w:rPr>
              <w:i w:val="0"/>
              <w:spacing w:val="-1"/>
              <w:sz w:val="28"/>
              <w:szCs w:val="28"/>
            </w:rPr>
            <w:t>d</w:t>
          </w:r>
          <w:r w:rsidRPr="00504845">
            <w:rPr>
              <w:i w:val="0"/>
              <w:sz w:val="28"/>
              <w:szCs w:val="28"/>
            </w:rPr>
            <w:t>iseño</w:t>
          </w:r>
          <w:r w:rsidRPr="00504845">
            <w:rPr>
              <w:i w:val="0"/>
              <w:spacing w:val="39"/>
              <w:sz w:val="28"/>
              <w:szCs w:val="28"/>
            </w:rPr>
            <w:t xml:space="preserve"> </w:t>
          </w:r>
          <w:r w:rsidRPr="00504845">
            <w:rPr>
              <w:i w:val="0"/>
              <w:spacing w:val="-1"/>
              <w:sz w:val="28"/>
              <w:szCs w:val="28"/>
            </w:rPr>
            <w:t>d</w:t>
          </w:r>
          <w:r w:rsidRPr="00504845">
            <w:rPr>
              <w:i w:val="0"/>
              <w:sz w:val="28"/>
              <w:szCs w:val="28"/>
            </w:rPr>
            <w:t>e</w:t>
          </w:r>
          <w:r w:rsidRPr="00504845">
            <w:rPr>
              <w:i w:val="0"/>
              <w:spacing w:val="39"/>
              <w:sz w:val="28"/>
              <w:szCs w:val="28"/>
            </w:rPr>
            <w:t xml:space="preserve"> </w:t>
          </w:r>
          <w:r w:rsidRPr="00504845">
            <w:rPr>
              <w:i w:val="0"/>
              <w:sz w:val="28"/>
              <w:szCs w:val="28"/>
            </w:rPr>
            <w:t>las</w:t>
          </w:r>
          <w:r w:rsidRPr="00504845">
            <w:rPr>
              <w:i w:val="0"/>
              <w:spacing w:val="37"/>
              <w:sz w:val="28"/>
              <w:szCs w:val="28"/>
            </w:rPr>
            <w:t xml:space="preserve"> </w:t>
          </w:r>
          <w:r w:rsidRPr="00504845">
            <w:rPr>
              <w:i w:val="0"/>
              <w:sz w:val="28"/>
              <w:szCs w:val="28"/>
            </w:rPr>
            <w:t>sal</w:t>
          </w:r>
          <w:r w:rsidRPr="00504845">
            <w:rPr>
              <w:i w:val="0"/>
              <w:spacing w:val="-1"/>
              <w:sz w:val="28"/>
              <w:szCs w:val="28"/>
            </w:rPr>
            <w:t>id</w:t>
          </w:r>
          <w:r w:rsidRPr="00504845">
            <w:rPr>
              <w:i w:val="0"/>
              <w:sz w:val="28"/>
              <w:szCs w:val="28"/>
            </w:rPr>
            <w:t>as</w:t>
          </w:r>
          <w:r w:rsidRPr="00504845">
            <w:rPr>
              <w:i w:val="0"/>
              <w:spacing w:val="39"/>
              <w:sz w:val="28"/>
              <w:szCs w:val="28"/>
            </w:rPr>
            <w:t xml:space="preserve"> </w:t>
          </w:r>
          <w:r w:rsidRPr="00504845">
            <w:rPr>
              <w:i w:val="0"/>
              <w:spacing w:val="-1"/>
              <w:sz w:val="28"/>
              <w:szCs w:val="28"/>
            </w:rPr>
            <w:t>d</w:t>
          </w:r>
          <w:r w:rsidRPr="00504845">
            <w:rPr>
              <w:i w:val="0"/>
              <w:sz w:val="28"/>
              <w:szCs w:val="28"/>
            </w:rPr>
            <w:t>el</w:t>
          </w:r>
          <w:r w:rsidRPr="00504845">
            <w:rPr>
              <w:i w:val="0"/>
              <w:spacing w:val="39"/>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r w:rsidRPr="00504845">
            <w:rPr>
              <w:i w:val="0"/>
              <w:spacing w:val="38"/>
              <w:sz w:val="28"/>
              <w:szCs w:val="28"/>
            </w:rPr>
            <w:t xml:space="preserve"> </w:t>
          </w:r>
          <w:r w:rsidRPr="00504845">
            <w:rPr>
              <w:i w:val="0"/>
              <w:spacing w:val="-1"/>
              <w:sz w:val="28"/>
              <w:szCs w:val="28"/>
            </w:rPr>
            <w:t>p</w:t>
          </w:r>
          <w:r w:rsidRPr="00504845">
            <w:rPr>
              <w:i w:val="0"/>
              <w:sz w:val="28"/>
              <w:szCs w:val="28"/>
            </w:rPr>
            <w:t>er</w:t>
          </w:r>
          <w:r w:rsidRPr="00504845">
            <w:rPr>
              <w:i w:val="0"/>
              <w:spacing w:val="1"/>
              <w:sz w:val="28"/>
              <w:szCs w:val="28"/>
            </w:rPr>
            <w:t>m</w:t>
          </w:r>
          <w:r w:rsidRPr="00504845">
            <w:rPr>
              <w:i w:val="0"/>
              <w:spacing w:val="-3"/>
              <w:sz w:val="28"/>
              <w:szCs w:val="28"/>
            </w:rPr>
            <w:t>i</w:t>
          </w:r>
          <w:r w:rsidRPr="00504845">
            <w:rPr>
              <w:i w:val="0"/>
              <w:sz w:val="28"/>
              <w:szCs w:val="28"/>
            </w:rPr>
            <w:t>te</w:t>
          </w:r>
          <w:r w:rsidRPr="00504845">
            <w:rPr>
              <w:i w:val="0"/>
              <w:spacing w:val="38"/>
              <w:sz w:val="28"/>
              <w:szCs w:val="28"/>
            </w:rPr>
            <w:t xml:space="preserve"> </w:t>
          </w:r>
          <w:r w:rsidRPr="00504845">
            <w:rPr>
              <w:i w:val="0"/>
              <w:sz w:val="28"/>
              <w:szCs w:val="28"/>
            </w:rPr>
            <w:t>espec</w:t>
          </w:r>
          <w:r w:rsidRPr="00504845">
            <w:rPr>
              <w:i w:val="0"/>
              <w:spacing w:val="-3"/>
              <w:sz w:val="28"/>
              <w:szCs w:val="28"/>
            </w:rPr>
            <w:t>i</w:t>
          </w:r>
          <w:r w:rsidRPr="00504845">
            <w:rPr>
              <w:i w:val="0"/>
              <w:sz w:val="28"/>
              <w:szCs w:val="28"/>
            </w:rPr>
            <w:t>ficar</w:t>
          </w:r>
          <w:r w:rsidRPr="00504845">
            <w:rPr>
              <w:i w:val="0"/>
              <w:spacing w:val="38"/>
              <w:sz w:val="28"/>
              <w:szCs w:val="28"/>
            </w:rPr>
            <w:t xml:space="preserve"> </w:t>
          </w:r>
          <w:r w:rsidRPr="00504845">
            <w:rPr>
              <w:i w:val="0"/>
              <w:sz w:val="28"/>
              <w:szCs w:val="28"/>
            </w:rPr>
            <w:t>las</w:t>
          </w:r>
          <w:r w:rsidRPr="00504845">
            <w:rPr>
              <w:i w:val="0"/>
              <w:spacing w:val="38"/>
              <w:sz w:val="28"/>
              <w:szCs w:val="28"/>
            </w:rPr>
            <w:t xml:space="preserve"> </w:t>
          </w:r>
          <w:r w:rsidRPr="00504845">
            <w:rPr>
              <w:i w:val="0"/>
              <w:sz w:val="28"/>
              <w:szCs w:val="28"/>
            </w:rPr>
            <w:t>sal</w:t>
          </w:r>
          <w:r w:rsidRPr="00504845">
            <w:rPr>
              <w:i w:val="0"/>
              <w:spacing w:val="-1"/>
              <w:sz w:val="28"/>
              <w:szCs w:val="28"/>
            </w:rPr>
            <w:t>id</w:t>
          </w:r>
          <w:r w:rsidRPr="00504845">
            <w:rPr>
              <w:i w:val="0"/>
              <w:sz w:val="28"/>
              <w:szCs w:val="28"/>
            </w:rPr>
            <w:t>as</w:t>
          </w:r>
          <w:r w:rsidRPr="00504845">
            <w:rPr>
              <w:i w:val="0"/>
              <w:spacing w:val="38"/>
              <w:sz w:val="28"/>
              <w:szCs w:val="28"/>
            </w:rPr>
            <w:t xml:space="preserve"> </w:t>
          </w:r>
          <w:r w:rsidRPr="00504845">
            <w:rPr>
              <w:i w:val="0"/>
              <w:spacing w:val="-1"/>
              <w:sz w:val="28"/>
              <w:szCs w:val="28"/>
            </w:rPr>
            <w:t>qu</w:t>
          </w:r>
          <w:r w:rsidRPr="00504845">
            <w:rPr>
              <w:i w:val="0"/>
              <w:sz w:val="28"/>
              <w:szCs w:val="28"/>
            </w:rPr>
            <w:t>e</w:t>
          </w:r>
          <w:r w:rsidRPr="00504845">
            <w:rPr>
              <w:i w:val="0"/>
              <w:spacing w:val="39"/>
              <w:sz w:val="28"/>
              <w:szCs w:val="28"/>
            </w:rPr>
            <w:t xml:space="preserve"> </w:t>
          </w:r>
          <w:r w:rsidRPr="00504845">
            <w:rPr>
              <w:i w:val="0"/>
              <w:spacing w:val="-1"/>
              <w:sz w:val="28"/>
              <w:szCs w:val="28"/>
            </w:rPr>
            <w:t>d</w:t>
          </w:r>
          <w:r w:rsidRPr="00504845">
            <w:rPr>
              <w:i w:val="0"/>
              <w:sz w:val="28"/>
              <w:szCs w:val="28"/>
            </w:rPr>
            <w:t>ebe</w:t>
          </w:r>
          <w:r w:rsidRPr="00504845">
            <w:rPr>
              <w:i w:val="0"/>
              <w:spacing w:val="39"/>
              <w:sz w:val="28"/>
              <w:szCs w:val="28"/>
            </w:rPr>
            <w:t xml:space="preserve"> </w:t>
          </w:r>
          <w:r w:rsidRPr="00504845">
            <w:rPr>
              <w:i w:val="0"/>
              <w:spacing w:val="-1"/>
              <w:sz w:val="28"/>
              <w:szCs w:val="28"/>
            </w:rPr>
            <w:t>p</w:t>
          </w:r>
          <w:r w:rsidRPr="00504845">
            <w:rPr>
              <w:i w:val="0"/>
              <w:sz w:val="28"/>
              <w:szCs w:val="28"/>
            </w:rPr>
            <w:t>rov</w:t>
          </w:r>
          <w:r w:rsidRPr="00504845">
            <w:rPr>
              <w:i w:val="0"/>
              <w:spacing w:val="-2"/>
              <w:sz w:val="28"/>
              <w:szCs w:val="28"/>
            </w:rPr>
            <w:t>e</w:t>
          </w:r>
          <w:r w:rsidRPr="00504845">
            <w:rPr>
              <w:i w:val="0"/>
              <w:sz w:val="28"/>
              <w:szCs w:val="28"/>
            </w:rPr>
            <w:t>er</w:t>
          </w:r>
          <w:r w:rsidRPr="00504845">
            <w:rPr>
              <w:i w:val="0"/>
              <w:spacing w:val="39"/>
              <w:sz w:val="28"/>
              <w:szCs w:val="28"/>
            </w:rPr>
            <w:t xml:space="preserve"> </w:t>
          </w:r>
          <w:r w:rsidRPr="00504845">
            <w:rPr>
              <w:i w:val="0"/>
              <w:sz w:val="28"/>
              <w:szCs w:val="28"/>
            </w:rPr>
            <w:t>el</w:t>
          </w:r>
          <w:r w:rsidRPr="00504845">
            <w:rPr>
              <w:i w:val="0"/>
              <w:spacing w:val="38"/>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r w:rsidRPr="00504845">
            <w:rPr>
              <w:i w:val="0"/>
              <w:spacing w:val="38"/>
              <w:sz w:val="28"/>
              <w:szCs w:val="28"/>
            </w:rPr>
            <w:t xml:space="preserve"> </w:t>
          </w:r>
          <w:r w:rsidRPr="00504845">
            <w:rPr>
              <w:i w:val="0"/>
              <w:sz w:val="28"/>
              <w:szCs w:val="28"/>
            </w:rPr>
            <w:t>Las sal</w:t>
          </w:r>
          <w:r w:rsidRPr="00504845">
            <w:rPr>
              <w:i w:val="0"/>
              <w:spacing w:val="-1"/>
              <w:sz w:val="28"/>
              <w:szCs w:val="28"/>
            </w:rPr>
            <w:t>id</w:t>
          </w:r>
          <w:r w:rsidRPr="00504845">
            <w:rPr>
              <w:i w:val="0"/>
              <w:sz w:val="28"/>
              <w:szCs w:val="28"/>
            </w:rPr>
            <w:t>as se han</w:t>
          </w:r>
          <w:r w:rsidRPr="00504845">
            <w:rPr>
              <w:i w:val="0"/>
              <w:spacing w:val="-2"/>
              <w:sz w:val="28"/>
              <w:szCs w:val="28"/>
            </w:rPr>
            <w:t xml:space="preserve"> </w:t>
          </w:r>
          <w:r w:rsidRPr="00504845">
            <w:rPr>
              <w:i w:val="0"/>
              <w:sz w:val="28"/>
              <w:szCs w:val="28"/>
            </w:rPr>
            <w:t>d</w:t>
          </w:r>
          <w:r w:rsidRPr="00504845">
            <w:rPr>
              <w:i w:val="0"/>
              <w:spacing w:val="-4"/>
              <w:sz w:val="28"/>
              <w:szCs w:val="28"/>
            </w:rPr>
            <w:t>i</w:t>
          </w:r>
          <w:r w:rsidRPr="00504845">
            <w:rPr>
              <w:i w:val="0"/>
              <w:sz w:val="28"/>
              <w:szCs w:val="28"/>
            </w:rPr>
            <w:t>vi</w:t>
          </w:r>
          <w:r w:rsidRPr="00504845">
            <w:rPr>
              <w:i w:val="0"/>
              <w:spacing w:val="-2"/>
              <w:sz w:val="28"/>
              <w:szCs w:val="28"/>
            </w:rPr>
            <w:t>d</w:t>
          </w:r>
          <w:r w:rsidRPr="00504845">
            <w:rPr>
              <w:i w:val="0"/>
              <w:sz w:val="28"/>
              <w:szCs w:val="28"/>
            </w:rPr>
            <w:t>i</w:t>
          </w:r>
          <w:r w:rsidRPr="00504845">
            <w:rPr>
              <w:i w:val="0"/>
              <w:spacing w:val="-2"/>
              <w:sz w:val="28"/>
              <w:szCs w:val="28"/>
            </w:rPr>
            <w:t>d</w:t>
          </w:r>
          <w:r w:rsidRPr="00504845">
            <w:rPr>
              <w:i w:val="0"/>
              <w:sz w:val="28"/>
              <w:szCs w:val="28"/>
            </w:rPr>
            <w:t>o</w:t>
          </w:r>
          <w:r w:rsidRPr="00504845">
            <w:rPr>
              <w:i w:val="0"/>
              <w:spacing w:val="-1"/>
              <w:sz w:val="28"/>
              <w:szCs w:val="28"/>
            </w:rPr>
            <w:t xml:space="preserve"> </w:t>
          </w:r>
          <w:r w:rsidRPr="00504845">
            <w:rPr>
              <w:i w:val="0"/>
              <w:sz w:val="28"/>
              <w:szCs w:val="28"/>
            </w:rPr>
            <w:t>en:</w:t>
          </w:r>
          <w:r w:rsidRPr="00504845">
            <w:rPr>
              <w:i w:val="0"/>
              <w:spacing w:val="1"/>
              <w:sz w:val="28"/>
              <w:szCs w:val="28"/>
            </w:rPr>
            <w:t xml:space="preserve"> </w:t>
          </w:r>
          <w:r w:rsidRPr="00504845">
            <w:rPr>
              <w:i w:val="0"/>
              <w:spacing w:val="-3"/>
              <w:sz w:val="28"/>
              <w:szCs w:val="28"/>
            </w:rPr>
            <w:t>r</w:t>
          </w:r>
          <w:r w:rsidRPr="00504845">
            <w:rPr>
              <w:i w:val="0"/>
              <w:sz w:val="28"/>
              <w:szCs w:val="28"/>
            </w:rPr>
            <w:t>epor</w:t>
          </w:r>
          <w:r w:rsidRPr="00504845">
            <w:rPr>
              <w:i w:val="0"/>
              <w:spacing w:val="-3"/>
              <w:sz w:val="28"/>
              <w:szCs w:val="28"/>
            </w:rPr>
            <w:t>t</w:t>
          </w:r>
          <w:r w:rsidRPr="00504845">
            <w:rPr>
              <w:i w:val="0"/>
              <w:sz w:val="28"/>
              <w:szCs w:val="28"/>
            </w:rPr>
            <w:t>es</w:t>
          </w:r>
          <w:r w:rsidRPr="00504845">
            <w:rPr>
              <w:i w:val="0"/>
              <w:spacing w:val="1"/>
              <w:sz w:val="28"/>
              <w:szCs w:val="28"/>
            </w:rPr>
            <w:t xml:space="preserve"> </w:t>
          </w:r>
          <w:r w:rsidRPr="00504845">
            <w:rPr>
              <w:i w:val="0"/>
              <w:sz w:val="28"/>
              <w:szCs w:val="28"/>
            </w:rPr>
            <w:t>e</w:t>
          </w:r>
          <w:r w:rsidRPr="00504845">
            <w:rPr>
              <w:i w:val="0"/>
              <w:spacing w:val="-2"/>
              <w:sz w:val="28"/>
              <w:szCs w:val="28"/>
            </w:rPr>
            <w:t xml:space="preserve"> </w:t>
          </w:r>
          <w:r w:rsidRPr="00504845">
            <w:rPr>
              <w:i w:val="0"/>
              <w:sz w:val="28"/>
              <w:szCs w:val="28"/>
            </w:rPr>
            <w:t>in</w:t>
          </w:r>
          <w:r w:rsidRPr="00504845">
            <w:rPr>
              <w:i w:val="0"/>
              <w:spacing w:val="-1"/>
              <w:sz w:val="28"/>
              <w:szCs w:val="28"/>
            </w:rPr>
            <w:t>f</w:t>
          </w:r>
          <w:r w:rsidRPr="00504845">
            <w:rPr>
              <w:i w:val="0"/>
              <w:spacing w:val="1"/>
              <w:sz w:val="28"/>
              <w:szCs w:val="28"/>
            </w:rPr>
            <w:t>o</w:t>
          </w:r>
          <w:r w:rsidRPr="00504845">
            <w:rPr>
              <w:i w:val="0"/>
              <w:spacing w:val="-3"/>
              <w:sz w:val="28"/>
              <w:szCs w:val="28"/>
            </w:rPr>
            <w:t>r</w:t>
          </w:r>
          <w:r w:rsidRPr="00504845">
            <w:rPr>
              <w:i w:val="0"/>
              <w:sz w:val="28"/>
              <w:szCs w:val="28"/>
            </w:rPr>
            <w:t>me</w:t>
          </w:r>
          <w:r w:rsidRPr="00504845">
            <w:rPr>
              <w:i w:val="0"/>
              <w:spacing w:val="-2"/>
              <w:sz w:val="28"/>
              <w:szCs w:val="28"/>
            </w:rPr>
            <w:t>s</w:t>
          </w:r>
          <w:r w:rsidRPr="00504845">
            <w:rPr>
              <w:i w:val="0"/>
              <w:sz w:val="28"/>
              <w:szCs w:val="28"/>
            </w:rPr>
            <w:t>, inter</w:t>
          </w:r>
          <w:r w:rsidRPr="00504845">
            <w:rPr>
              <w:i w:val="0"/>
              <w:spacing w:val="-3"/>
              <w:sz w:val="28"/>
              <w:szCs w:val="28"/>
            </w:rPr>
            <w:t>fa</w:t>
          </w:r>
          <w:r w:rsidRPr="00504845">
            <w:rPr>
              <w:i w:val="0"/>
              <w:sz w:val="28"/>
              <w:szCs w:val="28"/>
            </w:rPr>
            <w:t>ces de</w:t>
          </w:r>
          <w:r w:rsidRPr="00504845">
            <w:rPr>
              <w:i w:val="0"/>
              <w:spacing w:val="-2"/>
              <w:sz w:val="28"/>
              <w:szCs w:val="28"/>
            </w:rPr>
            <w:t xml:space="preserve"> </w:t>
          </w:r>
          <w:r w:rsidRPr="00504845">
            <w:rPr>
              <w:i w:val="0"/>
              <w:sz w:val="28"/>
              <w:szCs w:val="28"/>
            </w:rPr>
            <w:t>sali</w:t>
          </w:r>
          <w:r w:rsidRPr="00504845">
            <w:rPr>
              <w:i w:val="0"/>
              <w:spacing w:val="-1"/>
              <w:sz w:val="28"/>
              <w:szCs w:val="28"/>
            </w:rPr>
            <w:t>d</w:t>
          </w:r>
          <w:r w:rsidRPr="00504845">
            <w:rPr>
              <w:i w:val="0"/>
              <w:sz w:val="28"/>
              <w:szCs w:val="28"/>
            </w:rPr>
            <w:t>a,</w:t>
          </w:r>
          <w:r w:rsidRPr="00504845">
            <w:rPr>
              <w:i w:val="0"/>
              <w:spacing w:val="-2"/>
              <w:sz w:val="28"/>
              <w:szCs w:val="28"/>
            </w:rPr>
            <w:t xml:space="preserve"> </w:t>
          </w:r>
          <w:r w:rsidRPr="00504845">
            <w:rPr>
              <w:i w:val="0"/>
              <w:sz w:val="28"/>
              <w:szCs w:val="28"/>
            </w:rPr>
            <w:t>mensa</w:t>
          </w:r>
          <w:r w:rsidRPr="00504845">
            <w:rPr>
              <w:i w:val="0"/>
              <w:spacing w:val="-3"/>
              <w:sz w:val="28"/>
              <w:szCs w:val="28"/>
            </w:rPr>
            <w:t>j</w:t>
          </w:r>
          <w:r w:rsidRPr="00504845">
            <w:rPr>
              <w:i w:val="0"/>
              <w:sz w:val="28"/>
              <w:szCs w:val="28"/>
            </w:rPr>
            <w:t>es</w:t>
          </w:r>
          <w:r w:rsidRPr="00504845">
            <w:rPr>
              <w:i w:val="0"/>
              <w:spacing w:val="-2"/>
              <w:sz w:val="28"/>
              <w:szCs w:val="28"/>
            </w:rPr>
            <w:t xml:space="preserve"> </w:t>
          </w:r>
          <w:r w:rsidRPr="00504845">
            <w:rPr>
              <w:i w:val="0"/>
              <w:sz w:val="28"/>
              <w:szCs w:val="28"/>
            </w:rPr>
            <w:t xml:space="preserve">y </w:t>
          </w:r>
          <w:r w:rsidRPr="00504845">
            <w:rPr>
              <w:i w:val="0"/>
              <w:spacing w:val="-1"/>
              <w:sz w:val="28"/>
              <w:szCs w:val="28"/>
            </w:rPr>
            <w:t>v</w:t>
          </w:r>
          <w:r w:rsidRPr="00504845">
            <w:rPr>
              <w:i w:val="0"/>
              <w:sz w:val="28"/>
              <w:szCs w:val="28"/>
            </w:rPr>
            <w:t>enta</w:t>
          </w:r>
          <w:r w:rsidRPr="00504845">
            <w:rPr>
              <w:i w:val="0"/>
              <w:spacing w:val="-1"/>
              <w:sz w:val="28"/>
              <w:szCs w:val="28"/>
            </w:rPr>
            <w:t>n</w:t>
          </w:r>
          <w:r w:rsidRPr="00504845">
            <w:rPr>
              <w:i w:val="0"/>
              <w:sz w:val="28"/>
              <w:szCs w:val="28"/>
            </w:rPr>
            <w:t>as de</w:t>
          </w:r>
          <w:r w:rsidRPr="00504845">
            <w:rPr>
              <w:i w:val="0"/>
              <w:spacing w:val="-2"/>
              <w:sz w:val="28"/>
              <w:szCs w:val="28"/>
            </w:rPr>
            <w:t xml:space="preserve"> </w:t>
          </w:r>
          <w:r w:rsidRPr="00504845">
            <w:rPr>
              <w:i w:val="0"/>
              <w:sz w:val="28"/>
              <w:szCs w:val="28"/>
            </w:rPr>
            <w:t>ayu</w:t>
          </w:r>
          <w:r w:rsidRPr="00504845">
            <w:rPr>
              <w:i w:val="0"/>
              <w:spacing w:val="-1"/>
              <w:sz w:val="28"/>
              <w:szCs w:val="28"/>
            </w:rPr>
            <w:t>d</w:t>
          </w:r>
          <w:r w:rsidRPr="00504845">
            <w:rPr>
              <w:i w:val="0"/>
              <w:sz w:val="28"/>
              <w:szCs w:val="28"/>
            </w:rPr>
            <w:t>a.</w:t>
          </w:r>
        </w:p>
        <w:p w14:paraId="7ACA31FC" w14:textId="77777777" w:rsidR="00A65C07" w:rsidRPr="00A65C07" w:rsidRDefault="00A65C07" w:rsidP="00A65C07"/>
        <w:p w14:paraId="27967066" w14:textId="77777777" w:rsidR="00F8194A" w:rsidRDefault="00F8194A" w:rsidP="00F8194A">
          <w:pPr>
            <w:pStyle w:val="Cita"/>
            <w:numPr>
              <w:ilvl w:val="0"/>
              <w:numId w:val="30"/>
            </w:numPr>
            <w:rPr>
              <w:i w:val="0"/>
              <w:sz w:val="28"/>
              <w:szCs w:val="28"/>
            </w:rPr>
          </w:pPr>
          <w:r w:rsidRPr="00504845">
            <w:rPr>
              <w:i w:val="0"/>
              <w:sz w:val="28"/>
              <w:szCs w:val="28"/>
            </w:rPr>
            <w:t>Diseño de Entradas, El</w:t>
          </w:r>
          <w:r w:rsidRPr="00504845">
            <w:rPr>
              <w:i w:val="0"/>
              <w:spacing w:val="5"/>
              <w:sz w:val="28"/>
              <w:szCs w:val="28"/>
            </w:rPr>
            <w:t xml:space="preserve"> </w:t>
          </w:r>
          <w:r w:rsidRPr="00504845">
            <w:rPr>
              <w:i w:val="0"/>
              <w:spacing w:val="-1"/>
              <w:sz w:val="28"/>
              <w:szCs w:val="28"/>
            </w:rPr>
            <w:t>d</w:t>
          </w:r>
          <w:r w:rsidRPr="00504845">
            <w:rPr>
              <w:i w:val="0"/>
              <w:sz w:val="28"/>
              <w:szCs w:val="28"/>
            </w:rPr>
            <w:t>iseño</w:t>
          </w:r>
          <w:r w:rsidRPr="00504845">
            <w:rPr>
              <w:i w:val="0"/>
              <w:spacing w:val="5"/>
              <w:sz w:val="28"/>
              <w:szCs w:val="28"/>
            </w:rPr>
            <w:t xml:space="preserve"> </w:t>
          </w:r>
          <w:r w:rsidRPr="00504845">
            <w:rPr>
              <w:i w:val="0"/>
              <w:spacing w:val="-1"/>
              <w:sz w:val="28"/>
              <w:szCs w:val="28"/>
            </w:rPr>
            <w:t>d</w:t>
          </w:r>
          <w:r w:rsidRPr="00504845">
            <w:rPr>
              <w:i w:val="0"/>
              <w:sz w:val="28"/>
              <w:szCs w:val="28"/>
            </w:rPr>
            <w:t>e</w:t>
          </w:r>
          <w:r w:rsidRPr="00504845">
            <w:rPr>
              <w:i w:val="0"/>
              <w:spacing w:val="5"/>
              <w:sz w:val="28"/>
              <w:szCs w:val="28"/>
            </w:rPr>
            <w:t xml:space="preserve"> </w:t>
          </w:r>
          <w:r w:rsidRPr="00504845">
            <w:rPr>
              <w:i w:val="0"/>
              <w:spacing w:val="-3"/>
              <w:sz w:val="28"/>
              <w:szCs w:val="28"/>
            </w:rPr>
            <w:t>l</w:t>
          </w:r>
          <w:r w:rsidRPr="00504845">
            <w:rPr>
              <w:i w:val="0"/>
              <w:sz w:val="28"/>
              <w:szCs w:val="28"/>
            </w:rPr>
            <w:t>as</w:t>
          </w:r>
          <w:r w:rsidRPr="00504845">
            <w:rPr>
              <w:i w:val="0"/>
              <w:spacing w:val="5"/>
              <w:sz w:val="28"/>
              <w:szCs w:val="28"/>
            </w:rPr>
            <w:t xml:space="preserve"> </w:t>
          </w:r>
          <w:r w:rsidRPr="00504845">
            <w:rPr>
              <w:i w:val="0"/>
              <w:sz w:val="28"/>
              <w:szCs w:val="28"/>
            </w:rPr>
            <w:t>entra</w:t>
          </w:r>
          <w:r w:rsidRPr="00504845">
            <w:rPr>
              <w:i w:val="0"/>
              <w:spacing w:val="-1"/>
              <w:sz w:val="28"/>
              <w:szCs w:val="28"/>
            </w:rPr>
            <w:t>d</w:t>
          </w:r>
          <w:r w:rsidRPr="00504845">
            <w:rPr>
              <w:i w:val="0"/>
              <w:sz w:val="28"/>
              <w:szCs w:val="28"/>
            </w:rPr>
            <w:t>as</w:t>
          </w:r>
          <w:r w:rsidRPr="00504845">
            <w:rPr>
              <w:i w:val="0"/>
              <w:spacing w:val="2"/>
              <w:sz w:val="28"/>
              <w:szCs w:val="28"/>
            </w:rPr>
            <w:t xml:space="preserve"> </w:t>
          </w:r>
          <w:r w:rsidRPr="00504845">
            <w:rPr>
              <w:i w:val="0"/>
              <w:spacing w:val="-1"/>
              <w:sz w:val="28"/>
              <w:szCs w:val="28"/>
            </w:rPr>
            <w:t>d</w:t>
          </w:r>
          <w:r w:rsidRPr="00504845">
            <w:rPr>
              <w:i w:val="0"/>
              <w:sz w:val="28"/>
              <w:szCs w:val="28"/>
            </w:rPr>
            <w:t>el</w:t>
          </w:r>
          <w:r w:rsidRPr="00504845">
            <w:rPr>
              <w:i w:val="0"/>
              <w:spacing w:val="5"/>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r w:rsidRPr="00504845">
            <w:rPr>
              <w:i w:val="0"/>
              <w:spacing w:val="5"/>
              <w:sz w:val="28"/>
              <w:szCs w:val="28"/>
            </w:rPr>
            <w:t xml:space="preserve"> </w:t>
          </w:r>
          <w:r w:rsidRPr="00504845">
            <w:rPr>
              <w:i w:val="0"/>
              <w:spacing w:val="-4"/>
              <w:sz w:val="28"/>
              <w:szCs w:val="28"/>
            </w:rPr>
            <w:t>p</w:t>
          </w:r>
          <w:r w:rsidRPr="00504845">
            <w:rPr>
              <w:i w:val="0"/>
              <w:sz w:val="28"/>
              <w:szCs w:val="28"/>
            </w:rPr>
            <w:t>er</w:t>
          </w:r>
          <w:r w:rsidRPr="00504845">
            <w:rPr>
              <w:i w:val="0"/>
              <w:spacing w:val="1"/>
              <w:sz w:val="28"/>
              <w:szCs w:val="28"/>
            </w:rPr>
            <w:t>m</w:t>
          </w:r>
          <w:r w:rsidRPr="00504845">
            <w:rPr>
              <w:i w:val="0"/>
              <w:spacing w:val="-3"/>
              <w:sz w:val="28"/>
              <w:szCs w:val="28"/>
            </w:rPr>
            <w:t>i</w:t>
          </w:r>
          <w:r w:rsidRPr="00504845">
            <w:rPr>
              <w:i w:val="0"/>
              <w:sz w:val="28"/>
              <w:szCs w:val="28"/>
            </w:rPr>
            <w:t>te</w:t>
          </w:r>
          <w:r w:rsidRPr="00504845">
            <w:rPr>
              <w:i w:val="0"/>
              <w:spacing w:val="6"/>
              <w:sz w:val="28"/>
              <w:szCs w:val="28"/>
            </w:rPr>
            <w:t xml:space="preserve"> </w:t>
          </w:r>
          <w:r w:rsidRPr="00504845">
            <w:rPr>
              <w:i w:val="0"/>
              <w:spacing w:val="-2"/>
              <w:sz w:val="28"/>
              <w:szCs w:val="28"/>
            </w:rPr>
            <w:t>e</w:t>
          </w:r>
          <w:r w:rsidRPr="00504845">
            <w:rPr>
              <w:i w:val="0"/>
              <w:sz w:val="28"/>
              <w:szCs w:val="28"/>
            </w:rPr>
            <w:t>specif</w:t>
          </w:r>
          <w:r w:rsidRPr="00504845">
            <w:rPr>
              <w:i w:val="0"/>
              <w:spacing w:val="-4"/>
              <w:sz w:val="28"/>
              <w:szCs w:val="28"/>
            </w:rPr>
            <w:t>i</w:t>
          </w:r>
          <w:r w:rsidRPr="00504845">
            <w:rPr>
              <w:i w:val="0"/>
              <w:sz w:val="28"/>
              <w:szCs w:val="28"/>
            </w:rPr>
            <w:t>car</w:t>
          </w:r>
          <w:r w:rsidRPr="00504845">
            <w:rPr>
              <w:i w:val="0"/>
              <w:spacing w:val="5"/>
              <w:sz w:val="28"/>
              <w:szCs w:val="28"/>
            </w:rPr>
            <w:t xml:space="preserve"> </w:t>
          </w:r>
          <w:r w:rsidRPr="00504845">
            <w:rPr>
              <w:i w:val="0"/>
              <w:sz w:val="28"/>
              <w:szCs w:val="28"/>
            </w:rPr>
            <w:t>las</w:t>
          </w:r>
          <w:r w:rsidRPr="00504845">
            <w:rPr>
              <w:i w:val="0"/>
              <w:spacing w:val="4"/>
              <w:sz w:val="28"/>
              <w:szCs w:val="28"/>
            </w:rPr>
            <w:t xml:space="preserve"> </w:t>
          </w:r>
          <w:r w:rsidRPr="00504845">
            <w:rPr>
              <w:i w:val="0"/>
              <w:sz w:val="28"/>
              <w:szCs w:val="28"/>
            </w:rPr>
            <w:t>entra</w:t>
          </w:r>
          <w:r w:rsidRPr="00504845">
            <w:rPr>
              <w:i w:val="0"/>
              <w:spacing w:val="-1"/>
              <w:sz w:val="28"/>
              <w:szCs w:val="28"/>
            </w:rPr>
            <w:t>d</w:t>
          </w:r>
          <w:r w:rsidRPr="00504845">
            <w:rPr>
              <w:i w:val="0"/>
              <w:sz w:val="28"/>
              <w:szCs w:val="28"/>
            </w:rPr>
            <w:t>as</w:t>
          </w:r>
          <w:r w:rsidRPr="00504845">
            <w:rPr>
              <w:i w:val="0"/>
              <w:spacing w:val="5"/>
              <w:sz w:val="28"/>
              <w:szCs w:val="28"/>
            </w:rPr>
            <w:t xml:space="preserve"> </w:t>
          </w:r>
          <w:r w:rsidRPr="00504845">
            <w:rPr>
              <w:i w:val="0"/>
              <w:spacing w:val="-1"/>
              <w:sz w:val="28"/>
              <w:szCs w:val="28"/>
            </w:rPr>
            <w:t>q</w:t>
          </w:r>
          <w:r w:rsidRPr="00504845">
            <w:rPr>
              <w:i w:val="0"/>
              <w:spacing w:val="-4"/>
              <w:sz w:val="28"/>
              <w:szCs w:val="28"/>
            </w:rPr>
            <w:t>u</w:t>
          </w:r>
          <w:r w:rsidRPr="00504845">
            <w:rPr>
              <w:i w:val="0"/>
              <w:sz w:val="28"/>
              <w:szCs w:val="28"/>
            </w:rPr>
            <w:t>e</w:t>
          </w:r>
          <w:r w:rsidRPr="00504845">
            <w:rPr>
              <w:i w:val="0"/>
              <w:spacing w:val="5"/>
              <w:sz w:val="28"/>
              <w:szCs w:val="28"/>
            </w:rPr>
            <w:t xml:space="preserve"> </w:t>
          </w:r>
          <w:r w:rsidRPr="00504845">
            <w:rPr>
              <w:i w:val="0"/>
              <w:sz w:val="28"/>
              <w:szCs w:val="28"/>
            </w:rPr>
            <w:t>te</w:t>
          </w:r>
          <w:r w:rsidRPr="00504845">
            <w:rPr>
              <w:i w:val="0"/>
              <w:spacing w:val="-1"/>
              <w:sz w:val="28"/>
              <w:szCs w:val="28"/>
            </w:rPr>
            <w:t>nd</w:t>
          </w:r>
          <w:r w:rsidRPr="00504845">
            <w:rPr>
              <w:i w:val="0"/>
              <w:spacing w:val="-3"/>
              <w:sz w:val="28"/>
              <w:szCs w:val="28"/>
            </w:rPr>
            <w:t>r</w:t>
          </w:r>
          <w:r w:rsidRPr="00504845">
            <w:rPr>
              <w:i w:val="0"/>
              <w:sz w:val="28"/>
              <w:szCs w:val="28"/>
            </w:rPr>
            <w:t>á</w:t>
          </w:r>
          <w:r w:rsidRPr="00504845">
            <w:rPr>
              <w:i w:val="0"/>
              <w:spacing w:val="5"/>
              <w:sz w:val="28"/>
              <w:szCs w:val="28"/>
            </w:rPr>
            <w:t xml:space="preserve"> </w:t>
          </w:r>
          <w:r w:rsidRPr="00504845">
            <w:rPr>
              <w:i w:val="0"/>
              <w:spacing w:val="4"/>
              <w:sz w:val="28"/>
              <w:szCs w:val="28"/>
            </w:rPr>
            <w:t>e</w:t>
          </w:r>
          <w:r w:rsidRPr="00504845">
            <w:rPr>
              <w:i w:val="0"/>
              <w:sz w:val="28"/>
              <w:szCs w:val="28"/>
            </w:rPr>
            <w:t>l</w:t>
          </w:r>
          <w:r w:rsidRPr="00504845">
            <w:rPr>
              <w:i w:val="0"/>
              <w:spacing w:val="4"/>
              <w:sz w:val="28"/>
              <w:szCs w:val="28"/>
            </w:rPr>
            <w:t xml:space="preserve"> </w:t>
          </w:r>
          <w:r w:rsidRPr="00504845">
            <w:rPr>
              <w:i w:val="0"/>
              <w:sz w:val="28"/>
              <w:szCs w:val="28"/>
            </w:rPr>
            <w:t>sis</w:t>
          </w:r>
          <w:r w:rsidRPr="00504845">
            <w:rPr>
              <w:i w:val="0"/>
              <w:spacing w:val="-3"/>
              <w:sz w:val="28"/>
              <w:szCs w:val="28"/>
            </w:rPr>
            <w:t>t</w:t>
          </w:r>
          <w:r w:rsidRPr="00504845">
            <w:rPr>
              <w:i w:val="0"/>
              <w:sz w:val="28"/>
              <w:szCs w:val="28"/>
            </w:rPr>
            <w:t>e</w:t>
          </w:r>
          <w:r w:rsidRPr="00504845">
            <w:rPr>
              <w:i w:val="0"/>
              <w:spacing w:val="1"/>
              <w:sz w:val="28"/>
              <w:szCs w:val="28"/>
            </w:rPr>
            <w:t>m</w:t>
          </w:r>
          <w:r w:rsidRPr="00504845">
            <w:rPr>
              <w:i w:val="0"/>
              <w:sz w:val="28"/>
              <w:szCs w:val="28"/>
            </w:rPr>
            <w:t>a.</w:t>
          </w:r>
          <w:r w:rsidRPr="00504845">
            <w:rPr>
              <w:i w:val="0"/>
              <w:spacing w:val="2"/>
              <w:sz w:val="28"/>
              <w:szCs w:val="28"/>
            </w:rPr>
            <w:t xml:space="preserve"> </w:t>
          </w:r>
          <w:r w:rsidRPr="00504845">
            <w:rPr>
              <w:i w:val="0"/>
              <w:sz w:val="28"/>
              <w:szCs w:val="28"/>
            </w:rPr>
            <w:t>Tales</w:t>
          </w:r>
          <w:r w:rsidRPr="00504845">
            <w:rPr>
              <w:i w:val="0"/>
              <w:spacing w:val="3"/>
              <w:sz w:val="28"/>
              <w:szCs w:val="28"/>
            </w:rPr>
            <w:t xml:space="preserve"> </w:t>
          </w:r>
          <w:r w:rsidRPr="00504845">
            <w:rPr>
              <w:i w:val="0"/>
              <w:sz w:val="28"/>
              <w:szCs w:val="28"/>
            </w:rPr>
            <w:t>c</w:t>
          </w:r>
          <w:r w:rsidRPr="00504845">
            <w:rPr>
              <w:i w:val="0"/>
              <w:spacing w:val="-1"/>
              <w:sz w:val="28"/>
              <w:szCs w:val="28"/>
            </w:rPr>
            <w:t>o</w:t>
          </w:r>
          <w:r w:rsidRPr="00504845">
            <w:rPr>
              <w:i w:val="0"/>
              <w:spacing w:val="-2"/>
              <w:sz w:val="28"/>
              <w:szCs w:val="28"/>
            </w:rPr>
            <w:t>mo</w:t>
          </w:r>
          <w:r w:rsidRPr="00504845">
            <w:rPr>
              <w:i w:val="0"/>
              <w:sz w:val="28"/>
              <w:szCs w:val="28"/>
            </w:rPr>
            <w:t xml:space="preserve">: </w:t>
          </w:r>
          <w:r w:rsidRPr="00504845">
            <w:rPr>
              <w:i w:val="0"/>
              <w:spacing w:val="-1"/>
              <w:sz w:val="28"/>
              <w:szCs w:val="28"/>
            </w:rPr>
            <w:t>p</w:t>
          </w:r>
          <w:r w:rsidRPr="00504845">
            <w:rPr>
              <w:i w:val="0"/>
              <w:sz w:val="28"/>
              <w:szCs w:val="28"/>
            </w:rPr>
            <w:t>roce</w:t>
          </w:r>
          <w:r w:rsidRPr="00504845">
            <w:rPr>
              <w:i w:val="0"/>
              <w:spacing w:val="-2"/>
              <w:sz w:val="28"/>
              <w:szCs w:val="28"/>
            </w:rPr>
            <w:t>s</w:t>
          </w:r>
          <w:r w:rsidRPr="00504845">
            <w:rPr>
              <w:i w:val="0"/>
              <w:spacing w:val="1"/>
              <w:sz w:val="28"/>
              <w:szCs w:val="28"/>
            </w:rPr>
            <w:t>o</w:t>
          </w:r>
          <w:r w:rsidRPr="00504845">
            <w:rPr>
              <w:i w:val="0"/>
              <w:sz w:val="28"/>
              <w:szCs w:val="28"/>
            </w:rPr>
            <w:t xml:space="preserve">s </w:t>
          </w:r>
          <w:r w:rsidRPr="00504845">
            <w:rPr>
              <w:i w:val="0"/>
              <w:spacing w:val="-3"/>
              <w:sz w:val="28"/>
              <w:szCs w:val="28"/>
            </w:rPr>
            <w:t>d</w:t>
          </w:r>
          <w:r w:rsidRPr="00504845">
            <w:rPr>
              <w:i w:val="0"/>
              <w:sz w:val="28"/>
              <w:szCs w:val="28"/>
            </w:rPr>
            <w:t>e ca</w:t>
          </w:r>
          <w:r w:rsidRPr="00504845">
            <w:rPr>
              <w:i w:val="0"/>
              <w:spacing w:val="-1"/>
              <w:sz w:val="28"/>
              <w:szCs w:val="28"/>
            </w:rPr>
            <w:t>p</w:t>
          </w:r>
          <w:r w:rsidRPr="00504845">
            <w:rPr>
              <w:i w:val="0"/>
              <w:sz w:val="28"/>
              <w:szCs w:val="28"/>
            </w:rPr>
            <w:t>tura</w:t>
          </w:r>
          <w:r w:rsidRPr="00504845">
            <w:rPr>
              <w:i w:val="0"/>
              <w:spacing w:val="-3"/>
              <w:sz w:val="28"/>
              <w:szCs w:val="28"/>
            </w:rPr>
            <w:t xml:space="preserve"> </w:t>
          </w:r>
          <w:r w:rsidRPr="00504845">
            <w:rPr>
              <w:i w:val="0"/>
              <w:sz w:val="28"/>
              <w:szCs w:val="28"/>
            </w:rPr>
            <w:t xml:space="preserve">de </w:t>
          </w:r>
          <w:r w:rsidRPr="00504845">
            <w:rPr>
              <w:i w:val="0"/>
              <w:spacing w:val="-1"/>
              <w:sz w:val="28"/>
              <w:szCs w:val="28"/>
            </w:rPr>
            <w:t>d</w:t>
          </w:r>
          <w:r w:rsidRPr="00504845">
            <w:rPr>
              <w:i w:val="0"/>
              <w:sz w:val="28"/>
              <w:szCs w:val="28"/>
            </w:rPr>
            <w:t>a</w:t>
          </w:r>
          <w:r w:rsidRPr="00504845">
            <w:rPr>
              <w:i w:val="0"/>
              <w:spacing w:val="-3"/>
              <w:sz w:val="28"/>
              <w:szCs w:val="28"/>
            </w:rPr>
            <w:t>t</w:t>
          </w:r>
          <w:r w:rsidRPr="00504845">
            <w:rPr>
              <w:i w:val="0"/>
              <w:spacing w:val="1"/>
              <w:sz w:val="28"/>
              <w:szCs w:val="28"/>
            </w:rPr>
            <w:t>o</w:t>
          </w:r>
          <w:r w:rsidRPr="00504845">
            <w:rPr>
              <w:i w:val="0"/>
              <w:sz w:val="28"/>
              <w:szCs w:val="28"/>
            </w:rPr>
            <w:t>s e</w:t>
          </w:r>
          <w:r w:rsidRPr="00504845">
            <w:rPr>
              <w:i w:val="0"/>
              <w:spacing w:val="-2"/>
              <w:sz w:val="28"/>
              <w:szCs w:val="28"/>
            </w:rPr>
            <w:t xml:space="preserve"> </w:t>
          </w:r>
          <w:r w:rsidRPr="00504845">
            <w:rPr>
              <w:i w:val="0"/>
              <w:sz w:val="28"/>
              <w:szCs w:val="28"/>
            </w:rPr>
            <w:t>interf</w:t>
          </w:r>
          <w:r w:rsidRPr="00504845">
            <w:rPr>
              <w:i w:val="0"/>
              <w:spacing w:val="-3"/>
              <w:sz w:val="28"/>
              <w:szCs w:val="28"/>
            </w:rPr>
            <w:t>a</w:t>
          </w:r>
          <w:r w:rsidRPr="00504845">
            <w:rPr>
              <w:i w:val="0"/>
              <w:sz w:val="28"/>
              <w:szCs w:val="28"/>
            </w:rPr>
            <w:t xml:space="preserve">ces </w:t>
          </w:r>
          <w:r w:rsidRPr="00504845">
            <w:rPr>
              <w:i w:val="0"/>
              <w:spacing w:val="-3"/>
              <w:sz w:val="28"/>
              <w:szCs w:val="28"/>
            </w:rPr>
            <w:t>d</w:t>
          </w:r>
          <w:r w:rsidRPr="00504845">
            <w:rPr>
              <w:i w:val="0"/>
              <w:sz w:val="28"/>
              <w:szCs w:val="28"/>
            </w:rPr>
            <w:t>e ent</w:t>
          </w:r>
          <w:r w:rsidRPr="00504845">
            <w:rPr>
              <w:i w:val="0"/>
              <w:spacing w:val="-3"/>
              <w:sz w:val="28"/>
              <w:szCs w:val="28"/>
            </w:rPr>
            <w:t>r</w:t>
          </w:r>
          <w:r w:rsidRPr="00504845">
            <w:rPr>
              <w:i w:val="0"/>
              <w:sz w:val="28"/>
              <w:szCs w:val="28"/>
            </w:rPr>
            <w:t>a</w:t>
          </w:r>
          <w:r w:rsidRPr="00504845">
            <w:rPr>
              <w:i w:val="0"/>
              <w:spacing w:val="-1"/>
              <w:sz w:val="28"/>
              <w:szCs w:val="28"/>
            </w:rPr>
            <w:t>d</w:t>
          </w:r>
          <w:r w:rsidRPr="00504845">
            <w:rPr>
              <w:i w:val="0"/>
              <w:sz w:val="28"/>
              <w:szCs w:val="28"/>
            </w:rPr>
            <w:t>a.</w:t>
          </w:r>
        </w:p>
        <w:p w14:paraId="12AFD43F" w14:textId="77777777" w:rsidR="00A65C07" w:rsidRPr="00A65C07" w:rsidRDefault="00A65C07" w:rsidP="00A65C07"/>
        <w:p w14:paraId="5162BD3D" w14:textId="77777777" w:rsidR="00F8194A" w:rsidRDefault="00F8194A" w:rsidP="00F8194A">
          <w:pPr>
            <w:pStyle w:val="Cita"/>
            <w:numPr>
              <w:ilvl w:val="0"/>
              <w:numId w:val="30"/>
            </w:numPr>
            <w:rPr>
              <w:i w:val="0"/>
              <w:sz w:val="28"/>
              <w:szCs w:val="28"/>
            </w:rPr>
          </w:pPr>
          <w:r w:rsidRPr="00504845">
            <w:rPr>
              <w:i w:val="0"/>
              <w:sz w:val="28"/>
              <w:szCs w:val="28"/>
            </w:rPr>
            <w:t>Diseño de Seguridad, En</w:t>
          </w:r>
          <w:r w:rsidRPr="00504845">
            <w:rPr>
              <w:i w:val="0"/>
              <w:spacing w:val="2"/>
              <w:sz w:val="28"/>
              <w:szCs w:val="28"/>
            </w:rPr>
            <w:t xml:space="preserve"> </w:t>
          </w:r>
          <w:r w:rsidRPr="00504845">
            <w:rPr>
              <w:i w:val="0"/>
              <w:sz w:val="28"/>
              <w:szCs w:val="28"/>
            </w:rPr>
            <w:t>el</w:t>
          </w:r>
          <w:r w:rsidRPr="00504845">
            <w:rPr>
              <w:i w:val="0"/>
              <w:spacing w:val="3"/>
              <w:sz w:val="28"/>
              <w:szCs w:val="28"/>
            </w:rPr>
            <w:t xml:space="preserve"> </w:t>
          </w:r>
          <w:r w:rsidRPr="00504845">
            <w:rPr>
              <w:i w:val="0"/>
              <w:spacing w:val="-1"/>
              <w:sz w:val="28"/>
              <w:szCs w:val="28"/>
            </w:rPr>
            <w:t>d</w:t>
          </w:r>
          <w:r w:rsidRPr="00504845">
            <w:rPr>
              <w:i w:val="0"/>
              <w:sz w:val="28"/>
              <w:szCs w:val="28"/>
            </w:rPr>
            <w:t>iseño</w:t>
          </w:r>
          <w:r w:rsidRPr="00504845">
            <w:rPr>
              <w:i w:val="0"/>
              <w:spacing w:val="3"/>
              <w:sz w:val="28"/>
              <w:szCs w:val="28"/>
            </w:rPr>
            <w:t xml:space="preserve"> </w:t>
          </w:r>
          <w:r w:rsidRPr="00504845">
            <w:rPr>
              <w:i w:val="0"/>
              <w:spacing w:val="-1"/>
              <w:sz w:val="28"/>
              <w:szCs w:val="28"/>
            </w:rPr>
            <w:t>d</w:t>
          </w:r>
          <w:r w:rsidRPr="00504845">
            <w:rPr>
              <w:i w:val="0"/>
              <w:sz w:val="28"/>
              <w:szCs w:val="28"/>
            </w:rPr>
            <w:t>e</w:t>
          </w:r>
          <w:r w:rsidRPr="00504845">
            <w:rPr>
              <w:i w:val="0"/>
              <w:spacing w:val="3"/>
              <w:sz w:val="28"/>
              <w:szCs w:val="28"/>
            </w:rPr>
            <w:t xml:space="preserve"> </w:t>
          </w:r>
          <w:r w:rsidRPr="00504845">
            <w:rPr>
              <w:i w:val="0"/>
              <w:sz w:val="28"/>
              <w:szCs w:val="28"/>
            </w:rPr>
            <w:t>seg</w:t>
          </w:r>
          <w:r w:rsidRPr="00504845">
            <w:rPr>
              <w:i w:val="0"/>
              <w:spacing w:val="-2"/>
              <w:sz w:val="28"/>
              <w:szCs w:val="28"/>
            </w:rPr>
            <w:t>u</w:t>
          </w:r>
          <w:r w:rsidRPr="00504845">
            <w:rPr>
              <w:i w:val="0"/>
              <w:sz w:val="28"/>
              <w:szCs w:val="28"/>
            </w:rPr>
            <w:t>ri</w:t>
          </w:r>
          <w:r w:rsidRPr="00504845">
            <w:rPr>
              <w:i w:val="0"/>
              <w:spacing w:val="-2"/>
              <w:sz w:val="28"/>
              <w:szCs w:val="28"/>
            </w:rPr>
            <w:t>d</w:t>
          </w:r>
          <w:r w:rsidRPr="00504845">
            <w:rPr>
              <w:i w:val="0"/>
              <w:sz w:val="28"/>
              <w:szCs w:val="28"/>
            </w:rPr>
            <w:t>a</w:t>
          </w:r>
          <w:r w:rsidRPr="00504845">
            <w:rPr>
              <w:i w:val="0"/>
              <w:spacing w:val="-1"/>
              <w:sz w:val="28"/>
              <w:szCs w:val="28"/>
            </w:rPr>
            <w:t>d</w:t>
          </w:r>
          <w:r w:rsidRPr="00504845">
            <w:rPr>
              <w:i w:val="0"/>
              <w:sz w:val="28"/>
              <w:szCs w:val="28"/>
            </w:rPr>
            <w:t>es</w:t>
          </w:r>
          <w:r w:rsidRPr="00504845">
            <w:rPr>
              <w:i w:val="0"/>
              <w:spacing w:val="3"/>
              <w:sz w:val="28"/>
              <w:szCs w:val="28"/>
            </w:rPr>
            <w:t xml:space="preserve"> </w:t>
          </w:r>
          <w:r w:rsidRPr="00504845">
            <w:rPr>
              <w:i w:val="0"/>
              <w:sz w:val="28"/>
              <w:szCs w:val="28"/>
            </w:rPr>
            <w:t>se</w:t>
          </w:r>
          <w:r w:rsidRPr="00504845">
            <w:rPr>
              <w:i w:val="0"/>
              <w:spacing w:val="3"/>
              <w:sz w:val="28"/>
              <w:szCs w:val="28"/>
            </w:rPr>
            <w:t xml:space="preserve"> </w:t>
          </w:r>
          <w:r w:rsidRPr="00504845">
            <w:rPr>
              <w:i w:val="0"/>
              <w:sz w:val="28"/>
              <w:szCs w:val="28"/>
            </w:rPr>
            <w:t>i</w:t>
          </w:r>
          <w:r w:rsidRPr="00504845">
            <w:rPr>
              <w:i w:val="0"/>
              <w:spacing w:val="-2"/>
              <w:sz w:val="28"/>
              <w:szCs w:val="28"/>
            </w:rPr>
            <w:t>n</w:t>
          </w:r>
          <w:r w:rsidRPr="00504845">
            <w:rPr>
              <w:i w:val="0"/>
              <w:sz w:val="28"/>
              <w:szCs w:val="28"/>
            </w:rPr>
            <w:t>cl</w:t>
          </w:r>
          <w:r w:rsidRPr="00504845">
            <w:rPr>
              <w:i w:val="0"/>
              <w:spacing w:val="-1"/>
              <w:sz w:val="28"/>
              <w:szCs w:val="28"/>
            </w:rPr>
            <w:t>u</w:t>
          </w:r>
          <w:r w:rsidRPr="00504845">
            <w:rPr>
              <w:i w:val="0"/>
              <w:sz w:val="28"/>
              <w:szCs w:val="28"/>
            </w:rPr>
            <w:t>ye</w:t>
          </w:r>
          <w:r w:rsidRPr="00504845">
            <w:rPr>
              <w:i w:val="0"/>
              <w:spacing w:val="3"/>
              <w:sz w:val="28"/>
              <w:szCs w:val="28"/>
            </w:rPr>
            <w:t xml:space="preserve"> </w:t>
          </w:r>
          <w:r w:rsidRPr="00504845">
            <w:rPr>
              <w:i w:val="0"/>
              <w:sz w:val="28"/>
              <w:szCs w:val="28"/>
            </w:rPr>
            <w:t>la</w:t>
          </w:r>
          <w:r w:rsidRPr="00504845">
            <w:rPr>
              <w:i w:val="0"/>
              <w:spacing w:val="2"/>
              <w:sz w:val="28"/>
              <w:szCs w:val="28"/>
            </w:rPr>
            <w:t xml:space="preserve"> </w:t>
          </w:r>
          <w:r w:rsidRPr="00504845">
            <w:rPr>
              <w:i w:val="0"/>
              <w:sz w:val="28"/>
              <w:szCs w:val="28"/>
            </w:rPr>
            <w:t>seg</w:t>
          </w:r>
          <w:r w:rsidRPr="00504845">
            <w:rPr>
              <w:i w:val="0"/>
              <w:spacing w:val="-2"/>
              <w:sz w:val="28"/>
              <w:szCs w:val="28"/>
            </w:rPr>
            <w:t>u</w:t>
          </w:r>
          <w:r w:rsidRPr="00504845">
            <w:rPr>
              <w:i w:val="0"/>
              <w:sz w:val="28"/>
              <w:szCs w:val="28"/>
            </w:rPr>
            <w:t>ri</w:t>
          </w:r>
          <w:r w:rsidRPr="00504845">
            <w:rPr>
              <w:i w:val="0"/>
              <w:spacing w:val="-2"/>
              <w:sz w:val="28"/>
              <w:szCs w:val="28"/>
            </w:rPr>
            <w:t>d</w:t>
          </w:r>
          <w:r w:rsidRPr="00504845">
            <w:rPr>
              <w:i w:val="0"/>
              <w:sz w:val="28"/>
              <w:szCs w:val="28"/>
            </w:rPr>
            <w:t>ad</w:t>
          </w:r>
          <w:r w:rsidRPr="00504845">
            <w:rPr>
              <w:i w:val="0"/>
              <w:spacing w:val="1"/>
              <w:sz w:val="28"/>
              <w:szCs w:val="28"/>
            </w:rPr>
            <w:t xml:space="preserve"> </w:t>
          </w:r>
          <w:r w:rsidRPr="00504845">
            <w:rPr>
              <w:i w:val="0"/>
              <w:spacing w:val="-1"/>
              <w:sz w:val="28"/>
              <w:szCs w:val="28"/>
            </w:rPr>
            <w:t>q</w:t>
          </w:r>
          <w:r w:rsidRPr="00504845">
            <w:rPr>
              <w:i w:val="0"/>
              <w:spacing w:val="1"/>
              <w:sz w:val="28"/>
              <w:szCs w:val="28"/>
            </w:rPr>
            <w:t>u</w:t>
          </w:r>
          <w:r w:rsidRPr="00504845">
            <w:rPr>
              <w:i w:val="0"/>
              <w:sz w:val="28"/>
              <w:szCs w:val="28"/>
            </w:rPr>
            <w:t>e</w:t>
          </w:r>
          <w:r w:rsidRPr="00504845">
            <w:rPr>
              <w:i w:val="0"/>
              <w:spacing w:val="3"/>
              <w:sz w:val="28"/>
              <w:szCs w:val="28"/>
            </w:rPr>
            <w:t xml:space="preserve"> </w:t>
          </w:r>
          <w:r w:rsidRPr="00504845">
            <w:rPr>
              <w:i w:val="0"/>
              <w:sz w:val="28"/>
              <w:szCs w:val="28"/>
            </w:rPr>
            <w:t>te</w:t>
          </w:r>
          <w:r w:rsidRPr="00504845">
            <w:rPr>
              <w:i w:val="0"/>
              <w:spacing w:val="-1"/>
              <w:sz w:val="28"/>
              <w:szCs w:val="28"/>
            </w:rPr>
            <w:t>nd</w:t>
          </w:r>
          <w:r w:rsidRPr="00504845">
            <w:rPr>
              <w:i w:val="0"/>
              <w:sz w:val="28"/>
              <w:szCs w:val="28"/>
            </w:rPr>
            <w:t>rá</w:t>
          </w:r>
          <w:r w:rsidRPr="00504845">
            <w:rPr>
              <w:i w:val="0"/>
              <w:spacing w:val="2"/>
              <w:sz w:val="28"/>
              <w:szCs w:val="28"/>
            </w:rPr>
            <w:t xml:space="preserve"> </w:t>
          </w:r>
          <w:r w:rsidRPr="00504845">
            <w:rPr>
              <w:i w:val="0"/>
              <w:sz w:val="28"/>
              <w:szCs w:val="28"/>
            </w:rPr>
            <w:t>el</w:t>
          </w:r>
          <w:r w:rsidRPr="00504845">
            <w:rPr>
              <w:i w:val="0"/>
              <w:spacing w:val="3"/>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r w:rsidRPr="00504845">
            <w:rPr>
              <w:i w:val="0"/>
              <w:spacing w:val="2"/>
              <w:sz w:val="28"/>
              <w:szCs w:val="28"/>
            </w:rPr>
            <w:t xml:space="preserve"> </w:t>
          </w:r>
          <w:r w:rsidRPr="00504845">
            <w:rPr>
              <w:i w:val="0"/>
              <w:sz w:val="28"/>
              <w:szCs w:val="28"/>
            </w:rPr>
            <w:t>y</w:t>
          </w:r>
          <w:r w:rsidRPr="00504845">
            <w:rPr>
              <w:i w:val="0"/>
              <w:spacing w:val="3"/>
              <w:sz w:val="28"/>
              <w:szCs w:val="28"/>
            </w:rPr>
            <w:t xml:space="preserve"> </w:t>
          </w:r>
          <w:r w:rsidRPr="00504845">
            <w:rPr>
              <w:i w:val="0"/>
              <w:sz w:val="28"/>
              <w:szCs w:val="28"/>
            </w:rPr>
            <w:t>ca</w:t>
          </w:r>
          <w:r w:rsidRPr="00504845">
            <w:rPr>
              <w:i w:val="0"/>
              <w:spacing w:val="-1"/>
              <w:sz w:val="28"/>
              <w:szCs w:val="28"/>
            </w:rPr>
            <w:t>d</w:t>
          </w:r>
          <w:r w:rsidRPr="00504845">
            <w:rPr>
              <w:i w:val="0"/>
              <w:sz w:val="28"/>
              <w:szCs w:val="28"/>
            </w:rPr>
            <w:t>a</w:t>
          </w:r>
          <w:r w:rsidRPr="00504845">
            <w:rPr>
              <w:i w:val="0"/>
              <w:spacing w:val="2"/>
              <w:sz w:val="28"/>
              <w:szCs w:val="28"/>
            </w:rPr>
            <w:t xml:space="preserve"> </w:t>
          </w:r>
          <w:r w:rsidRPr="00504845">
            <w:rPr>
              <w:i w:val="0"/>
              <w:spacing w:val="-1"/>
              <w:sz w:val="28"/>
              <w:szCs w:val="28"/>
            </w:rPr>
            <w:t>un</w:t>
          </w:r>
          <w:r w:rsidRPr="00504845">
            <w:rPr>
              <w:i w:val="0"/>
              <w:sz w:val="28"/>
              <w:szCs w:val="28"/>
            </w:rPr>
            <w:t>o</w:t>
          </w:r>
          <w:r w:rsidRPr="00504845">
            <w:rPr>
              <w:i w:val="0"/>
              <w:spacing w:val="3"/>
              <w:sz w:val="28"/>
              <w:szCs w:val="28"/>
            </w:rPr>
            <w:t xml:space="preserve"> </w:t>
          </w:r>
          <w:r w:rsidRPr="00504845">
            <w:rPr>
              <w:i w:val="0"/>
              <w:spacing w:val="-1"/>
              <w:sz w:val="28"/>
              <w:szCs w:val="28"/>
            </w:rPr>
            <w:t>d</w:t>
          </w:r>
          <w:r w:rsidRPr="00504845">
            <w:rPr>
              <w:i w:val="0"/>
              <w:sz w:val="28"/>
              <w:szCs w:val="28"/>
            </w:rPr>
            <w:t>e</w:t>
          </w:r>
          <w:r w:rsidRPr="00504845">
            <w:rPr>
              <w:i w:val="0"/>
              <w:spacing w:val="3"/>
              <w:sz w:val="28"/>
              <w:szCs w:val="28"/>
            </w:rPr>
            <w:t xml:space="preserve"> </w:t>
          </w:r>
          <w:r w:rsidRPr="00504845">
            <w:rPr>
              <w:i w:val="0"/>
              <w:sz w:val="28"/>
              <w:szCs w:val="28"/>
            </w:rPr>
            <w:t>los</w:t>
          </w:r>
          <w:r w:rsidRPr="00504845">
            <w:rPr>
              <w:i w:val="0"/>
              <w:spacing w:val="2"/>
              <w:sz w:val="28"/>
              <w:szCs w:val="28"/>
            </w:rPr>
            <w:t xml:space="preserve"> </w:t>
          </w:r>
          <w:r w:rsidRPr="00504845">
            <w:rPr>
              <w:i w:val="0"/>
              <w:spacing w:val="-2"/>
              <w:sz w:val="28"/>
              <w:szCs w:val="28"/>
            </w:rPr>
            <w:t>m</w:t>
          </w:r>
          <w:r w:rsidRPr="00504845">
            <w:rPr>
              <w:i w:val="0"/>
              <w:spacing w:val="1"/>
              <w:sz w:val="28"/>
              <w:szCs w:val="28"/>
            </w:rPr>
            <w:t>ó</w:t>
          </w:r>
          <w:r w:rsidRPr="00504845">
            <w:rPr>
              <w:i w:val="0"/>
              <w:spacing w:val="-1"/>
              <w:sz w:val="28"/>
              <w:szCs w:val="28"/>
            </w:rPr>
            <w:t>du</w:t>
          </w:r>
          <w:r w:rsidRPr="00504845">
            <w:rPr>
              <w:i w:val="0"/>
              <w:sz w:val="28"/>
              <w:szCs w:val="28"/>
            </w:rPr>
            <w:t>los</w:t>
          </w:r>
          <w:r w:rsidRPr="00504845">
            <w:rPr>
              <w:i w:val="0"/>
              <w:spacing w:val="2"/>
              <w:sz w:val="28"/>
              <w:szCs w:val="28"/>
            </w:rPr>
            <w:t xml:space="preserve"> </w:t>
          </w:r>
          <w:r w:rsidRPr="00504845">
            <w:rPr>
              <w:i w:val="0"/>
              <w:spacing w:val="-1"/>
              <w:sz w:val="28"/>
              <w:szCs w:val="28"/>
            </w:rPr>
            <w:t>q</w:t>
          </w:r>
          <w:r w:rsidRPr="00504845">
            <w:rPr>
              <w:i w:val="0"/>
              <w:spacing w:val="-4"/>
              <w:sz w:val="28"/>
              <w:szCs w:val="28"/>
            </w:rPr>
            <w:t>u</w:t>
          </w:r>
          <w:r w:rsidRPr="00504845">
            <w:rPr>
              <w:i w:val="0"/>
              <w:sz w:val="28"/>
              <w:szCs w:val="28"/>
            </w:rPr>
            <w:t>e lo</w:t>
          </w:r>
          <w:r w:rsidRPr="00504845">
            <w:rPr>
              <w:i w:val="0"/>
              <w:spacing w:val="29"/>
              <w:sz w:val="28"/>
              <w:szCs w:val="28"/>
            </w:rPr>
            <w:t xml:space="preserve"> </w:t>
          </w:r>
          <w:r w:rsidRPr="00504845">
            <w:rPr>
              <w:i w:val="0"/>
              <w:sz w:val="28"/>
              <w:szCs w:val="28"/>
            </w:rPr>
            <w:t>c</w:t>
          </w:r>
          <w:r w:rsidRPr="00504845">
            <w:rPr>
              <w:i w:val="0"/>
              <w:spacing w:val="1"/>
              <w:sz w:val="28"/>
              <w:szCs w:val="28"/>
            </w:rPr>
            <w:t>o</w:t>
          </w:r>
          <w:r w:rsidRPr="00504845">
            <w:rPr>
              <w:i w:val="0"/>
              <w:spacing w:val="-1"/>
              <w:sz w:val="28"/>
              <w:szCs w:val="28"/>
            </w:rPr>
            <w:t>n</w:t>
          </w:r>
          <w:r w:rsidRPr="00504845">
            <w:rPr>
              <w:i w:val="0"/>
              <w:spacing w:val="-3"/>
              <w:sz w:val="28"/>
              <w:szCs w:val="28"/>
            </w:rPr>
            <w:t>f</w:t>
          </w:r>
          <w:r w:rsidRPr="00504845">
            <w:rPr>
              <w:i w:val="0"/>
              <w:spacing w:val="1"/>
              <w:sz w:val="28"/>
              <w:szCs w:val="28"/>
            </w:rPr>
            <w:t>o</w:t>
          </w:r>
          <w:r w:rsidRPr="00504845">
            <w:rPr>
              <w:i w:val="0"/>
              <w:spacing w:val="-3"/>
              <w:sz w:val="28"/>
              <w:szCs w:val="28"/>
            </w:rPr>
            <w:t>r</w:t>
          </w:r>
          <w:r w:rsidRPr="00504845">
            <w:rPr>
              <w:i w:val="0"/>
              <w:sz w:val="28"/>
              <w:szCs w:val="28"/>
            </w:rPr>
            <w:t>ma</w:t>
          </w:r>
          <w:r w:rsidRPr="00504845">
            <w:rPr>
              <w:i w:val="0"/>
              <w:spacing w:val="-1"/>
              <w:sz w:val="28"/>
              <w:szCs w:val="28"/>
            </w:rPr>
            <w:t>n</w:t>
          </w:r>
          <w:r w:rsidRPr="00504845">
            <w:rPr>
              <w:i w:val="0"/>
              <w:sz w:val="28"/>
              <w:szCs w:val="28"/>
            </w:rPr>
            <w:t>,</w:t>
          </w:r>
          <w:r w:rsidRPr="00504845">
            <w:rPr>
              <w:i w:val="0"/>
              <w:spacing w:val="29"/>
              <w:sz w:val="28"/>
              <w:szCs w:val="28"/>
            </w:rPr>
            <w:t xml:space="preserve"> </w:t>
          </w:r>
          <w:r w:rsidRPr="00504845">
            <w:rPr>
              <w:i w:val="0"/>
              <w:sz w:val="28"/>
              <w:szCs w:val="28"/>
            </w:rPr>
            <w:t>l</w:t>
          </w:r>
          <w:r w:rsidRPr="00504845">
            <w:rPr>
              <w:i w:val="0"/>
              <w:spacing w:val="-2"/>
              <w:sz w:val="28"/>
              <w:szCs w:val="28"/>
            </w:rPr>
            <w:t>o</w:t>
          </w:r>
          <w:r w:rsidRPr="00504845">
            <w:rPr>
              <w:i w:val="0"/>
              <w:sz w:val="28"/>
              <w:szCs w:val="28"/>
            </w:rPr>
            <w:t>s</w:t>
          </w:r>
          <w:r w:rsidRPr="00504845">
            <w:rPr>
              <w:i w:val="0"/>
              <w:spacing w:val="29"/>
              <w:sz w:val="28"/>
              <w:szCs w:val="28"/>
            </w:rPr>
            <w:t xml:space="preserve"> </w:t>
          </w:r>
          <w:r w:rsidRPr="00504845">
            <w:rPr>
              <w:i w:val="0"/>
              <w:spacing w:val="-1"/>
              <w:sz w:val="28"/>
              <w:szCs w:val="28"/>
            </w:rPr>
            <w:t>n</w:t>
          </w:r>
          <w:r w:rsidRPr="00504845">
            <w:rPr>
              <w:i w:val="0"/>
              <w:sz w:val="28"/>
              <w:szCs w:val="28"/>
            </w:rPr>
            <w:t>iv</w:t>
          </w:r>
          <w:r w:rsidRPr="00504845">
            <w:rPr>
              <w:i w:val="0"/>
              <w:spacing w:val="1"/>
              <w:sz w:val="28"/>
              <w:szCs w:val="28"/>
            </w:rPr>
            <w:t>e</w:t>
          </w:r>
          <w:r w:rsidRPr="00504845">
            <w:rPr>
              <w:i w:val="0"/>
              <w:spacing w:val="-3"/>
              <w:sz w:val="28"/>
              <w:szCs w:val="28"/>
            </w:rPr>
            <w:t>l</w:t>
          </w:r>
          <w:r w:rsidRPr="00504845">
            <w:rPr>
              <w:i w:val="0"/>
              <w:sz w:val="28"/>
              <w:szCs w:val="28"/>
            </w:rPr>
            <w:t>es</w:t>
          </w:r>
          <w:r w:rsidRPr="00504845">
            <w:rPr>
              <w:i w:val="0"/>
              <w:spacing w:val="26"/>
              <w:sz w:val="28"/>
              <w:szCs w:val="28"/>
            </w:rPr>
            <w:t xml:space="preserve"> </w:t>
          </w:r>
          <w:r w:rsidRPr="00504845">
            <w:rPr>
              <w:i w:val="0"/>
              <w:spacing w:val="-1"/>
              <w:sz w:val="28"/>
              <w:szCs w:val="28"/>
            </w:rPr>
            <w:t>d</w:t>
          </w:r>
          <w:r w:rsidRPr="00504845">
            <w:rPr>
              <w:i w:val="0"/>
              <w:sz w:val="28"/>
              <w:szCs w:val="28"/>
            </w:rPr>
            <w:t>e</w:t>
          </w:r>
          <w:r w:rsidRPr="00504845">
            <w:rPr>
              <w:i w:val="0"/>
              <w:spacing w:val="30"/>
              <w:sz w:val="28"/>
              <w:szCs w:val="28"/>
            </w:rPr>
            <w:t xml:space="preserve"> </w:t>
          </w:r>
          <w:r w:rsidRPr="00504845">
            <w:rPr>
              <w:i w:val="0"/>
              <w:sz w:val="28"/>
              <w:szCs w:val="28"/>
            </w:rPr>
            <w:t>acce</w:t>
          </w:r>
          <w:r w:rsidRPr="00504845">
            <w:rPr>
              <w:i w:val="0"/>
              <w:spacing w:val="-3"/>
              <w:sz w:val="28"/>
              <w:szCs w:val="28"/>
            </w:rPr>
            <w:t>s</w:t>
          </w:r>
          <w:r w:rsidRPr="00504845">
            <w:rPr>
              <w:i w:val="0"/>
              <w:sz w:val="28"/>
              <w:szCs w:val="28"/>
            </w:rPr>
            <w:t>o</w:t>
          </w:r>
          <w:r w:rsidRPr="00504845">
            <w:rPr>
              <w:i w:val="0"/>
              <w:spacing w:val="30"/>
              <w:sz w:val="28"/>
              <w:szCs w:val="28"/>
            </w:rPr>
            <w:t xml:space="preserve"> </w:t>
          </w:r>
          <w:r w:rsidRPr="00504845">
            <w:rPr>
              <w:i w:val="0"/>
              <w:spacing w:val="-1"/>
              <w:sz w:val="28"/>
              <w:szCs w:val="28"/>
            </w:rPr>
            <w:t>d</w:t>
          </w:r>
          <w:r w:rsidRPr="00504845">
            <w:rPr>
              <w:i w:val="0"/>
              <w:sz w:val="28"/>
              <w:szCs w:val="28"/>
            </w:rPr>
            <w:t>e</w:t>
          </w:r>
          <w:r w:rsidRPr="00504845">
            <w:rPr>
              <w:i w:val="0"/>
              <w:spacing w:val="30"/>
              <w:sz w:val="28"/>
              <w:szCs w:val="28"/>
            </w:rPr>
            <w:t xml:space="preserve"> </w:t>
          </w:r>
          <w:r w:rsidRPr="00504845">
            <w:rPr>
              <w:i w:val="0"/>
              <w:sz w:val="28"/>
              <w:szCs w:val="28"/>
            </w:rPr>
            <w:t>ac</w:t>
          </w:r>
          <w:r w:rsidRPr="00504845">
            <w:rPr>
              <w:i w:val="0"/>
              <w:spacing w:val="-4"/>
              <w:sz w:val="28"/>
              <w:szCs w:val="28"/>
            </w:rPr>
            <w:t>u</w:t>
          </w:r>
          <w:r w:rsidRPr="00504845">
            <w:rPr>
              <w:i w:val="0"/>
              <w:sz w:val="28"/>
              <w:szCs w:val="28"/>
            </w:rPr>
            <w:t>erdo</w:t>
          </w:r>
          <w:r w:rsidRPr="00504845">
            <w:rPr>
              <w:i w:val="0"/>
              <w:spacing w:val="29"/>
              <w:sz w:val="28"/>
              <w:szCs w:val="28"/>
            </w:rPr>
            <w:t xml:space="preserve"> </w:t>
          </w:r>
          <w:r w:rsidRPr="00504845">
            <w:rPr>
              <w:i w:val="0"/>
              <w:sz w:val="28"/>
              <w:szCs w:val="28"/>
            </w:rPr>
            <w:t>a</w:t>
          </w:r>
          <w:r w:rsidRPr="00504845">
            <w:rPr>
              <w:i w:val="0"/>
              <w:spacing w:val="29"/>
              <w:sz w:val="28"/>
              <w:szCs w:val="28"/>
            </w:rPr>
            <w:t xml:space="preserve"> </w:t>
          </w:r>
          <w:r w:rsidRPr="00504845">
            <w:rPr>
              <w:i w:val="0"/>
              <w:spacing w:val="-3"/>
              <w:sz w:val="28"/>
              <w:szCs w:val="28"/>
            </w:rPr>
            <w:t>l</w:t>
          </w:r>
          <w:r w:rsidRPr="00504845">
            <w:rPr>
              <w:i w:val="0"/>
              <w:spacing w:val="-2"/>
              <w:sz w:val="28"/>
              <w:szCs w:val="28"/>
            </w:rPr>
            <w:t>o</w:t>
          </w:r>
          <w:r w:rsidRPr="00504845">
            <w:rPr>
              <w:i w:val="0"/>
              <w:sz w:val="28"/>
              <w:szCs w:val="28"/>
            </w:rPr>
            <w:t>s</w:t>
          </w:r>
          <w:r w:rsidRPr="00504845">
            <w:rPr>
              <w:i w:val="0"/>
              <w:spacing w:val="33"/>
              <w:sz w:val="28"/>
              <w:szCs w:val="28"/>
            </w:rPr>
            <w:t xml:space="preserve"> </w:t>
          </w:r>
          <w:r w:rsidRPr="00504845">
            <w:rPr>
              <w:i w:val="0"/>
              <w:spacing w:val="-1"/>
              <w:sz w:val="28"/>
              <w:szCs w:val="28"/>
            </w:rPr>
            <w:t>u</w:t>
          </w:r>
          <w:r w:rsidRPr="00504845">
            <w:rPr>
              <w:i w:val="0"/>
              <w:sz w:val="28"/>
              <w:szCs w:val="28"/>
            </w:rPr>
            <w:t>su</w:t>
          </w:r>
          <w:r w:rsidRPr="00504845">
            <w:rPr>
              <w:i w:val="0"/>
              <w:spacing w:val="-1"/>
              <w:sz w:val="28"/>
              <w:szCs w:val="28"/>
            </w:rPr>
            <w:t>a</w:t>
          </w:r>
          <w:r w:rsidRPr="00504845">
            <w:rPr>
              <w:i w:val="0"/>
              <w:sz w:val="28"/>
              <w:szCs w:val="28"/>
            </w:rPr>
            <w:t>rios</w:t>
          </w:r>
          <w:r w:rsidRPr="00504845">
            <w:rPr>
              <w:i w:val="0"/>
              <w:spacing w:val="29"/>
              <w:sz w:val="28"/>
              <w:szCs w:val="28"/>
            </w:rPr>
            <w:t xml:space="preserve"> </w:t>
          </w:r>
          <w:r w:rsidRPr="00504845">
            <w:rPr>
              <w:i w:val="0"/>
              <w:sz w:val="28"/>
              <w:szCs w:val="28"/>
            </w:rPr>
            <w:t>y</w:t>
          </w:r>
          <w:r w:rsidRPr="00504845">
            <w:rPr>
              <w:i w:val="0"/>
              <w:spacing w:val="30"/>
              <w:sz w:val="28"/>
              <w:szCs w:val="28"/>
            </w:rPr>
            <w:t xml:space="preserve"> </w:t>
          </w:r>
          <w:r w:rsidRPr="00504845">
            <w:rPr>
              <w:i w:val="0"/>
              <w:spacing w:val="-3"/>
              <w:sz w:val="28"/>
              <w:szCs w:val="28"/>
            </w:rPr>
            <w:t>l</w:t>
          </w:r>
          <w:r w:rsidRPr="00504845">
            <w:rPr>
              <w:i w:val="0"/>
              <w:spacing w:val="1"/>
              <w:sz w:val="28"/>
              <w:szCs w:val="28"/>
            </w:rPr>
            <w:t>o</w:t>
          </w:r>
          <w:r w:rsidRPr="00504845">
            <w:rPr>
              <w:i w:val="0"/>
              <w:sz w:val="28"/>
              <w:szCs w:val="28"/>
            </w:rPr>
            <w:t>s</w:t>
          </w:r>
          <w:r w:rsidRPr="00504845">
            <w:rPr>
              <w:i w:val="0"/>
              <w:spacing w:val="29"/>
              <w:sz w:val="28"/>
              <w:szCs w:val="28"/>
            </w:rPr>
            <w:t xml:space="preserve"> </w:t>
          </w:r>
          <w:r w:rsidRPr="00504845">
            <w:rPr>
              <w:i w:val="0"/>
              <w:spacing w:val="-1"/>
              <w:sz w:val="28"/>
              <w:szCs w:val="28"/>
            </w:rPr>
            <w:t>p</w:t>
          </w:r>
          <w:r w:rsidRPr="00504845">
            <w:rPr>
              <w:i w:val="0"/>
              <w:sz w:val="28"/>
              <w:szCs w:val="28"/>
            </w:rPr>
            <w:t>rivi</w:t>
          </w:r>
          <w:r w:rsidRPr="00504845">
            <w:rPr>
              <w:i w:val="0"/>
              <w:spacing w:val="-3"/>
              <w:sz w:val="28"/>
              <w:szCs w:val="28"/>
            </w:rPr>
            <w:t>l</w:t>
          </w:r>
          <w:r w:rsidRPr="00504845">
            <w:rPr>
              <w:i w:val="0"/>
              <w:sz w:val="28"/>
              <w:szCs w:val="28"/>
            </w:rPr>
            <w:t>eg</w:t>
          </w:r>
          <w:r w:rsidRPr="00504845">
            <w:rPr>
              <w:i w:val="0"/>
              <w:spacing w:val="-1"/>
              <w:sz w:val="28"/>
              <w:szCs w:val="28"/>
            </w:rPr>
            <w:t>i</w:t>
          </w:r>
          <w:r w:rsidRPr="00504845">
            <w:rPr>
              <w:i w:val="0"/>
              <w:spacing w:val="1"/>
              <w:sz w:val="28"/>
              <w:szCs w:val="28"/>
            </w:rPr>
            <w:t>o</w:t>
          </w:r>
          <w:r w:rsidRPr="00504845">
            <w:rPr>
              <w:i w:val="0"/>
              <w:sz w:val="28"/>
              <w:szCs w:val="28"/>
            </w:rPr>
            <w:t>s</w:t>
          </w:r>
          <w:r w:rsidRPr="00504845">
            <w:rPr>
              <w:i w:val="0"/>
              <w:spacing w:val="27"/>
              <w:sz w:val="28"/>
              <w:szCs w:val="28"/>
            </w:rPr>
            <w:t xml:space="preserve"> </w:t>
          </w:r>
          <w:r w:rsidRPr="00504845">
            <w:rPr>
              <w:i w:val="0"/>
              <w:spacing w:val="-1"/>
              <w:sz w:val="28"/>
              <w:szCs w:val="28"/>
            </w:rPr>
            <w:t>qu</w:t>
          </w:r>
          <w:r w:rsidRPr="00504845">
            <w:rPr>
              <w:i w:val="0"/>
              <w:sz w:val="28"/>
              <w:szCs w:val="28"/>
            </w:rPr>
            <w:t>e</w:t>
          </w:r>
          <w:r w:rsidRPr="00504845">
            <w:rPr>
              <w:i w:val="0"/>
              <w:spacing w:val="29"/>
              <w:sz w:val="28"/>
              <w:szCs w:val="28"/>
            </w:rPr>
            <w:t xml:space="preserve"> </w:t>
          </w:r>
          <w:r w:rsidRPr="00504845">
            <w:rPr>
              <w:i w:val="0"/>
              <w:sz w:val="28"/>
              <w:szCs w:val="28"/>
            </w:rPr>
            <w:t>ca</w:t>
          </w:r>
          <w:r w:rsidRPr="00504845">
            <w:rPr>
              <w:i w:val="0"/>
              <w:spacing w:val="-1"/>
              <w:sz w:val="28"/>
              <w:szCs w:val="28"/>
            </w:rPr>
            <w:t>d</w:t>
          </w:r>
          <w:r w:rsidRPr="00504845">
            <w:rPr>
              <w:i w:val="0"/>
              <w:sz w:val="28"/>
              <w:szCs w:val="28"/>
            </w:rPr>
            <w:t>a</w:t>
          </w:r>
          <w:r w:rsidRPr="00504845">
            <w:rPr>
              <w:i w:val="0"/>
              <w:spacing w:val="29"/>
              <w:sz w:val="28"/>
              <w:szCs w:val="28"/>
            </w:rPr>
            <w:t xml:space="preserve"> </w:t>
          </w:r>
          <w:r w:rsidRPr="00504845">
            <w:rPr>
              <w:i w:val="0"/>
              <w:spacing w:val="-1"/>
              <w:sz w:val="28"/>
              <w:szCs w:val="28"/>
            </w:rPr>
            <w:t>un</w:t>
          </w:r>
          <w:r w:rsidRPr="00504845">
            <w:rPr>
              <w:i w:val="0"/>
              <w:sz w:val="28"/>
              <w:szCs w:val="28"/>
            </w:rPr>
            <w:t>o</w:t>
          </w:r>
          <w:r w:rsidRPr="00504845">
            <w:rPr>
              <w:i w:val="0"/>
              <w:spacing w:val="30"/>
              <w:sz w:val="28"/>
              <w:szCs w:val="28"/>
            </w:rPr>
            <w:t xml:space="preserve"> </w:t>
          </w:r>
          <w:r w:rsidRPr="00504845">
            <w:rPr>
              <w:i w:val="0"/>
              <w:spacing w:val="-1"/>
              <w:sz w:val="28"/>
              <w:szCs w:val="28"/>
            </w:rPr>
            <w:t>d</w:t>
          </w:r>
          <w:r w:rsidRPr="00504845">
            <w:rPr>
              <w:i w:val="0"/>
              <w:sz w:val="28"/>
              <w:szCs w:val="28"/>
            </w:rPr>
            <w:t>e</w:t>
          </w:r>
          <w:r w:rsidRPr="00504845">
            <w:rPr>
              <w:i w:val="0"/>
              <w:spacing w:val="29"/>
              <w:sz w:val="28"/>
              <w:szCs w:val="28"/>
            </w:rPr>
            <w:t xml:space="preserve"> </w:t>
          </w:r>
          <w:r w:rsidRPr="00504845">
            <w:rPr>
              <w:i w:val="0"/>
              <w:sz w:val="28"/>
              <w:szCs w:val="28"/>
            </w:rPr>
            <w:t>el</w:t>
          </w:r>
          <w:r w:rsidRPr="00504845">
            <w:rPr>
              <w:i w:val="0"/>
              <w:spacing w:val="-3"/>
              <w:sz w:val="28"/>
              <w:szCs w:val="28"/>
            </w:rPr>
            <w:t>l</w:t>
          </w:r>
          <w:r w:rsidRPr="00504845">
            <w:rPr>
              <w:i w:val="0"/>
              <w:spacing w:val="1"/>
              <w:sz w:val="28"/>
              <w:szCs w:val="28"/>
            </w:rPr>
            <w:t>o</w:t>
          </w:r>
          <w:r w:rsidRPr="00504845">
            <w:rPr>
              <w:i w:val="0"/>
              <w:sz w:val="28"/>
              <w:szCs w:val="28"/>
            </w:rPr>
            <w:t>s tiene, las</w:t>
          </w:r>
          <w:r w:rsidRPr="00504845">
            <w:rPr>
              <w:i w:val="0"/>
              <w:spacing w:val="-3"/>
              <w:sz w:val="28"/>
              <w:szCs w:val="28"/>
            </w:rPr>
            <w:t xml:space="preserve"> </w:t>
          </w:r>
          <w:r w:rsidRPr="00504845">
            <w:rPr>
              <w:i w:val="0"/>
              <w:spacing w:val="-2"/>
              <w:sz w:val="28"/>
              <w:szCs w:val="28"/>
            </w:rPr>
            <w:t>c</w:t>
          </w:r>
          <w:r w:rsidRPr="00504845">
            <w:rPr>
              <w:i w:val="0"/>
              <w:spacing w:val="1"/>
              <w:sz w:val="28"/>
              <w:szCs w:val="28"/>
            </w:rPr>
            <w:t>o</w:t>
          </w:r>
          <w:r w:rsidRPr="00504845">
            <w:rPr>
              <w:i w:val="0"/>
              <w:spacing w:val="-1"/>
              <w:sz w:val="28"/>
              <w:szCs w:val="28"/>
            </w:rPr>
            <w:t>p</w:t>
          </w:r>
          <w:r w:rsidRPr="00504845">
            <w:rPr>
              <w:i w:val="0"/>
              <w:sz w:val="28"/>
              <w:szCs w:val="28"/>
            </w:rPr>
            <w:t xml:space="preserve">ias </w:t>
          </w:r>
          <w:r w:rsidRPr="00504845">
            <w:rPr>
              <w:i w:val="0"/>
              <w:spacing w:val="-1"/>
              <w:sz w:val="28"/>
              <w:szCs w:val="28"/>
            </w:rPr>
            <w:t>d</w:t>
          </w:r>
          <w:r w:rsidRPr="00504845">
            <w:rPr>
              <w:i w:val="0"/>
              <w:sz w:val="28"/>
              <w:szCs w:val="28"/>
            </w:rPr>
            <w:t>e</w:t>
          </w:r>
          <w:r w:rsidRPr="00504845">
            <w:rPr>
              <w:i w:val="0"/>
              <w:spacing w:val="-2"/>
              <w:sz w:val="28"/>
              <w:szCs w:val="28"/>
            </w:rPr>
            <w:t xml:space="preserve"> </w:t>
          </w:r>
          <w:r w:rsidRPr="00504845">
            <w:rPr>
              <w:i w:val="0"/>
              <w:sz w:val="28"/>
              <w:szCs w:val="28"/>
            </w:rPr>
            <w:t>seg</w:t>
          </w:r>
          <w:r w:rsidRPr="00504845">
            <w:rPr>
              <w:i w:val="0"/>
              <w:spacing w:val="-2"/>
              <w:sz w:val="28"/>
              <w:szCs w:val="28"/>
            </w:rPr>
            <w:t>u</w:t>
          </w:r>
          <w:r w:rsidRPr="00504845">
            <w:rPr>
              <w:i w:val="0"/>
              <w:sz w:val="28"/>
              <w:szCs w:val="28"/>
            </w:rPr>
            <w:t>ri</w:t>
          </w:r>
          <w:r w:rsidRPr="00504845">
            <w:rPr>
              <w:i w:val="0"/>
              <w:spacing w:val="-2"/>
              <w:sz w:val="28"/>
              <w:szCs w:val="28"/>
            </w:rPr>
            <w:t>d</w:t>
          </w:r>
          <w:r w:rsidRPr="00504845">
            <w:rPr>
              <w:i w:val="0"/>
              <w:sz w:val="28"/>
              <w:szCs w:val="28"/>
            </w:rPr>
            <w:t>ad</w:t>
          </w:r>
          <w:r w:rsidRPr="00504845">
            <w:rPr>
              <w:i w:val="0"/>
              <w:spacing w:val="-1"/>
              <w:sz w:val="28"/>
              <w:szCs w:val="28"/>
            </w:rPr>
            <w:t xml:space="preserve"> </w:t>
          </w:r>
          <w:r w:rsidRPr="00504845">
            <w:rPr>
              <w:i w:val="0"/>
              <w:sz w:val="28"/>
              <w:szCs w:val="28"/>
            </w:rPr>
            <w:t>de los</w:t>
          </w:r>
          <w:r w:rsidRPr="00504845">
            <w:rPr>
              <w:i w:val="0"/>
              <w:spacing w:val="-3"/>
              <w:sz w:val="28"/>
              <w:szCs w:val="28"/>
            </w:rPr>
            <w:t xml:space="preserve"> </w:t>
          </w:r>
          <w:r w:rsidRPr="00504845">
            <w:rPr>
              <w:i w:val="0"/>
              <w:sz w:val="28"/>
              <w:szCs w:val="28"/>
            </w:rPr>
            <w:t>da</w:t>
          </w:r>
          <w:r w:rsidRPr="00504845">
            <w:rPr>
              <w:i w:val="0"/>
              <w:spacing w:val="-3"/>
              <w:sz w:val="28"/>
              <w:szCs w:val="28"/>
            </w:rPr>
            <w:t>t</w:t>
          </w:r>
          <w:r w:rsidRPr="00504845">
            <w:rPr>
              <w:i w:val="0"/>
              <w:spacing w:val="1"/>
              <w:sz w:val="28"/>
              <w:szCs w:val="28"/>
            </w:rPr>
            <w:t>o</w:t>
          </w:r>
          <w:r w:rsidRPr="00504845">
            <w:rPr>
              <w:i w:val="0"/>
              <w:sz w:val="28"/>
              <w:szCs w:val="28"/>
            </w:rPr>
            <w:t xml:space="preserve">s </w:t>
          </w:r>
          <w:r w:rsidRPr="00504845">
            <w:rPr>
              <w:i w:val="0"/>
              <w:spacing w:val="-2"/>
              <w:sz w:val="28"/>
              <w:szCs w:val="28"/>
            </w:rPr>
            <w:t>c</w:t>
          </w:r>
          <w:r w:rsidRPr="00504845">
            <w:rPr>
              <w:i w:val="0"/>
              <w:spacing w:val="1"/>
              <w:sz w:val="28"/>
              <w:szCs w:val="28"/>
            </w:rPr>
            <w:t>o</w:t>
          </w:r>
          <w:r w:rsidRPr="00504845">
            <w:rPr>
              <w:i w:val="0"/>
              <w:sz w:val="28"/>
              <w:szCs w:val="28"/>
            </w:rPr>
            <w:t>n</w:t>
          </w:r>
          <w:r w:rsidRPr="00504845">
            <w:rPr>
              <w:i w:val="0"/>
              <w:spacing w:val="-1"/>
              <w:sz w:val="28"/>
              <w:szCs w:val="28"/>
            </w:rPr>
            <w:t xml:space="preserve"> </w:t>
          </w:r>
          <w:r w:rsidRPr="00504845">
            <w:rPr>
              <w:i w:val="0"/>
              <w:sz w:val="28"/>
              <w:szCs w:val="28"/>
            </w:rPr>
            <w:t>el</w:t>
          </w:r>
          <w:r w:rsidRPr="00504845">
            <w:rPr>
              <w:i w:val="0"/>
              <w:spacing w:val="-3"/>
              <w:sz w:val="28"/>
              <w:szCs w:val="28"/>
            </w:rPr>
            <w:t xml:space="preserve"> </w:t>
          </w:r>
          <w:r w:rsidRPr="00504845">
            <w:rPr>
              <w:i w:val="0"/>
              <w:sz w:val="28"/>
              <w:szCs w:val="28"/>
            </w:rPr>
            <w:t>fin</w:t>
          </w:r>
          <w:r w:rsidRPr="00504845">
            <w:rPr>
              <w:i w:val="0"/>
              <w:spacing w:val="-1"/>
              <w:sz w:val="28"/>
              <w:szCs w:val="28"/>
            </w:rPr>
            <w:t xml:space="preserve"> </w:t>
          </w:r>
          <w:r w:rsidRPr="00504845">
            <w:rPr>
              <w:i w:val="0"/>
              <w:spacing w:val="-3"/>
              <w:sz w:val="28"/>
              <w:szCs w:val="28"/>
            </w:rPr>
            <w:t>d</w:t>
          </w:r>
          <w:r w:rsidRPr="00504845">
            <w:rPr>
              <w:i w:val="0"/>
              <w:sz w:val="28"/>
              <w:szCs w:val="28"/>
            </w:rPr>
            <w:t xml:space="preserve">e </w:t>
          </w:r>
          <w:r w:rsidRPr="00504845">
            <w:rPr>
              <w:i w:val="0"/>
              <w:spacing w:val="-2"/>
              <w:sz w:val="28"/>
              <w:szCs w:val="28"/>
            </w:rPr>
            <w:t>m</w:t>
          </w:r>
          <w:r w:rsidRPr="00504845">
            <w:rPr>
              <w:i w:val="0"/>
              <w:sz w:val="28"/>
              <w:szCs w:val="28"/>
            </w:rPr>
            <w:t>a</w:t>
          </w:r>
          <w:r w:rsidRPr="00504845">
            <w:rPr>
              <w:i w:val="0"/>
              <w:spacing w:val="-1"/>
              <w:sz w:val="28"/>
              <w:szCs w:val="28"/>
            </w:rPr>
            <w:t>n</w:t>
          </w:r>
          <w:r w:rsidRPr="00504845">
            <w:rPr>
              <w:i w:val="0"/>
              <w:sz w:val="28"/>
              <w:szCs w:val="28"/>
            </w:rPr>
            <w:t>te</w:t>
          </w:r>
          <w:r w:rsidRPr="00504845">
            <w:rPr>
              <w:i w:val="0"/>
              <w:spacing w:val="-1"/>
              <w:sz w:val="28"/>
              <w:szCs w:val="28"/>
            </w:rPr>
            <w:t>n</w:t>
          </w:r>
          <w:r w:rsidRPr="00504845">
            <w:rPr>
              <w:i w:val="0"/>
              <w:sz w:val="28"/>
              <w:szCs w:val="28"/>
            </w:rPr>
            <w:t>er</w:t>
          </w:r>
          <w:r w:rsidRPr="00504845">
            <w:rPr>
              <w:i w:val="0"/>
              <w:spacing w:val="-2"/>
              <w:sz w:val="28"/>
              <w:szCs w:val="28"/>
            </w:rPr>
            <w:t xml:space="preserve"> </w:t>
          </w:r>
          <w:r w:rsidRPr="00504845">
            <w:rPr>
              <w:i w:val="0"/>
              <w:sz w:val="28"/>
              <w:szCs w:val="28"/>
            </w:rPr>
            <w:t>se</w:t>
          </w:r>
          <w:r w:rsidRPr="00504845">
            <w:rPr>
              <w:i w:val="0"/>
              <w:spacing w:val="-1"/>
              <w:sz w:val="28"/>
              <w:szCs w:val="28"/>
            </w:rPr>
            <w:t>gu</w:t>
          </w:r>
          <w:r w:rsidRPr="00504845">
            <w:rPr>
              <w:i w:val="0"/>
              <w:sz w:val="28"/>
              <w:szCs w:val="28"/>
            </w:rPr>
            <w:t xml:space="preserve">ra </w:t>
          </w:r>
          <w:r w:rsidRPr="00504845">
            <w:rPr>
              <w:i w:val="0"/>
              <w:spacing w:val="-2"/>
              <w:sz w:val="28"/>
              <w:szCs w:val="28"/>
            </w:rPr>
            <w:t>t</w:t>
          </w:r>
          <w:r w:rsidRPr="00504845">
            <w:rPr>
              <w:i w:val="0"/>
              <w:spacing w:val="1"/>
              <w:sz w:val="28"/>
              <w:szCs w:val="28"/>
            </w:rPr>
            <w:t>o</w:t>
          </w:r>
          <w:r w:rsidRPr="00504845">
            <w:rPr>
              <w:i w:val="0"/>
              <w:spacing w:val="-1"/>
              <w:sz w:val="28"/>
              <w:szCs w:val="28"/>
            </w:rPr>
            <w:t>d</w:t>
          </w:r>
          <w:r w:rsidRPr="00504845">
            <w:rPr>
              <w:i w:val="0"/>
              <w:sz w:val="28"/>
              <w:szCs w:val="28"/>
            </w:rPr>
            <w:t>a la</w:t>
          </w:r>
          <w:r w:rsidRPr="00504845">
            <w:rPr>
              <w:i w:val="0"/>
              <w:spacing w:val="-3"/>
              <w:sz w:val="28"/>
              <w:szCs w:val="28"/>
            </w:rPr>
            <w:t xml:space="preserve"> i</w:t>
          </w:r>
          <w:r w:rsidRPr="00504845">
            <w:rPr>
              <w:i w:val="0"/>
              <w:spacing w:val="-1"/>
              <w:sz w:val="28"/>
              <w:szCs w:val="28"/>
            </w:rPr>
            <w:t>n</w:t>
          </w:r>
          <w:r w:rsidRPr="00504845">
            <w:rPr>
              <w:i w:val="0"/>
              <w:sz w:val="28"/>
              <w:szCs w:val="28"/>
            </w:rPr>
            <w:t>form</w:t>
          </w:r>
          <w:r w:rsidRPr="00504845">
            <w:rPr>
              <w:i w:val="0"/>
              <w:spacing w:val="-3"/>
              <w:sz w:val="28"/>
              <w:szCs w:val="28"/>
            </w:rPr>
            <w:t>a</w:t>
          </w:r>
          <w:r w:rsidRPr="00504845">
            <w:rPr>
              <w:i w:val="0"/>
              <w:sz w:val="28"/>
              <w:szCs w:val="28"/>
            </w:rPr>
            <w:t>ció</w:t>
          </w:r>
          <w:r w:rsidRPr="00504845">
            <w:rPr>
              <w:i w:val="0"/>
              <w:spacing w:val="-1"/>
              <w:sz w:val="28"/>
              <w:szCs w:val="28"/>
            </w:rPr>
            <w:t>n</w:t>
          </w:r>
          <w:r>
            <w:rPr>
              <w:i w:val="0"/>
              <w:sz w:val="28"/>
              <w:szCs w:val="28"/>
            </w:rPr>
            <w:t>.</w:t>
          </w:r>
        </w:p>
        <w:p w14:paraId="6B4A564A" w14:textId="77777777" w:rsidR="00A65C07" w:rsidRPr="00A65C07" w:rsidRDefault="00A65C07" w:rsidP="00A65C07"/>
        <w:p w14:paraId="5402B23D" w14:textId="4A5475BF" w:rsidR="00F8194A" w:rsidRPr="00504845" w:rsidRDefault="00F8194A" w:rsidP="00F8194A">
          <w:pPr>
            <w:pStyle w:val="Cita"/>
            <w:numPr>
              <w:ilvl w:val="0"/>
              <w:numId w:val="30"/>
            </w:numPr>
            <w:rPr>
              <w:i w:val="0"/>
              <w:sz w:val="28"/>
              <w:szCs w:val="28"/>
            </w:rPr>
          </w:pPr>
          <w:r w:rsidRPr="00504845">
            <w:rPr>
              <w:i w:val="0"/>
              <w:sz w:val="28"/>
              <w:szCs w:val="28"/>
            </w:rPr>
            <w:t>Diseño de Base de Datos, El</w:t>
          </w:r>
          <w:r w:rsidRPr="00504845">
            <w:rPr>
              <w:i w:val="0"/>
              <w:spacing w:val="26"/>
              <w:sz w:val="28"/>
              <w:szCs w:val="28"/>
            </w:rPr>
            <w:t xml:space="preserve"> </w:t>
          </w:r>
          <w:r w:rsidRPr="00504845">
            <w:rPr>
              <w:i w:val="0"/>
              <w:spacing w:val="-1"/>
              <w:sz w:val="28"/>
              <w:szCs w:val="28"/>
            </w:rPr>
            <w:t>d</w:t>
          </w:r>
          <w:r w:rsidRPr="00504845">
            <w:rPr>
              <w:i w:val="0"/>
              <w:sz w:val="28"/>
              <w:szCs w:val="28"/>
            </w:rPr>
            <w:t>iseño</w:t>
          </w:r>
          <w:r w:rsidRPr="00504845">
            <w:rPr>
              <w:i w:val="0"/>
              <w:spacing w:val="25"/>
              <w:sz w:val="28"/>
              <w:szCs w:val="28"/>
            </w:rPr>
            <w:t xml:space="preserve"> </w:t>
          </w:r>
          <w:r w:rsidRPr="00504845">
            <w:rPr>
              <w:i w:val="0"/>
              <w:spacing w:val="-1"/>
              <w:sz w:val="28"/>
              <w:szCs w:val="28"/>
            </w:rPr>
            <w:t>d</w:t>
          </w:r>
          <w:r w:rsidRPr="00504845">
            <w:rPr>
              <w:i w:val="0"/>
              <w:sz w:val="28"/>
              <w:szCs w:val="28"/>
            </w:rPr>
            <w:t>e</w:t>
          </w:r>
          <w:r w:rsidRPr="00504845">
            <w:rPr>
              <w:i w:val="0"/>
              <w:spacing w:val="25"/>
              <w:sz w:val="28"/>
              <w:szCs w:val="28"/>
            </w:rPr>
            <w:t xml:space="preserve"> </w:t>
          </w:r>
          <w:r w:rsidRPr="00504845">
            <w:rPr>
              <w:i w:val="0"/>
              <w:sz w:val="28"/>
              <w:szCs w:val="28"/>
            </w:rPr>
            <w:t>la</w:t>
          </w:r>
          <w:r w:rsidRPr="00504845">
            <w:rPr>
              <w:i w:val="0"/>
              <w:spacing w:val="25"/>
              <w:sz w:val="28"/>
              <w:szCs w:val="28"/>
            </w:rPr>
            <w:t xml:space="preserve"> </w:t>
          </w:r>
          <w:r w:rsidRPr="00504845">
            <w:rPr>
              <w:i w:val="0"/>
              <w:spacing w:val="-1"/>
              <w:sz w:val="28"/>
              <w:szCs w:val="28"/>
            </w:rPr>
            <w:t>b</w:t>
          </w:r>
          <w:r w:rsidRPr="00504845">
            <w:rPr>
              <w:i w:val="0"/>
              <w:sz w:val="28"/>
              <w:szCs w:val="28"/>
            </w:rPr>
            <w:t>ase</w:t>
          </w:r>
          <w:r w:rsidRPr="00504845">
            <w:rPr>
              <w:i w:val="0"/>
              <w:spacing w:val="25"/>
              <w:sz w:val="28"/>
              <w:szCs w:val="28"/>
            </w:rPr>
            <w:t xml:space="preserve"> </w:t>
          </w:r>
          <w:r w:rsidRPr="00504845">
            <w:rPr>
              <w:i w:val="0"/>
              <w:spacing w:val="-1"/>
              <w:sz w:val="28"/>
              <w:szCs w:val="28"/>
            </w:rPr>
            <w:t>d</w:t>
          </w:r>
          <w:r w:rsidRPr="00504845">
            <w:rPr>
              <w:i w:val="0"/>
              <w:sz w:val="28"/>
              <w:szCs w:val="28"/>
            </w:rPr>
            <w:t>e</w:t>
          </w:r>
          <w:r w:rsidRPr="00504845">
            <w:rPr>
              <w:i w:val="0"/>
              <w:spacing w:val="25"/>
              <w:sz w:val="28"/>
              <w:szCs w:val="28"/>
            </w:rPr>
            <w:t xml:space="preserve"> </w:t>
          </w:r>
          <w:r w:rsidRPr="00504845">
            <w:rPr>
              <w:i w:val="0"/>
              <w:spacing w:val="-1"/>
              <w:sz w:val="28"/>
              <w:szCs w:val="28"/>
            </w:rPr>
            <w:t>d</w:t>
          </w:r>
          <w:r w:rsidRPr="00504845">
            <w:rPr>
              <w:i w:val="0"/>
              <w:sz w:val="28"/>
              <w:szCs w:val="28"/>
            </w:rPr>
            <w:t>at</w:t>
          </w:r>
          <w:r w:rsidRPr="00504845">
            <w:rPr>
              <w:i w:val="0"/>
              <w:spacing w:val="1"/>
              <w:sz w:val="28"/>
              <w:szCs w:val="28"/>
            </w:rPr>
            <w:t>o</w:t>
          </w:r>
          <w:r w:rsidRPr="00504845">
            <w:rPr>
              <w:i w:val="0"/>
              <w:sz w:val="28"/>
              <w:szCs w:val="28"/>
            </w:rPr>
            <w:t>s</w:t>
          </w:r>
          <w:r w:rsidRPr="00504845">
            <w:rPr>
              <w:i w:val="0"/>
              <w:spacing w:val="24"/>
              <w:sz w:val="28"/>
              <w:szCs w:val="28"/>
            </w:rPr>
            <w:t xml:space="preserve"> </w:t>
          </w:r>
          <w:r w:rsidRPr="00504845">
            <w:rPr>
              <w:i w:val="0"/>
              <w:sz w:val="28"/>
              <w:szCs w:val="28"/>
            </w:rPr>
            <w:t>c</w:t>
          </w:r>
          <w:r w:rsidRPr="00504845">
            <w:rPr>
              <w:i w:val="0"/>
              <w:spacing w:val="1"/>
              <w:sz w:val="28"/>
              <w:szCs w:val="28"/>
            </w:rPr>
            <w:t>o</w:t>
          </w:r>
          <w:r w:rsidRPr="00504845">
            <w:rPr>
              <w:i w:val="0"/>
              <w:spacing w:val="-4"/>
              <w:sz w:val="28"/>
              <w:szCs w:val="28"/>
            </w:rPr>
            <w:t>n</w:t>
          </w:r>
          <w:r w:rsidRPr="00504845">
            <w:rPr>
              <w:i w:val="0"/>
              <w:sz w:val="28"/>
              <w:szCs w:val="28"/>
            </w:rPr>
            <w:t>t</w:t>
          </w:r>
          <w:r w:rsidRPr="00504845">
            <w:rPr>
              <w:i w:val="0"/>
              <w:spacing w:val="-2"/>
              <w:sz w:val="28"/>
              <w:szCs w:val="28"/>
            </w:rPr>
            <w:t>e</w:t>
          </w:r>
          <w:r w:rsidRPr="00504845">
            <w:rPr>
              <w:i w:val="0"/>
              <w:sz w:val="28"/>
              <w:szCs w:val="28"/>
            </w:rPr>
            <w:t>m</w:t>
          </w:r>
          <w:r w:rsidRPr="00504845">
            <w:rPr>
              <w:i w:val="0"/>
              <w:spacing w:val="-1"/>
              <w:sz w:val="28"/>
              <w:szCs w:val="28"/>
            </w:rPr>
            <w:t>p</w:t>
          </w:r>
          <w:r w:rsidRPr="00504845">
            <w:rPr>
              <w:i w:val="0"/>
              <w:sz w:val="28"/>
              <w:szCs w:val="28"/>
            </w:rPr>
            <w:t>la</w:t>
          </w:r>
          <w:r w:rsidRPr="00504845">
            <w:rPr>
              <w:i w:val="0"/>
              <w:spacing w:val="26"/>
              <w:sz w:val="28"/>
              <w:szCs w:val="28"/>
            </w:rPr>
            <w:t xml:space="preserve"> </w:t>
          </w:r>
          <w:r w:rsidRPr="00504845">
            <w:rPr>
              <w:i w:val="0"/>
              <w:spacing w:val="-2"/>
              <w:sz w:val="28"/>
              <w:szCs w:val="28"/>
            </w:rPr>
            <w:t>t</w:t>
          </w:r>
          <w:r w:rsidRPr="00504845">
            <w:rPr>
              <w:i w:val="0"/>
              <w:spacing w:val="1"/>
              <w:sz w:val="28"/>
              <w:szCs w:val="28"/>
            </w:rPr>
            <w:t>o</w:t>
          </w:r>
          <w:r w:rsidRPr="00504845">
            <w:rPr>
              <w:i w:val="0"/>
              <w:spacing w:val="-1"/>
              <w:sz w:val="28"/>
              <w:szCs w:val="28"/>
            </w:rPr>
            <w:t>d</w:t>
          </w:r>
          <w:r w:rsidRPr="00504845">
            <w:rPr>
              <w:i w:val="0"/>
              <w:spacing w:val="-2"/>
              <w:sz w:val="28"/>
              <w:szCs w:val="28"/>
            </w:rPr>
            <w:t>o</w:t>
          </w:r>
          <w:r w:rsidRPr="00504845">
            <w:rPr>
              <w:i w:val="0"/>
              <w:sz w:val="28"/>
              <w:szCs w:val="28"/>
            </w:rPr>
            <w:t>s</w:t>
          </w:r>
          <w:r w:rsidRPr="00504845">
            <w:rPr>
              <w:i w:val="0"/>
              <w:spacing w:val="26"/>
              <w:sz w:val="28"/>
              <w:szCs w:val="28"/>
            </w:rPr>
            <w:t xml:space="preserve"> </w:t>
          </w:r>
          <w:r w:rsidRPr="00504845">
            <w:rPr>
              <w:i w:val="0"/>
              <w:spacing w:val="-3"/>
              <w:sz w:val="28"/>
              <w:szCs w:val="28"/>
            </w:rPr>
            <w:t>l</w:t>
          </w:r>
          <w:r w:rsidRPr="00504845">
            <w:rPr>
              <w:i w:val="0"/>
              <w:spacing w:val="1"/>
              <w:sz w:val="28"/>
              <w:szCs w:val="28"/>
            </w:rPr>
            <w:t>o</w:t>
          </w:r>
          <w:r w:rsidRPr="00504845">
            <w:rPr>
              <w:i w:val="0"/>
              <w:sz w:val="28"/>
              <w:szCs w:val="28"/>
            </w:rPr>
            <w:t>s</w:t>
          </w:r>
          <w:r w:rsidRPr="00504845">
            <w:rPr>
              <w:i w:val="0"/>
              <w:spacing w:val="27"/>
              <w:sz w:val="28"/>
              <w:szCs w:val="28"/>
            </w:rPr>
            <w:t xml:space="preserve"> </w:t>
          </w:r>
          <w:r w:rsidRPr="00504845">
            <w:rPr>
              <w:i w:val="0"/>
              <w:spacing w:val="-3"/>
              <w:sz w:val="28"/>
              <w:szCs w:val="28"/>
            </w:rPr>
            <w:t>a</w:t>
          </w:r>
          <w:r w:rsidRPr="00504845">
            <w:rPr>
              <w:i w:val="0"/>
              <w:sz w:val="28"/>
              <w:szCs w:val="28"/>
            </w:rPr>
            <w:t>spec</w:t>
          </w:r>
          <w:r w:rsidRPr="00504845">
            <w:rPr>
              <w:i w:val="0"/>
              <w:spacing w:val="-2"/>
              <w:sz w:val="28"/>
              <w:szCs w:val="28"/>
            </w:rPr>
            <w:t>t</w:t>
          </w:r>
          <w:r w:rsidRPr="00504845">
            <w:rPr>
              <w:i w:val="0"/>
              <w:spacing w:val="1"/>
              <w:sz w:val="28"/>
              <w:szCs w:val="28"/>
            </w:rPr>
            <w:t>o</w:t>
          </w:r>
          <w:r w:rsidRPr="00504845">
            <w:rPr>
              <w:i w:val="0"/>
              <w:sz w:val="28"/>
              <w:szCs w:val="28"/>
            </w:rPr>
            <w:t>s</w:t>
          </w:r>
          <w:r w:rsidRPr="00504845">
            <w:rPr>
              <w:i w:val="0"/>
              <w:spacing w:val="27"/>
              <w:sz w:val="28"/>
              <w:szCs w:val="28"/>
            </w:rPr>
            <w:t xml:space="preserve"> </w:t>
          </w:r>
          <w:r w:rsidRPr="00504845">
            <w:rPr>
              <w:i w:val="0"/>
              <w:spacing w:val="-3"/>
              <w:sz w:val="28"/>
              <w:szCs w:val="28"/>
            </w:rPr>
            <w:t>c</w:t>
          </w:r>
          <w:r w:rsidRPr="00504845">
            <w:rPr>
              <w:i w:val="0"/>
              <w:spacing w:val="1"/>
              <w:sz w:val="28"/>
              <w:szCs w:val="28"/>
            </w:rPr>
            <w:t>o</w:t>
          </w:r>
          <w:r w:rsidRPr="00504845">
            <w:rPr>
              <w:i w:val="0"/>
              <w:spacing w:val="-1"/>
              <w:sz w:val="28"/>
              <w:szCs w:val="28"/>
            </w:rPr>
            <w:t>n</w:t>
          </w:r>
          <w:r w:rsidRPr="00504845">
            <w:rPr>
              <w:i w:val="0"/>
              <w:sz w:val="28"/>
              <w:szCs w:val="28"/>
            </w:rPr>
            <w:t>c</w:t>
          </w:r>
          <w:r w:rsidRPr="00504845">
            <w:rPr>
              <w:i w:val="0"/>
              <w:spacing w:val="-2"/>
              <w:sz w:val="28"/>
              <w:szCs w:val="28"/>
            </w:rPr>
            <w:t>e</w:t>
          </w:r>
          <w:r w:rsidRPr="00504845">
            <w:rPr>
              <w:i w:val="0"/>
              <w:sz w:val="28"/>
              <w:szCs w:val="28"/>
            </w:rPr>
            <w:t>r</w:t>
          </w:r>
          <w:r w:rsidRPr="00504845">
            <w:rPr>
              <w:i w:val="0"/>
              <w:spacing w:val="-1"/>
              <w:sz w:val="28"/>
              <w:szCs w:val="28"/>
            </w:rPr>
            <w:t>n</w:t>
          </w:r>
          <w:r w:rsidRPr="00504845">
            <w:rPr>
              <w:i w:val="0"/>
              <w:sz w:val="28"/>
              <w:szCs w:val="28"/>
            </w:rPr>
            <w:t>ie</w:t>
          </w:r>
          <w:r w:rsidRPr="00504845">
            <w:rPr>
              <w:i w:val="0"/>
              <w:spacing w:val="-1"/>
              <w:sz w:val="28"/>
              <w:szCs w:val="28"/>
            </w:rPr>
            <w:t>n</w:t>
          </w:r>
          <w:r w:rsidRPr="00504845">
            <w:rPr>
              <w:i w:val="0"/>
              <w:sz w:val="28"/>
              <w:szCs w:val="28"/>
            </w:rPr>
            <w:t>tes</w:t>
          </w:r>
          <w:r w:rsidRPr="00504845">
            <w:rPr>
              <w:i w:val="0"/>
              <w:spacing w:val="24"/>
              <w:sz w:val="28"/>
              <w:szCs w:val="28"/>
            </w:rPr>
            <w:t xml:space="preserve"> </w:t>
          </w:r>
          <w:r w:rsidRPr="00504845">
            <w:rPr>
              <w:i w:val="0"/>
              <w:sz w:val="28"/>
              <w:szCs w:val="28"/>
            </w:rPr>
            <w:t>al</w:t>
          </w:r>
          <w:r w:rsidRPr="00504845">
            <w:rPr>
              <w:i w:val="0"/>
              <w:spacing w:val="25"/>
              <w:sz w:val="28"/>
              <w:szCs w:val="28"/>
            </w:rPr>
            <w:t xml:space="preserve"> </w:t>
          </w:r>
          <w:r w:rsidRPr="00504845">
            <w:rPr>
              <w:i w:val="0"/>
              <w:spacing w:val="-4"/>
              <w:sz w:val="28"/>
              <w:szCs w:val="28"/>
            </w:rPr>
            <w:t>d</w:t>
          </w:r>
          <w:r w:rsidRPr="00504845">
            <w:rPr>
              <w:i w:val="0"/>
              <w:sz w:val="28"/>
              <w:szCs w:val="28"/>
            </w:rPr>
            <w:t>esarr</w:t>
          </w:r>
          <w:r w:rsidRPr="00504845">
            <w:rPr>
              <w:i w:val="0"/>
              <w:spacing w:val="1"/>
              <w:sz w:val="28"/>
              <w:szCs w:val="28"/>
            </w:rPr>
            <w:t>o</w:t>
          </w:r>
          <w:r w:rsidRPr="00504845">
            <w:rPr>
              <w:i w:val="0"/>
              <w:sz w:val="28"/>
              <w:szCs w:val="28"/>
            </w:rPr>
            <w:t>l</w:t>
          </w:r>
          <w:r w:rsidRPr="00504845">
            <w:rPr>
              <w:i w:val="0"/>
              <w:spacing w:val="2"/>
              <w:sz w:val="28"/>
              <w:szCs w:val="28"/>
            </w:rPr>
            <w:t>l</w:t>
          </w:r>
          <w:r w:rsidRPr="00504845">
            <w:rPr>
              <w:i w:val="0"/>
              <w:sz w:val="28"/>
              <w:szCs w:val="28"/>
            </w:rPr>
            <w:t>o</w:t>
          </w:r>
          <w:r w:rsidRPr="00504845">
            <w:rPr>
              <w:i w:val="0"/>
              <w:spacing w:val="28"/>
              <w:sz w:val="28"/>
              <w:szCs w:val="28"/>
            </w:rPr>
            <w:t xml:space="preserve"> </w:t>
          </w:r>
          <w:r w:rsidRPr="00504845">
            <w:rPr>
              <w:i w:val="0"/>
              <w:spacing w:val="-4"/>
              <w:sz w:val="28"/>
              <w:szCs w:val="28"/>
            </w:rPr>
            <w:t>d</w:t>
          </w:r>
          <w:r w:rsidRPr="00504845">
            <w:rPr>
              <w:i w:val="0"/>
              <w:sz w:val="28"/>
              <w:szCs w:val="28"/>
            </w:rPr>
            <w:t>e</w:t>
          </w:r>
          <w:r w:rsidRPr="00504845">
            <w:rPr>
              <w:i w:val="0"/>
              <w:spacing w:val="27"/>
              <w:sz w:val="28"/>
              <w:szCs w:val="28"/>
            </w:rPr>
            <w:t xml:space="preserve"> </w:t>
          </w:r>
          <w:r w:rsidRPr="00504845">
            <w:rPr>
              <w:i w:val="0"/>
              <w:sz w:val="28"/>
              <w:szCs w:val="28"/>
            </w:rPr>
            <w:t>la</w:t>
          </w:r>
          <w:r w:rsidRPr="00504845">
            <w:rPr>
              <w:i w:val="0"/>
              <w:spacing w:val="26"/>
              <w:sz w:val="28"/>
              <w:szCs w:val="28"/>
            </w:rPr>
            <w:t xml:space="preserve"> </w:t>
          </w:r>
          <w:r w:rsidRPr="00504845">
            <w:rPr>
              <w:i w:val="0"/>
              <w:spacing w:val="-1"/>
              <w:sz w:val="28"/>
              <w:szCs w:val="28"/>
            </w:rPr>
            <w:t>b</w:t>
          </w:r>
          <w:r w:rsidRPr="00504845">
            <w:rPr>
              <w:i w:val="0"/>
              <w:spacing w:val="-3"/>
              <w:sz w:val="28"/>
              <w:szCs w:val="28"/>
            </w:rPr>
            <w:t>a</w:t>
          </w:r>
          <w:r w:rsidRPr="00504845">
            <w:rPr>
              <w:i w:val="0"/>
              <w:sz w:val="28"/>
              <w:szCs w:val="28"/>
            </w:rPr>
            <w:t>se</w:t>
          </w:r>
          <w:r w:rsidRPr="00504845">
            <w:rPr>
              <w:i w:val="0"/>
              <w:spacing w:val="24"/>
              <w:sz w:val="28"/>
              <w:szCs w:val="28"/>
            </w:rPr>
            <w:t xml:space="preserve"> </w:t>
          </w:r>
          <w:r w:rsidRPr="00504845">
            <w:rPr>
              <w:i w:val="0"/>
              <w:spacing w:val="-4"/>
              <w:sz w:val="28"/>
              <w:szCs w:val="28"/>
            </w:rPr>
            <w:t>d</w:t>
          </w:r>
          <w:r w:rsidRPr="00504845">
            <w:rPr>
              <w:i w:val="0"/>
              <w:sz w:val="28"/>
              <w:szCs w:val="28"/>
            </w:rPr>
            <w:t xml:space="preserve">e </w:t>
          </w:r>
          <w:r w:rsidRPr="00504845">
            <w:rPr>
              <w:i w:val="0"/>
              <w:spacing w:val="-1"/>
              <w:sz w:val="28"/>
              <w:szCs w:val="28"/>
            </w:rPr>
            <w:t>d</w:t>
          </w:r>
          <w:r w:rsidRPr="00504845">
            <w:rPr>
              <w:i w:val="0"/>
              <w:sz w:val="28"/>
              <w:szCs w:val="28"/>
            </w:rPr>
            <w:t>at</w:t>
          </w:r>
          <w:r w:rsidRPr="00504845">
            <w:rPr>
              <w:i w:val="0"/>
              <w:spacing w:val="1"/>
              <w:sz w:val="28"/>
              <w:szCs w:val="28"/>
            </w:rPr>
            <w:t>o</w:t>
          </w:r>
          <w:r w:rsidRPr="00504845">
            <w:rPr>
              <w:i w:val="0"/>
              <w:sz w:val="28"/>
              <w:szCs w:val="28"/>
            </w:rPr>
            <w:t>s,</w:t>
          </w:r>
          <w:r w:rsidRPr="00504845">
            <w:rPr>
              <w:i w:val="0"/>
              <w:spacing w:val="12"/>
              <w:sz w:val="28"/>
              <w:szCs w:val="28"/>
            </w:rPr>
            <w:t xml:space="preserve"> </w:t>
          </w:r>
          <w:r w:rsidRPr="00504845">
            <w:rPr>
              <w:i w:val="0"/>
              <w:sz w:val="28"/>
              <w:szCs w:val="28"/>
            </w:rPr>
            <w:t>tal</w:t>
          </w:r>
          <w:r w:rsidRPr="00504845">
            <w:rPr>
              <w:i w:val="0"/>
              <w:spacing w:val="-2"/>
              <w:sz w:val="28"/>
              <w:szCs w:val="28"/>
            </w:rPr>
            <w:t>e</w:t>
          </w:r>
          <w:r w:rsidRPr="00504845">
            <w:rPr>
              <w:i w:val="0"/>
              <w:sz w:val="28"/>
              <w:szCs w:val="28"/>
            </w:rPr>
            <w:t>s</w:t>
          </w:r>
          <w:r w:rsidRPr="00504845">
            <w:rPr>
              <w:i w:val="0"/>
              <w:spacing w:val="12"/>
              <w:sz w:val="28"/>
              <w:szCs w:val="28"/>
            </w:rPr>
            <w:t xml:space="preserve"> </w:t>
          </w:r>
          <w:r w:rsidRPr="00504845">
            <w:rPr>
              <w:i w:val="0"/>
              <w:sz w:val="28"/>
              <w:szCs w:val="28"/>
            </w:rPr>
            <w:t>c</w:t>
          </w:r>
          <w:r w:rsidRPr="00504845">
            <w:rPr>
              <w:i w:val="0"/>
              <w:spacing w:val="-1"/>
              <w:sz w:val="28"/>
              <w:szCs w:val="28"/>
            </w:rPr>
            <w:t>o</w:t>
          </w:r>
          <w:r w:rsidRPr="00504845">
            <w:rPr>
              <w:i w:val="0"/>
              <w:spacing w:val="-2"/>
              <w:sz w:val="28"/>
              <w:szCs w:val="28"/>
            </w:rPr>
            <w:t>m</w:t>
          </w:r>
          <w:r w:rsidRPr="00504845">
            <w:rPr>
              <w:i w:val="0"/>
              <w:spacing w:val="1"/>
              <w:sz w:val="28"/>
              <w:szCs w:val="28"/>
            </w:rPr>
            <w:t>o</w:t>
          </w:r>
          <w:r w:rsidRPr="00504845">
            <w:rPr>
              <w:i w:val="0"/>
              <w:sz w:val="28"/>
              <w:szCs w:val="28"/>
            </w:rPr>
            <w:t>:</w:t>
          </w:r>
          <w:r w:rsidRPr="00504845">
            <w:rPr>
              <w:i w:val="0"/>
              <w:spacing w:val="13"/>
              <w:sz w:val="28"/>
              <w:szCs w:val="28"/>
            </w:rPr>
            <w:t xml:space="preserve"> </w:t>
          </w:r>
          <w:r w:rsidRPr="00504845">
            <w:rPr>
              <w:i w:val="0"/>
              <w:spacing w:val="-1"/>
              <w:sz w:val="28"/>
              <w:szCs w:val="28"/>
            </w:rPr>
            <w:t>d</w:t>
          </w:r>
          <w:r w:rsidRPr="00504845">
            <w:rPr>
              <w:i w:val="0"/>
              <w:sz w:val="28"/>
              <w:szCs w:val="28"/>
            </w:rPr>
            <w:t>iseño</w:t>
          </w:r>
          <w:r w:rsidRPr="00504845">
            <w:rPr>
              <w:i w:val="0"/>
              <w:spacing w:val="13"/>
              <w:sz w:val="28"/>
              <w:szCs w:val="28"/>
            </w:rPr>
            <w:t xml:space="preserve"> </w:t>
          </w:r>
          <w:r w:rsidRPr="00504845">
            <w:rPr>
              <w:i w:val="0"/>
              <w:spacing w:val="-3"/>
              <w:sz w:val="28"/>
              <w:szCs w:val="28"/>
            </w:rPr>
            <w:t>l</w:t>
          </w:r>
          <w:r w:rsidRPr="00504845">
            <w:rPr>
              <w:i w:val="0"/>
              <w:spacing w:val="1"/>
              <w:sz w:val="28"/>
              <w:szCs w:val="28"/>
            </w:rPr>
            <w:t>ó</w:t>
          </w:r>
          <w:r w:rsidRPr="00504845">
            <w:rPr>
              <w:i w:val="0"/>
              <w:spacing w:val="-1"/>
              <w:sz w:val="28"/>
              <w:szCs w:val="28"/>
            </w:rPr>
            <w:t>g</w:t>
          </w:r>
          <w:r w:rsidRPr="00504845">
            <w:rPr>
              <w:i w:val="0"/>
              <w:sz w:val="28"/>
              <w:szCs w:val="28"/>
            </w:rPr>
            <w:t>ico,</w:t>
          </w:r>
          <w:r w:rsidRPr="00504845">
            <w:rPr>
              <w:i w:val="0"/>
              <w:spacing w:val="12"/>
              <w:sz w:val="28"/>
              <w:szCs w:val="28"/>
            </w:rPr>
            <w:t xml:space="preserve"> </w:t>
          </w:r>
          <w:r w:rsidRPr="00504845">
            <w:rPr>
              <w:i w:val="0"/>
              <w:spacing w:val="-1"/>
              <w:sz w:val="28"/>
              <w:szCs w:val="28"/>
            </w:rPr>
            <w:t>d</w:t>
          </w:r>
          <w:r w:rsidRPr="00504845">
            <w:rPr>
              <w:i w:val="0"/>
              <w:sz w:val="28"/>
              <w:szCs w:val="28"/>
            </w:rPr>
            <w:t>ise</w:t>
          </w:r>
          <w:r w:rsidRPr="00504845">
            <w:rPr>
              <w:i w:val="0"/>
              <w:spacing w:val="-3"/>
              <w:sz w:val="28"/>
              <w:szCs w:val="28"/>
            </w:rPr>
            <w:t>ñ</w:t>
          </w:r>
          <w:r w:rsidRPr="00504845">
            <w:rPr>
              <w:i w:val="0"/>
              <w:sz w:val="28"/>
              <w:szCs w:val="28"/>
            </w:rPr>
            <w:t>o</w:t>
          </w:r>
          <w:r w:rsidRPr="00504845">
            <w:rPr>
              <w:i w:val="0"/>
              <w:spacing w:val="13"/>
              <w:sz w:val="28"/>
              <w:szCs w:val="28"/>
            </w:rPr>
            <w:t xml:space="preserve"> </w:t>
          </w:r>
          <w:r w:rsidRPr="00504845">
            <w:rPr>
              <w:i w:val="0"/>
              <w:sz w:val="28"/>
              <w:szCs w:val="28"/>
            </w:rPr>
            <w:t>fís</w:t>
          </w:r>
          <w:r w:rsidRPr="00504845">
            <w:rPr>
              <w:i w:val="0"/>
              <w:spacing w:val="-1"/>
              <w:sz w:val="28"/>
              <w:szCs w:val="28"/>
            </w:rPr>
            <w:t>i</w:t>
          </w:r>
          <w:r w:rsidRPr="00504845">
            <w:rPr>
              <w:i w:val="0"/>
              <w:spacing w:val="-3"/>
              <w:sz w:val="28"/>
              <w:szCs w:val="28"/>
            </w:rPr>
            <w:t>c</w:t>
          </w:r>
          <w:r w:rsidRPr="00504845">
            <w:rPr>
              <w:i w:val="0"/>
              <w:spacing w:val="1"/>
              <w:sz w:val="28"/>
              <w:szCs w:val="28"/>
            </w:rPr>
            <w:t>o</w:t>
          </w:r>
          <w:r w:rsidRPr="00504845">
            <w:rPr>
              <w:i w:val="0"/>
              <w:sz w:val="28"/>
              <w:szCs w:val="28"/>
            </w:rPr>
            <w:t>,</w:t>
          </w:r>
          <w:r w:rsidRPr="00504845">
            <w:rPr>
              <w:i w:val="0"/>
              <w:spacing w:val="12"/>
              <w:sz w:val="28"/>
              <w:szCs w:val="28"/>
            </w:rPr>
            <w:t xml:space="preserve"> </w:t>
          </w:r>
          <w:r w:rsidRPr="00504845">
            <w:rPr>
              <w:i w:val="0"/>
              <w:sz w:val="28"/>
              <w:szCs w:val="28"/>
            </w:rPr>
            <w:t>roles</w:t>
          </w:r>
          <w:r w:rsidRPr="00504845">
            <w:rPr>
              <w:i w:val="0"/>
              <w:spacing w:val="12"/>
              <w:sz w:val="28"/>
              <w:szCs w:val="28"/>
            </w:rPr>
            <w:t xml:space="preserve"> </w:t>
          </w:r>
          <w:r w:rsidRPr="00504845">
            <w:rPr>
              <w:i w:val="0"/>
              <w:spacing w:val="-4"/>
              <w:sz w:val="28"/>
              <w:szCs w:val="28"/>
            </w:rPr>
            <w:t>d</w:t>
          </w:r>
          <w:r w:rsidRPr="00504845">
            <w:rPr>
              <w:i w:val="0"/>
              <w:sz w:val="28"/>
              <w:szCs w:val="28"/>
            </w:rPr>
            <w:t>e</w:t>
          </w:r>
          <w:r w:rsidRPr="00504845">
            <w:rPr>
              <w:i w:val="0"/>
              <w:spacing w:val="13"/>
              <w:sz w:val="28"/>
              <w:szCs w:val="28"/>
            </w:rPr>
            <w:t xml:space="preserve"> </w:t>
          </w:r>
          <w:r w:rsidRPr="00504845">
            <w:rPr>
              <w:i w:val="0"/>
              <w:spacing w:val="-1"/>
              <w:sz w:val="28"/>
              <w:szCs w:val="28"/>
            </w:rPr>
            <w:t>u</w:t>
          </w:r>
          <w:r w:rsidRPr="00504845">
            <w:rPr>
              <w:i w:val="0"/>
              <w:sz w:val="28"/>
              <w:szCs w:val="28"/>
            </w:rPr>
            <w:t>su</w:t>
          </w:r>
          <w:r w:rsidRPr="00504845">
            <w:rPr>
              <w:i w:val="0"/>
              <w:spacing w:val="-1"/>
              <w:sz w:val="28"/>
              <w:szCs w:val="28"/>
            </w:rPr>
            <w:t>a</w:t>
          </w:r>
          <w:r w:rsidRPr="00504845">
            <w:rPr>
              <w:i w:val="0"/>
              <w:sz w:val="28"/>
              <w:szCs w:val="28"/>
            </w:rPr>
            <w:t>rio,</w:t>
          </w:r>
          <w:r w:rsidRPr="00504845">
            <w:rPr>
              <w:i w:val="0"/>
              <w:spacing w:val="13"/>
              <w:sz w:val="28"/>
              <w:szCs w:val="28"/>
            </w:rPr>
            <w:t xml:space="preserve"> </w:t>
          </w:r>
          <w:r w:rsidRPr="00504845">
            <w:rPr>
              <w:i w:val="0"/>
              <w:sz w:val="28"/>
              <w:szCs w:val="28"/>
            </w:rPr>
            <w:t>esq</w:t>
          </w:r>
          <w:r w:rsidRPr="00504845">
            <w:rPr>
              <w:i w:val="0"/>
              <w:spacing w:val="-1"/>
              <w:sz w:val="28"/>
              <w:szCs w:val="28"/>
            </w:rPr>
            <w:t>u</w:t>
          </w:r>
          <w:r w:rsidRPr="00504845">
            <w:rPr>
              <w:i w:val="0"/>
              <w:spacing w:val="-2"/>
              <w:sz w:val="28"/>
              <w:szCs w:val="28"/>
            </w:rPr>
            <w:t>e</w:t>
          </w:r>
          <w:r w:rsidRPr="00504845">
            <w:rPr>
              <w:i w:val="0"/>
              <w:sz w:val="28"/>
              <w:szCs w:val="28"/>
            </w:rPr>
            <w:t>mas</w:t>
          </w:r>
          <w:r w:rsidRPr="00504845">
            <w:rPr>
              <w:i w:val="0"/>
              <w:spacing w:val="12"/>
              <w:sz w:val="28"/>
              <w:szCs w:val="28"/>
            </w:rPr>
            <w:t xml:space="preserve"> </w:t>
          </w:r>
          <w:r w:rsidRPr="00504845">
            <w:rPr>
              <w:i w:val="0"/>
              <w:spacing w:val="-1"/>
              <w:sz w:val="28"/>
              <w:szCs w:val="28"/>
            </w:rPr>
            <w:t>d</w:t>
          </w:r>
          <w:r w:rsidRPr="00504845">
            <w:rPr>
              <w:i w:val="0"/>
              <w:sz w:val="28"/>
              <w:szCs w:val="28"/>
            </w:rPr>
            <w:t>e</w:t>
          </w:r>
          <w:r w:rsidRPr="00504845">
            <w:rPr>
              <w:i w:val="0"/>
              <w:spacing w:val="13"/>
              <w:sz w:val="28"/>
              <w:szCs w:val="28"/>
            </w:rPr>
            <w:t xml:space="preserve"> </w:t>
          </w:r>
          <w:r w:rsidRPr="00504845">
            <w:rPr>
              <w:i w:val="0"/>
              <w:sz w:val="28"/>
              <w:szCs w:val="28"/>
            </w:rPr>
            <w:t>t</w:t>
          </w:r>
          <w:r w:rsidRPr="00504845">
            <w:rPr>
              <w:i w:val="0"/>
              <w:spacing w:val="-3"/>
              <w:sz w:val="28"/>
              <w:szCs w:val="28"/>
            </w:rPr>
            <w:t>a</w:t>
          </w:r>
          <w:r w:rsidRPr="00504845">
            <w:rPr>
              <w:i w:val="0"/>
              <w:spacing w:val="-1"/>
              <w:sz w:val="28"/>
              <w:szCs w:val="28"/>
            </w:rPr>
            <w:t>b</w:t>
          </w:r>
          <w:r w:rsidRPr="00504845">
            <w:rPr>
              <w:i w:val="0"/>
              <w:sz w:val="28"/>
              <w:szCs w:val="28"/>
            </w:rPr>
            <w:t>las,</w:t>
          </w:r>
          <w:r w:rsidRPr="00504845">
            <w:rPr>
              <w:i w:val="0"/>
              <w:spacing w:val="12"/>
              <w:sz w:val="28"/>
              <w:szCs w:val="28"/>
            </w:rPr>
            <w:t xml:space="preserve"> </w:t>
          </w:r>
          <w:r w:rsidRPr="00504845">
            <w:rPr>
              <w:i w:val="0"/>
              <w:sz w:val="28"/>
              <w:szCs w:val="28"/>
            </w:rPr>
            <w:t>vistas,</w:t>
          </w:r>
          <w:r w:rsidRPr="00504845">
            <w:rPr>
              <w:i w:val="0"/>
              <w:spacing w:val="12"/>
              <w:sz w:val="28"/>
              <w:szCs w:val="28"/>
            </w:rPr>
            <w:t xml:space="preserve"> </w:t>
          </w:r>
          <w:r w:rsidRPr="00504845">
            <w:rPr>
              <w:i w:val="0"/>
              <w:sz w:val="28"/>
              <w:szCs w:val="28"/>
            </w:rPr>
            <w:t>f</w:t>
          </w:r>
          <w:r w:rsidRPr="00504845">
            <w:rPr>
              <w:i w:val="0"/>
              <w:spacing w:val="-1"/>
              <w:sz w:val="28"/>
              <w:szCs w:val="28"/>
            </w:rPr>
            <w:t>un</w:t>
          </w:r>
          <w:r w:rsidRPr="00504845">
            <w:rPr>
              <w:i w:val="0"/>
              <w:sz w:val="28"/>
              <w:szCs w:val="28"/>
            </w:rPr>
            <w:t>cio</w:t>
          </w:r>
          <w:r w:rsidRPr="00504845">
            <w:rPr>
              <w:i w:val="0"/>
              <w:spacing w:val="-4"/>
              <w:sz w:val="28"/>
              <w:szCs w:val="28"/>
            </w:rPr>
            <w:t>n</w:t>
          </w:r>
          <w:r w:rsidRPr="00504845">
            <w:rPr>
              <w:i w:val="0"/>
              <w:sz w:val="28"/>
              <w:szCs w:val="28"/>
            </w:rPr>
            <w:t>es</w:t>
          </w:r>
          <w:r w:rsidRPr="00504845">
            <w:rPr>
              <w:i w:val="0"/>
              <w:spacing w:val="13"/>
              <w:sz w:val="28"/>
              <w:szCs w:val="28"/>
            </w:rPr>
            <w:t xml:space="preserve"> </w:t>
          </w:r>
          <w:r w:rsidRPr="00504845">
            <w:rPr>
              <w:i w:val="0"/>
              <w:sz w:val="28"/>
              <w:szCs w:val="28"/>
            </w:rPr>
            <w:t xml:space="preserve">y </w:t>
          </w:r>
          <w:r w:rsidRPr="00504845">
            <w:rPr>
              <w:i w:val="0"/>
              <w:spacing w:val="-1"/>
              <w:sz w:val="28"/>
              <w:szCs w:val="28"/>
            </w:rPr>
            <w:t>p</w:t>
          </w:r>
          <w:r w:rsidRPr="00504845">
            <w:rPr>
              <w:i w:val="0"/>
              <w:sz w:val="28"/>
              <w:szCs w:val="28"/>
            </w:rPr>
            <w:t>roced</w:t>
          </w:r>
          <w:r w:rsidRPr="00504845">
            <w:rPr>
              <w:i w:val="0"/>
              <w:spacing w:val="-3"/>
              <w:sz w:val="28"/>
              <w:szCs w:val="28"/>
            </w:rPr>
            <w:t>i</w:t>
          </w:r>
          <w:r w:rsidRPr="00504845">
            <w:rPr>
              <w:i w:val="0"/>
              <w:sz w:val="28"/>
              <w:szCs w:val="28"/>
            </w:rPr>
            <w:t>mie</w:t>
          </w:r>
          <w:r w:rsidRPr="00504845">
            <w:rPr>
              <w:i w:val="0"/>
              <w:spacing w:val="-1"/>
              <w:sz w:val="28"/>
              <w:szCs w:val="28"/>
            </w:rPr>
            <w:t>n</w:t>
          </w:r>
          <w:r w:rsidRPr="00504845">
            <w:rPr>
              <w:i w:val="0"/>
              <w:spacing w:val="-2"/>
              <w:sz w:val="28"/>
              <w:szCs w:val="28"/>
            </w:rPr>
            <w:t>t</w:t>
          </w:r>
          <w:r w:rsidRPr="00504845">
            <w:rPr>
              <w:i w:val="0"/>
              <w:spacing w:val="1"/>
              <w:sz w:val="28"/>
              <w:szCs w:val="28"/>
            </w:rPr>
            <w:t>o</w:t>
          </w:r>
          <w:r w:rsidRPr="00504845">
            <w:rPr>
              <w:i w:val="0"/>
              <w:sz w:val="28"/>
              <w:szCs w:val="28"/>
            </w:rPr>
            <w:t>s,</w:t>
          </w:r>
          <w:r w:rsidRPr="00504845">
            <w:rPr>
              <w:i w:val="0"/>
              <w:spacing w:val="10"/>
              <w:sz w:val="28"/>
              <w:szCs w:val="28"/>
            </w:rPr>
            <w:t xml:space="preserve"> </w:t>
          </w:r>
          <w:r w:rsidRPr="00504845">
            <w:rPr>
              <w:i w:val="0"/>
              <w:sz w:val="28"/>
              <w:szCs w:val="28"/>
            </w:rPr>
            <w:t>í</w:t>
          </w:r>
          <w:r w:rsidRPr="00504845">
            <w:rPr>
              <w:i w:val="0"/>
              <w:spacing w:val="-2"/>
              <w:sz w:val="28"/>
              <w:szCs w:val="28"/>
            </w:rPr>
            <w:t>n</w:t>
          </w:r>
          <w:r w:rsidRPr="00504845">
            <w:rPr>
              <w:i w:val="0"/>
              <w:spacing w:val="-1"/>
              <w:sz w:val="28"/>
              <w:szCs w:val="28"/>
            </w:rPr>
            <w:t>d</w:t>
          </w:r>
          <w:r w:rsidRPr="00504845">
            <w:rPr>
              <w:i w:val="0"/>
              <w:sz w:val="28"/>
              <w:szCs w:val="28"/>
            </w:rPr>
            <w:t>i</w:t>
          </w:r>
          <w:r w:rsidRPr="00504845">
            <w:rPr>
              <w:i w:val="0"/>
              <w:spacing w:val="-3"/>
              <w:sz w:val="28"/>
              <w:szCs w:val="28"/>
            </w:rPr>
            <w:t>c</w:t>
          </w:r>
          <w:r w:rsidRPr="00504845">
            <w:rPr>
              <w:i w:val="0"/>
              <w:sz w:val="28"/>
              <w:szCs w:val="28"/>
            </w:rPr>
            <w:t>es,</w:t>
          </w:r>
          <w:r w:rsidRPr="00504845">
            <w:rPr>
              <w:i w:val="0"/>
              <w:spacing w:val="10"/>
              <w:sz w:val="28"/>
              <w:szCs w:val="28"/>
            </w:rPr>
            <w:t xml:space="preserve"> </w:t>
          </w:r>
          <w:r w:rsidRPr="00504845">
            <w:rPr>
              <w:i w:val="0"/>
              <w:spacing w:val="-4"/>
              <w:sz w:val="28"/>
              <w:szCs w:val="28"/>
            </w:rPr>
            <w:t>p</w:t>
          </w:r>
          <w:r w:rsidRPr="00504845">
            <w:rPr>
              <w:i w:val="0"/>
              <w:sz w:val="28"/>
              <w:szCs w:val="28"/>
            </w:rPr>
            <w:t>articio</w:t>
          </w:r>
          <w:r w:rsidRPr="00504845">
            <w:rPr>
              <w:i w:val="0"/>
              <w:spacing w:val="-1"/>
              <w:sz w:val="28"/>
              <w:szCs w:val="28"/>
            </w:rPr>
            <w:t>n</w:t>
          </w:r>
          <w:r w:rsidRPr="00504845">
            <w:rPr>
              <w:i w:val="0"/>
              <w:spacing w:val="-2"/>
              <w:sz w:val="28"/>
              <w:szCs w:val="28"/>
            </w:rPr>
            <w:t>e</w:t>
          </w:r>
          <w:r w:rsidRPr="00504845">
            <w:rPr>
              <w:i w:val="0"/>
              <w:sz w:val="28"/>
              <w:szCs w:val="28"/>
            </w:rPr>
            <w:t>s</w:t>
          </w:r>
          <w:r w:rsidRPr="00504845">
            <w:rPr>
              <w:i w:val="0"/>
              <w:spacing w:val="10"/>
              <w:sz w:val="28"/>
              <w:szCs w:val="28"/>
            </w:rPr>
            <w:t xml:space="preserve"> </w:t>
          </w:r>
          <w:r w:rsidRPr="00504845">
            <w:rPr>
              <w:i w:val="0"/>
              <w:spacing w:val="-1"/>
              <w:sz w:val="28"/>
              <w:szCs w:val="28"/>
            </w:rPr>
            <w:t>d</w:t>
          </w:r>
          <w:r w:rsidRPr="00504845">
            <w:rPr>
              <w:i w:val="0"/>
              <w:sz w:val="28"/>
              <w:szCs w:val="28"/>
            </w:rPr>
            <w:t>e</w:t>
          </w:r>
          <w:r w:rsidRPr="00504845">
            <w:rPr>
              <w:i w:val="0"/>
              <w:spacing w:val="8"/>
              <w:sz w:val="28"/>
              <w:szCs w:val="28"/>
            </w:rPr>
            <w:t xml:space="preserve"> </w:t>
          </w:r>
          <w:r w:rsidRPr="00504845">
            <w:rPr>
              <w:i w:val="0"/>
              <w:sz w:val="28"/>
              <w:szCs w:val="28"/>
            </w:rPr>
            <w:t>tab</w:t>
          </w:r>
          <w:r w:rsidRPr="00504845">
            <w:rPr>
              <w:i w:val="0"/>
              <w:spacing w:val="-1"/>
              <w:sz w:val="28"/>
              <w:szCs w:val="28"/>
            </w:rPr>
            <w:t>l</w:t>
          </w:r>
          <w:r w:rsidRPr="00504845">
            <w:rPr>
              <w:i w:val="0"/>
              <w:sz w:val="28"/>
              <w:szCs w:val="28"/>
            </w:rPr>
            <w:t>as.</w:t>
          </w:r>
          <w:r w:rsidRPr="00504845">
            <w:rPr>
              <w:i w:val="0"/>
              <w:spacing w:val="9"/>
              <w:sz w:val="28"/>
              <w:szCs w:val="28"/>
            </w:rPr>
            <w:t xml:space="preserve"> </w:t>
          </w:r>
          <w:r w:rsidRPr="00504845">
            <w:rPr>
              <w:i w:val="0"/>
              <w:sz w:val="28"/>
              <w:szCs w:val="28"/>
            </w:rPr>
            <w:t>A</w:t>
          </w:r>
          <w:r w:rsidRPr="00504845">
            <w:rPr>
              <w:i w:val="0"/>
              <w:spacing w:val="-2"/>
              <w:sz w:val="28"/>
              <w:szCs w:val="28"/>
            </w:rPr>
            <w:t>dem</w:t>
          </w:r>
          <w:r w:rsidRPr="00504845">
            <w:rPr>
              <w:i w:val="0"/>
              <w:sz w:val="28"/>
              <w:szCs w:val="28"/>
            </w:rPr>
            <w:t>ás,</w:t>
          </w:r>
          <w:r w:rsidRPr="00504845">
            <w:rPr>
              <w:i w:val="0"/>
              <w:spacing w:val="9"/>
              <w:sz w:val="28"/>
              <w:szCs w:val="28"/>
            </w:rPr>
            <w:t xml:space="preserve"> </w:t>
          </w:r>
          <w:r w:rsidRPr="00504845">
            <w:rPr>
              <w:i w:val="0"/>
              <w:sz w:val="28"/>
              <w:szCs w:val="28"/>
            </w:rPr>
            <w:t>se</w:t>
          </w:r>
          <w:r w:rsidRPr="00504845">
            <w:rPr>
              <w:i w:val="0"/>
              <w:spacing w:val="10"/>
              <w:sz w:val="28"/>
              <w:szCs w:val="28"/>
            </w:rPr>
            <w:t xml:space="preserve"> </w:t>
          </w:r>
          <w:r w:rsidRPr="00504845">
            <w:rPr>
              <w:i w:val="0"/>
              <w:sz w:val="28"/>
              <w:szCs w:val="28"/>
            </w:rPr>
            <w:t>i</w:t>
          </w:r>
          <w:r w:rsidRPr="00504845">
            <w:rPr>
              <w:i w:val="0"/>
              <w:spacing w:val="-2"/>
              <w:sz w:val="28"/>
              <w:szCs w:val="28"/>
            </w:rPr>
            <w:t>n</w:t>
          </w:r>
          <w:r w:rsidRPr="00504845">
            <w:rPr>
              <w:i w:val="0"/>
              <w:sz w:val="28"/>
              <w:szCs w:val="28"/>
            </w:rPr>
            <w:t>cl</w:t>
          </w:r>
          <w:r w:rsidRPr="00504845">
            <w:rPr>
              <w:i w:val="0"/>
              <w:spacing w:val="-4"/>
              <w:sz w:val="28"/>
              <w:szCs w:val="28"/>
            </w:rPr>
            <w:t>u</w:t>
          </w:r>
          <w:r w:rsidRPr="00504845">
            <w:rPr>
              <w:i w:val="0"/>
              <w:sz w:val="28"/>
              <w:szCs w:val="28"/>
            </w:rPr>
            <w:t>ye</w:t>
          </w:r>
          <w:r w:rsidRPr="00504845">
            <w:rPr>
              <w:i w:val="0"/>
              <w:spacing w:val="8"/>
              <w:sz w:val="28"/>
              <w:szCs w:val="28"/>
            </w:rPr>
            <w:t xml:space="preserve"> </w:t>
          </w:r>
          <w:r w:rsidRPr="00504845">
            <w:rPr>
              <w:i w:val="0"/>
              <w:sz w:val="28"/>
              <w:szCs w:val="28"/>
            </w:rPr>
            <w:t>el</w:t>
          </w:r>
          <w:r w:rsidRPr="00504845">
            <w:rPr>
              <w:i w:val="0"/>
              <w:spacing w:val="10"/>
              <w:sz w:val="28"/>
              <w:szCs w:val="28"/>
            </w:rPr>
            <w:t xml:space="preserve"> </w:t>
          </w:r>
          <w:r w:rsidRPr="00504845">
            <w:rPr>
              <w:i w:val="0"/>
              <w:spacing w:val="-1"/>
              <w:sz w:val="28"/>
              <w:szCs w:val="28"/>
            </w:rPr>
            <w:t>d</w:t>
          </w:r>
          <w:r w:rsidRPr="00504845">
            <w:rPr>
              <w:i w:val="0"/>
              <w:sz w:val="28"/>
              <w:szCs w:val="28"/>
            </w:rPr>
            <w:t>ise</w:t>
          </w:r>
          <w:r w:rsidRPr="00504845">
            <w:rPr>
              <w:i w:val="0"/>
              <w:spacing w:val="-3"/>
              <w:sz w:val="28"/>
              <w:szCs w:val="28"/>
            </w:rPr>
            <w:t>ñ</w:t>
          </w:r>
          <w:r w:rsidRPr="00504845">
            <w:rPr>
              <w:i w:val="0"/>
              <w:sz w:val="28"/>
              <w:szCs w:val="28"/>
            </w:rPr>
            <w:t>o</w:t>
          </w:r>
          <w:r w:rsidRPr="00504845">
            <w:rPr>
              <w:i w:val="0"/>
              <w:spacing w:val="11"/>
              <w:sz w:val="28"/>
              <w:szCs w:val="28"/>
            </w:rPr>
            <w:t xml:space="preserve"> </w:t>
          </w:r>
          <w:r w:rsidRPr="00504845">
            <w:rPr>
              <w:i w:val="0"/>
              <w:spacing w:val="-1"/>
              <w:sz w:val="28"/>
              <w:szCs w:val="28"/>
            </w:rPr>
            <w:t>p</w:t>
          </w:r>
          <w:r w:rsidRPr="00504845">
            <w:rPr>
              <w:i w:val="0"/>
              <w:sz w:val="28"/>
              <w:szCs w:val="28"/>
            </w:rPr>
            <w:t>a</w:t>
          </w:r>
          <w:r w:rsidRPr="00504845">
            <w:rPr>
              <w:i w:val="0"/>
              <w:spacing w:val="-3"/>
              <w:sz w:val="28"/>
              <w:szCs w:val="28"/>
            </w:rPr>
            <w:t>r</w:t>
          </w:r>
          <w:r w:rsidRPr="00504845">
            <w:rPr>
              <w:i w:val="0"/>
              <w:sz w:val="28"/>
              <w:szCs w:val="28"/>
            </w:rPr>
            <w:t>a</w:t>
          </w:r>
          <w:r w:rsidRPr="00504845">
            <w:rPr>
              <w:i w:val="0"/>
              <w:spacing w:val="9"/>
              <w:sz w:val="28"/>
              <w:szCs w:val="28"/>
            </w:rPr>
            <w:t xml:space="preserve"> </w:t>
          </w:r>
          <w:r w:rsidRPr="00504845">
            <w:rPr>
              <w:i w:val="0"/>
              <w:sz w:val="28"/>
              <w:szCs w:val="28"/>
            </w:rPr>
            <w:t>la</w:t>
          </w:r>
          <w:r w:rsidRPr="00504845">
            <w:rPr>
              <w:i w:val="0"/>
              <w:spacing w:val="9"/>
              <w:sz w:val="28"/>
              <w:szCs w:val="28"/>
            </w:rPr>
            <w:t xml:space="preserve"> </w:t>
          </w:r>
          <w:r w:rsidRPr="00504845">
            <w:rPr>
              <w:i w:val="0"/>
              <w:sz w:val="28"/>
              <w:szCs w:val="28"/>
            </w:rPr>
            <w:t>a</w:t>
          </w:r>
          <w:r w:rsidRPr="00504845">
            <w:rPr>
              <w:i w:val="0"/>
              <w:spacing w:val="-1"/>
              <w:sz w:val="28"/>
              <w:szCs w:val="28"/>
            </w:rPr>
            <w:t>d</w:t>
          </w:r>
          <w:r w:rsidRPr="00504845">
            <w:rPr>
              <w:i w:val="0"/>
              <w:sz w:val="28"/>
              <w:szCs w:val="28"/>
            </w:rPr>
            <w:t>mi</w:t>
          </w:r>
          <w:r w:rsidRPr="00504845">
            <w:rPr>
              <w:i w:val="0"/>
              <w:spacing w:val="-2"/>
              <w:sz w:val="28"/>
              <w:szCs w:val="28"/>
            </w:rPr>
            <w:t>n</w:t>
          </w:r>
          <w:r w:rsidRPr="00504845">
            <w:rPr>
              <w:i w:val="0"/>
              <w:sz w:val="28"/>
              <w:szCs w:val="28"/>
            </w:rPr>
            <w:t>ist</w:t>
          </w:r>
          <w:r w:rsidRPr="00504845">
            <w:rPr>
              <w:i w:val="0"/>
              <w:spacing w:val="-3"/>
              <w:sz w:val="28"/>
              <w:szCs w:val="28"/>
            </w:rPr>
            <w:t>r</w:t>
          </w:r>
          <w:r w:rsidRPr="00504845">
            <w:rPr>
              <w:i w:val="0"/>
              <w:sz w:val="28"/>
              <w:szCs w:val="28"/>
            </w:rPr>
            <w:t>ación</w:t>
          </w:r>
          <w:r w:rsidRPr="00504845">
            <w:rPr>
              <w:i w:val="0"/>
              <w:spacing w:val="9"/>
              <w:sz w:val="28"/>
              <w:szCs w:val="28"/>
            </w:rPr>
            <w:t xml:space="preserve"> </w:t>
          </w:r>
          <w:r w:rsidRPr="00504845">
            <w:rPr>
              <w:i w:val="0"/>
              <w:spacing w:val="-4"/>
              <w:sz w:val="28"/>
              <w:szCs w:val="28"/>
            </w:rPr>
            <w:t>d</w:t>
          </w:r>
          <w:r w:rsidRPr="00504845">
            <w:rPr>
              <w:i w:val="0"/>
              <w:sz w:val="28"/>
              <w:szCs w:val="28"/>
            </w:rPr>
            <w:t>e</w:t>
          </w:r>
          <w:r w:rsidRPr="00504845">
            <w:rPr>
              <w:i w:val="0"/>
              <w:spacing w:val="10"/>
              <w:sz w:val="28"/>
              <w:szCs w:val="28"/>
            </w:rPr>
            <w:t xml:space="preserve"> </w:t>
          </w:r>
          <w:r w:rsidRPr="00504845">
            <w:rPr>
              <w:i w:val="0"/>
              <w:sz w:val="28"/>
              <w:szCs w:val="28"/>
            </w:rPr>
            <w:t xml:space="preserve">la </w:t>
          </w:r>
          <w:r w:rsidRPr="00504845">
            <w:rPr>
              <w:i w:val="0"/>
              <w:spacing w:val="-1"/>
              <w:sz w:val="28"/>
              <w:szCs w:val="28"/>
            </w:rPr>
            <w:t>b</w:t>
          </w:r>
          <w:r w:rsidRPr="00504845">
            <w:rPr>
              <w:i w:val="0"/>
              <w:sz w:val="28"/>
              <w:szCs w:val="28"/>
            </w:rPr>
            <w:t xml:space="preserve">ase </w:t>
          </w:r>
          <w:r w:rsidRPr="00504845">
            <w:rPr>
              <w:i w:val="0"/>
              <w:spacing w:val="-1"/>
              <w:sz w:val="28"/>
              <w:szCs w:val="28"/>
            </w:rPr>
            <w:t>d</w:t>
          </w:r>
          <w:r w:rsidRPr="00504845">
            <w:rPr>
              <w:i w:val="0"/>
              <w:sz w:val="28"/>
              <w:szCs w:val="28"/>
            </w:rPr>
            <w:t xml:space="preserve">e </w:t>
          </w:r>
          <w:r w:rsidRPr="00504845">
            <w:rPr>
              <w:i w:val="0"/>
              <w:spacing w:val="-1"/>
              <w:sz w:val="28"/>
              <w:szCs w:val="28"/>
            </w:rPr>
            <w:t>d</w:t>
          </w:r>
          <w:r w:rsidRPr="00504845">
            <w:rPr>
              <w:i w:val="0"/>
              <w:sz w:val="28"/>
              <w:szCs w:val="28"/>
            </w:rPr>
            <w:t>a</w:t>
          </w:r>
          <w:r w:rsidRPr="00504845">
            <w:rPr>
              <w:i w:val="0"/>
              <w:spacing w:val="-3"/>
              <w:sz w:val="28"/>
              <w:szCs w:val="28"/>
            </w:rPr>
            <w:t>t</w:t>
          </w:r>
          <w:r w:rsidRPr="00504845">
            <w:rPr>
              <w:i w:val="0"/>
              <w:spacing w:val="1"/>
              <w:sz w:val="28"/>
              <w:szCs w:val="28"/>
            </w:rPr>
            <w:t>o</w:t>
          </w:r>
          <w:r w:rsidRPr="00504845">
            <w:rPr>
              <w:i w:val="0"/>
              <w:sz w:val="28"/>
              <w:szCs w:val="28"/>
            </w:rPr>
            <w:t>s.</w:t>
          </w:r>
          <w:r w:rsidR="002B2DD6">
            <w:rPr>
              <w:i w:val="0"/>
              <w:sz w:val="28"/>
              <w:szCs w:val="28"/>
            </w:rPr>
            <w:t xml:space="preserve"> </w:t>
          </w:r>
        </w:p>
        <w:p w14:paraId="72F66CFE" w14:textId="77777777" w:rsidR="006B55FC" w:rsidRDefault="006B55FC" w:rsidP="006B55FC"/>
        <w:p w14:paraId="72C03CBD" w14:textId="77777777" w:rsidR="006B55FC" w:rsidRPr="006B55FC" w:rsidRDefault="006B55FC" w:rsidP="006B55FC"/>
        <w:p w14:paraId="7776B778" w14:textId="4E1C4E2F" w:rsidR="00F8194A" w:rsidRDefault="00F8194A" w:rsidP="00F8194A">
          <w:pPr>
            <w:pStyle w:val="Cita"/>
            <w:rPr>
              <w:i w:val="0"/>
              <w:sz w:val="28"/>
              <w:szCs w:val="28"/>
            </w:rPr>
          </w:pPr>
          <w:r>
            <w:rPr>
              <w:i w:val="0"/>
              <w:sz w:val="28"/>
              <w:szCs w:val="28"/>
            </w:rPr>
            <w:t>1.6 Metodología</w:t>
          </w:r>
          <w:r w:rsidRPr="00504845">
            <w:rPr>
              <w:i w:val="0"/>
              <w:sz w:val="28"/>
              <w:szCs w:val="28"/>
            </w:rPr>
            <w:t xml:space="preserve"> para el desarrollo:</w:t>
          </w:r>
        </w:p>
        <w:p w14:paraId="1FE039BB" w14:textId="77777777" w:rsidR="00A65C07" w:rsidRPr="00A65C07" w:rsidRDefault="00A65C07" w:rsidP="00A65C07"/>
        <w:p w14:paraId="20697D04" w14:textId="77777777" w:rsidR="00F8194A" w:rsidRPr="00504845" w:rsidRDefault="00F8194A" w:rsidP="00F8194A">
          <w:pPr>
            <w:pStyle w:val="Cita"/>
            <w:rPr>
              <w:i w:val="0"/>
              <w:sz w:val="28"/>
              <w:szCs w:val="28"/>
            </w:rPr>
          </w:pPr>
          <w:r w:rsidRPr="00504845">
            <w:rPr>
              <w:i w:val="0"/>
              <w:sz w:val="28"/>
              <w:szCs w:val="28"/>
            </w:rPr>
            <w:tab/>
          </w:r>
          <w:r w:rsidRPr="00504845">
            <w:rPr>
              <w:i w:val="0"/>
              <w:sz w:val="28"/>
              <w:szCs w:val="28"/>
            </w:rPr>
            <w:tab/>
            <w:t>Pro</w:t>
          </w:r>
          <w:r w:rsidRPr="00504845">
            <w:rPr>
              <w:i w:val="0"/>
              <w:spacing w:val="-1"/>
              <w:sz w:val="28"/>
              <w:szCs w:val="28"/>
            </w:rPr>
            <w:t>g</w:t>
          </w:r>
          <w:r w:rsidRPr="00504845">
            <w:rPr>
              <w:i w:val="0"/>
              <w:sz w:val="28"/>
              <w:szCs w:val="28"/>
            </w:rPr>
            <w:t>r</w:t>
          </w:r>
          <w:r w:rsidRPr="00504845">
            <w:rPr>
              <w:i w:val="0"/>
              <w:spacing w:val="-3"/>
              <w:sz w:val="28"/>
              <w:szCs w:val="28"/>
            </w:rPr>
            <w:t>a</w:t>
          </w:r>
          <w:r w:rsidRPr="00504845">
            <w:rPr>
              <w:i w:val="0"/>
              <w:sz w:val="28"/>
              <w:szCs w:val="28"/>
            </w:rPr>
            <w:t>mac</w:t>
          </w:r>
          <w:r w:rsidRPr="00504845">
            <w:rPr>
              <w:i w:val="0"/>
              <w:spacing w:val="-3"/>
              <w:sz w:val="28"/>
              <w:szCs w:val="28"/>
            </w:rPr>
            <w:t>i</w:t>
          </w:r>
          <w:r w:rsidRPr="00504845">
            <w:rPr>
              <w:i w:val="0"/>
              <w:spacing w:val="1"/>
              <w:sz w:val="28"/>
              <w:szCs w:val="28"/>
            </w:rPr>
            <w:t>ó</w:t>
          </w:r>
          <w:r w:rsidRPr="00504845">
            <w:rPr>
              <w:i w:val="0"/>
              <w:sz w:val="28"/>
              <w:szCs w:val="28"/>
            </w:rPr>
            <w:t>n</w:t>
          </w:r>
          <w:r w:rsidRPr="00504845">
            <w:rPr>
              <w:i w:val="0"/>
              <w:spacing w:val="-1"/>
              <w:sz w:val="28"/>
              <w:szCs w:val="28"/>
            </w:rPr>
            <w:t xml:space="preserve"> </w:t>
          </w:r>
          <w:r w:rsidRPr="00504845">
            <w:rPr>
              <w:i w:val="0"/>
              <w:sz w:val="28"/>
              <w:szCs w:val="28"/>
            </w:rPr>
            <w:t>Or</w:t>
          </w:r>
          <w:r w:rsidRPr="00504845">
            <w:rPr>
              <w:i w:val="0"/>
              <w:spacing w:val="-3"/>
              <w:sz w:val="28"/>
              <w:szCs w:val="28"/>
            </w:rPr>
            <w:t>i</w:t>
          </w:r>
          <w:r w:rsidRPr="00504845">
            <w:rPr>
              <w:i w:val="0"/>
              <w:sz w:val="28"/>
              <w:szCs w:val="28"/>
            </w:rPr>
            <w:t>enta</w:t>
          </w:r>
          <w:r w:rsidRPr="00504845">
            <w:rPr>
              <w:i w:val="0"/>
              <w:spacing w:val="-1"/>
              <w:sz w:val="28"/>
              <w:szCs w:val="28"/>
            </w:rPr>
            <w:t>d</w:t>
          </w:r>
          <w:r w:rsidRPr="00504845">
            <w:rPr>
              <w:i w:val="0"/>
              <w:sz w:val="28"/>
              <w:szCs w:val="28"/>
            </w:rPr>
            <w:t>a a</w:t>
          </w:r>
          <w:r w:rsidRPr="00504845">
            <w:rPr>
              <w:i w:val="0"/>
              <w:spacing w:val="-4"/>
              <w:sz w:val="28"/>
              <w:szCs w:val="28"/>
            </w:rPr>
            <w:t xml:space="preserve"> </w:t>
          </w:r>
          <w:r w:rsidRPr="00504845">
            <w:rPr>
              <w:i w:val="0"/>
              <w:sz w:val="28"/>
              <w:szCs w:val="28"/>
            </w:rPr>
            <w:t>Obje</w:t>
          </w:r>
          <w:r w:rsidRPr="00504845">
            <w:rPr>
              <w:i w:val="0"/>
              <w:spacing w:val="-3"/>
              <w:sz w:val="28"/>
              <w:szCs w:val="28"/>
            </w:rPr>
            <w:t>t</w:t>
          </w:r>
          <w:r w:rsidRPr="00504845">
            <w:rPr>
              <w:i w:val="0"/>
              <w:spacing w:val="1"/>
              <w:sz w:val="28"/>
              <w:szCs w:val="28"/>
            </w:rPr>
            <w:t>o</w:t>
          </w:r>
          <w:r w:rsidRPr="00504845">
            <w:rPr>
              <w:i w:val="0"/>
              <w:sz w:val="28"/>
              <w:szCs w:val="28"/>
            </w:rPr>
            <w:t xml:space="preserve">s </w:t>
          </w:r>
          <w:r w:rsidRPr="00504845">
            <w:rPr>
              <w:i w:val="0"/>
              <w:spacing w:val="-2"/>
              <w:sz w:val="28"/>
              <w:szCs w:val="28"/>
            </w:rPr>
            <w:t>(</w:t>
          </w:r>
          <w:r w:rsidRPr="00504845">
            <w:rPr>
              <w:i w:val="0"/>
              <w:sz w:val="28"/>
              <w:szCs w:val="28"/>
            </w:rPr>
            <w:t>PO</w:t>
          </w:r>
          <w:r w:rsidRPr="00504845">
            <w:rPr>
              <w:i w:val="0"/>
              <w:spacing w:val="-3"/>
              <w:sz w:val="28"/>
              <w:szCs w:val="28"/>
            </w:rPr>
            <w:t>O</w:t>
          </w:r>
          <w:r w:rsidRPr="00504845">
            <w:rPr>
              <w:i w:val="0"/>
              <w:sz w:val="28"/>
              <w:szCs w:val="28"/>
            </w:rPr>
            <w:t>), El</w:t>
          </w:r>
          <w:r w:rsidRPr="00504845">
            <w:rPr>
              <w:i w:val="0"/>
              <w:spacing w:val="3"/>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r w:rsidRPr="00504845">
            <w:rPr>
              <w:i w:val="0"/>
              <w:spacing w:val="3"/>
              <w:sz w:val="28"/>
              <w:szCs w:val="28"/>
            </w:rPr>
            <w:t xml:space="preserve"> </w:t>
          </w:r>
          <w:r w:rsidRPr="00504845">
            <w:rPr>
              <w:i w:val="0"/>
              <w:sz w:val="28"/>
              <w:szCs w:val="28"/>
            </w:rPr>
            <w:t>se</w:t>
          </w:r>
          <w:r w:rsidRPr="00504845">
            <w:rPr>
              <w:i w:val="0"/>
              <w:spacing w:val="4"/>
              <w:sz w:val="28"/>
              <w:szCs w:val="28"/>
            </w:rPr>
            <w:t xml:space="preserve"> </w:t>
          </w:r>
          <w:r w:rsidRPr="00504845">
            <w:rPr>
              <w:i w:val="0"/>
              <w:spacing w:val="-3"/>
              <w:sz w:val="28"/>
              <w:szCs w:val="28"/>
            </w:rPr>
            <w:t>c</w:t>
          </w:r>
          <w:r w:rsidRPr="00504845">
            <w:rPr>
              <w:i w:val="0"/>
              <w:spacing w:val="1"/>
              <w:sz w:val="28"/>
              <w:szCs w:val="28"/>
            </w:rPr>
            <w:t>o</w:t>
          </w:r>
          <w:r w:rsidRPr="00504845">
            <w:rPr>
              <w:i w:val="0"/>
              <w:spacing w:val="-1"/>
              <w:sz w:val="28"/>
              <w:szCs w:val="28"/>
            </w:rPr>
            <w:t>n</w:t>
          </w:r>
          <w:r w:rsidRPr="00504845">
            <w:rPr>
              <w:i w:val="0"/>
              <w:sz w:val="28"/>
              <w:szCs w:val="28"/>
            </w:rPr>
            <w:t>stru</w:t>
          </w:r>
          <w:r w:rsidRPr="00504845">
            <w:rPr>
              <w:i w:val="0"/>
              <w:spacing w:val="-1"/>
              <w:sz w:val="28"/>
              <w:szCs w:val="28"/>
            </w:rPr>
            <w:t>i</w:t>
          </w:r>
          <w:r w:rsidRPr="00504845">
            <w:rPr>
              <w:i w:val="0"/>
              <w:sz w:val="28"/>
              <w:szCs w:val="28"/>
            </w:rPr>
            <w:t xml:space="preserve">rá </w:t>
          </w:r>
          <w:r w:rsidRPr="00504845">
            <w:rPr>
              <w:i w:val="0"/>
              <w:spacing w:val="-1"/>
              <w:sz w:val="28"/>
              <w:szCs w:val="28"/>
            </w:rPr>
            <w:t>u</w:t>
          </w:r>
          <w:r w:rsidRPr="00504845">
            <w:rPr>
              <w:i w:val="0"/>
              <w:sz w:val="28"/>
              <w:szCs w:val="28"/>
            </w:rPr>
            <w:t>til</w:t>
          </w:r>
          <w:r w:rsidRPr="00504845">
            <w:rPr>
              <w:i w:val="0"/>
              <w:spacing w:val="-1"/>
              <w:sz w:val="28"/>
              <w:szCs w:val="28"/>
            </w:rPr>
            <w:t>iz</w:t>
          </w:r>
          <w:r w:rsidRPr="00504845">
            <w:rPr>
              <w:i w:val="0"/>
              <w:sz w:val="28"/>
              <w:szCs w:val="28"/>
            </w:rPr>
            <w:t>a</w:t>
          </w:r>
          <w:r w:rsidRPr="00504845">
            <w:rPr>
              <w:i w:val="0"/>
              <w:spacing w:val="-1"/>
              <w:sz w:val="28"/>
              <w:szCs w:val="28"/>
            </w:rPr>
            <w:t>nd</w:t>
          </w:r>
          <w:r w:rsidRPr="00504845">
            <w:rPr>
              <w:i w:val="0"/>
              <w:sz w:val="28"/>
              <w:szCs w:val="28"/>
            </w:rPr>
            <w:t>o</w:t>
          </w:r>
          <w:r w:rsidRPr="00504845">
            <w:rPr>
              <w:i w:val="0"/>
              <w:spacing w:val="4"/>
              <w:sz w:val="28"/>
              <w:szCs w:val="28"/>
            </w:rPr>
            <w:t xml:space="preserve"> </w:t>
          </w:r>
          <w:r w:rsidRPr="00504845">
            <w:rPr>
              <w:i w:val="0"/>
              <w:sz w:val="28"/>
              <w:szCs w:val="28"/>
            </w:rPr>
            <w:t>la</w:t>
          </w:r>
          <w:r w:rsidRPr="00504845">
            <w:rPr>
              <w:i w:val="0"/>
              <w:spacing w:val="3"/>
              <w:sz w:val="28"/>
              <w:szCs w:val="28"/>
            </w:rPr>
            <w:t xml:space="preserve"> </w:t>
          </w:r>
          <w:r w:rsidRPr="00504845">
            <w:rPr>
              <w:i w:val="0"/>
              <w:spacing w:val="-1"/>
              <w:sz w:val="28"/>
              <w:szCs w:val="28"/>
            </w:rPr>
            <w:t>p</w:t>
          </w:r>
          <w:r w:rsidRPr="00504845">
            <w:rPr>
              <w:i w:val="0"/>
              <w:sz w:val="28"/>
              <w:szCs w:val="28"/>
            </w:rPr>
            <w:t>ro</w:t>
          </w:r>
          <w:r w:rsidRPr="00504845">
            <w:rPr>
              <w:i w:val="0"/>
              <w:spacing w:val="-1"/>
              <w:sz w:val="28"/>
              <w:szCs w:val="28"/>
            </w:rPr>
            <w:t>g</w:t>
          </w:r>
          <w:r w:rsidRPr="00504845">
            <w:rPr>
              <w:i w:val="0"/>
              <w:sz w:val="28"/>
              <w:szCs w:val="28"/>
            </w:rPr>
            <w:t>ramac</w:t>
          </w:r>
          <w:r w:rsidRPr="00504845">
            <w:rPr>
              <w:i w:val="0"/>
              <w:spacing w:val="-3"/>
              <w:sz w:val="28"/>
              <w:szCs w:val="28"/>
            </w:rPr>
            <w:t>i</w:t>
          </w:r>
          <w:r w:rsidRPr="00504845">
            <w:rPr>
              <w:i w:val="0"/>
              <w:spacing w:val="-2"/>
              <w:sz w:val="28"/>
              <w:szCs w:val="28"/>
            </w:rPr>
            <w:t>ó</w:t>
          </w:r>
          <w:r w:rsidRPr="00504845">
            <w:rPr>
              <w:i w:val="0"/>
              <w:sz w:val="28"/>
              <w:szCs w:val="28"/>
            </w:rPr>
            <w:t>n</w:t>
          </w:r>
          <w:r w:rsidRPr="00504845">
            <w:rPr>
              <w:i w:val="0"/>
              <w:spacing w:val="2"/>
              <w:sz w:val="28"/>
              <w:szCs w:val="28"/>
            </w:rPr>
            <w:t xml:space="preserve"> </w:t>
          </w:r>
          <w:r w:rsidRPr="00504845">
            <w:rPr>
              <w:i w:val="0"/>
              <w:spacing w:val="1"/>
              <w:sz w:val="28"/>
              <w:szCs w:val="28"/>
            </w:rPr>
            <w:t>o</w:t>
          </w:r>
          <w:r w:rsidRPr="00504845">
            <w:rPr>
              <w:i w:val="0"/>
              <w:sz w:val="28"/>
              <w:szCs w:val="28"/>
            </w:rPr>
            <w:t>rie</w:t>
          </w:r>
          <w:r w:rsidRPr="00504845">
            <w:rPr>
              <w:i w:val="0"/>
              <w:spacing w:val="-1"/>
              <w:sz w:val="28"/>
              <w:szCs w:val="28"/>
            </w:rPr>
            <w:t>n</w:t>
          </w:r>
          <w:r w:rsidRPr="00504845">
            <w:rPr>
              <w:i w:val="0"/>
              <w:sz w:val="28"/>
              <w:szCs w:val="28"/>
            </w:rPr>
            <w:t>tada</w:t>
          </w:r>
          <w:r w:rsidRPr="00504845">
            <w:rPr>
              <w:i w:val="0"/>
              <w:spacing w:val="2"/>
              <w:sz w:val="28"/>
              <w:szCs w:val="28"/>
            </w:rPr>
            <w:t xml:space="preserve"> </w:t>
          </w:r>
          <w:r w:rsidRPr="00504845">
            <w:rPr>
              <w:i w:val="0"/>
              <w:sz w:val="28"/>
              <w:szCs w:val="28"/>
            </w:rPr>
            <w:t>a</w:t>
          </w:r>
          <w:r w:rsidRPr="00504845">
            <w:rPr>
              <w:i w:val="0"/>
              <w:spacing w:val="3"/>
              <w:sz w:val="28"/>
              <w:szCs w:val="28"/>
            </w:rPr>
            <w:t xml:space="preserve"> </w:t>
          </w:r>
          <w:r w:rsidRPr="00504845">
            <w:rPr>
              <w:i w:val="0"/>
              <w:spacing w:val="1"/>
              <w:sz w:val="28"/>
              <w:szCs w:val="28"/>
            </w:rPr>
            <w:t>o</w:t>
          </w:r>
          <w:r w:rsidRPr="00504845">
            <w:rPr>
              <w:i w:val="0"/>
              <w:spacing w:val="-1"/>
              <w:sz w:val="28"/>
              <w:szCs w:val="28"/>
            </w:rPr>
            <w:t>b</w:t>
          </w:r>
          <w:r w:rsidRPr="00504845">
            <w:rPr>
              <w:i w:val="0"/>
              <w:sz w:val="28"/>
              <w:szCs w:val="28"/>
            </w:rPr>
            <w:t>j</w:t>
          </w:r>
          <w:r w:rsidRPr="00504845">
            <w:rPr>
              <w:i w:val="0"/>
              <w:spacing w:val="-2"/>
              <w:sz w:val="28"/>
              <w:szCs w:val="28"/>
            </w:rPr>
            <w:t>e</w:t>
          </w:r>
          <w:r w:rsidRPr="00504845">
            <w:rPr>
              <w:i w:val="0"/>
              <w:sz w:val="28"/>
              <w:szCs w:val="28"/>
            </w:rPr>
            <w:t>t</w:t>
          </w:r>
          <w:r w:rsidRPr="00504845">
            <w:rPr>
              <w:i w:val="0"/>
              <w:spacing w:val="1"/>
              <w:sz w:val="28"/>
              <w:szCs w:val="28"/>
            </w:rPr>
            <w:t>o</w:t>
          </w:r>
          <w:r w:rsidRPr="00504845">
            <w:rPr>
              <w:i w:val="0"/>
              <w:sz w:val="28"/>
              <w:szCs w:val="28"/>
            </w:rPr>
            <w:t>s.</w:t>
          </w:r>
          <w:r w:rsidRPr="00504845">
            <w:rPr>
              <w:i w:val="0"/>
              <w:spacing w:val="49"/>
              <w:sz w:val="28"/>
              <w:szCs w:val="28"/>
            </w:rPr>
            <w:t xml:space="preserve"> </w:t>
          </w:r>
          <w:r w:rsidRPr="00504845">
            <w:rPr>
              <w:i w:val="0"/>
              <w:sz w:val="28"/>
              <w:szCs w:val="28"/>
            </w:rPr>
            <w:t>D</w:t>
          </w:r>
          <w:r w:rsidRPr="00504845">
            <w:rPr>
              <w:i w:val="0"/>
              <w:spacing w:val="-3"/>
              <w:sz w:val="28"/>
              <w:szCs w:val="28"/>
            </w:rPr>
            <w:t>i</w:t>
          </w:r>
          <w:r w:rsidRPr="00504845">
            <w:rPr>
              <w:i w:val="0"/>
              <w:sz w:val="28"/>
              <w:szCs w:val="28"/>
            </w:rPr>
            <w:t>cha</w:t>
          </w:r>
          <w:r w:rsidRPr="00504845">
            <w:rPr>
              <w:i w:val="0"/>
              <w:spacing w:val="2"/>
              <w:sz w:val="28"/>
              <w:szCs w:val="28"/>
            </w:rPr>
            <w:t xml:space="preserve"> </w:t>
          </w:r>
          <w:r w:rsidRPr="00504845">
            <w:rPr>
              <w:i w:val="0"/>
              <w:sz w:val="28"/>
              <w:szCs w:val="28"/>
            </w:rPr>
            <w:t>me</w:t>
          </w:r>
          <w:r w:rsidRPr="00504845">
            <w:rPr>
              <w:i w:val="0"/>
              <w:spacing w:val="-2"/>
              <w:sz w:val="28"/>
              <w:szCs w:val="28"/>
            </w:rPr>
            <w:t>t</w:t>
          </w:r>
          <w:r w:rsidRPr="00504845">
            <w:rPr>
              <w:i w:val="0"/>
              <w:spacing w:val="1"/>
              <w:sz w:val="28"/>
              <w:szCs w:val="28"/>
            </w:rPr>
            <w:t>o</w:t>
          </w:r>
          <w:r w:rsidRPr="00504845">
            <w:rPr>
              <w:i w:val="0"/>
              <w:spacing w:val="-4"/>
              <w:sz w:val="28"/>
              <w:szCs w:val="28"/>
            </w:rPr>
            <w:t>d</w:t>
          </w:r>
          <w:r w:rsidRPr="00504845">
            <w:rPr>
              <w:i w:val="0"/>
              <w:spacing w:val="1"/>
              <w:sz w:val="28"/>
              <w:szCs w:val="28"/>
            </w:rPr>
            <w:t>o</w:t>
          </w:r>
          <w:r w:rsidRPr="00504845">
            <w:rPr>
              <w:i w:val="0"/>
              <w:sz w:val="28"/>
              <w:szCs w:val="28"/>
            </w:rPr>
            <w:t>lo</w:t>
          </w:r>
          <w:r w:rsidRPr="00504845">
            <w:rPr>
              <w:i w:val="0"/>
              <w:spacing w:val="-1"/>
              <w:sz w:val="28"/>
              <w:szCs w:val="28"/>
            </w:rPr>
            <w:t>g</w:t>
          </w:r>
          <w:r w:rsidRPr="00504845">
            <w:rPr>
              <w:i w:val="0"/>
              <w:sz w:val="28"/>
              <w:szCs w:val="28"/>
            </w:rPr>
            <w:t xml:space="preserve">ía </w:t>
          </w:r>
          <w:r w:rsidRPr="00504845">
            <w:rPr>
              <w:rFonts w:eastAsia="Calibri" w:cs="Calibri"/>
              <w:i w:val="0"/>
              <w:spacing w:val="-1"/>
              <w:sz w:val="28"/>
              <w:szCs w:val="28"/>
            </w:rPr>
            <w:t>d</w:t>
          </w:r>
          <w:r w:rsidRPr="00504845">
            <w:rPr>
              <w:rFonts w:eastAsia="Calibri" w:cs="Calibri"/>
              <w:i w:val="0"/>
              <w:sz w:val="28"/>
              <w:szCs w:val="28"/>
            </w:rPr>
            <w:t>efi</w:t>
          </w:r>
          <w:r w:rsidRPr="00504845">
            <w:rPr>
              <w:rFonts w:eastAsia="Calibri" w:cs="Calibri"/>
              <w:i w:val="0"/>
              <w:spacing w:val="-1"/>
              <w:sz w:val="28"/>
              <w:szCs w:val="28"/>
            </w:rPr>
            <w:t>n</w:t>
          </w:r>
          <w:r w:rsidRPr="00504845">
            <w:rPr>
              <w:rFonts w:eastAsia="Calibri" w:cs="Calibri"/>
              <w:i w:val="0"/>
              <w:sz w:val="28"/>
              <w:szCs w:val="28"/>
            </w:rPr>
            <w:t>e</w:t>
          </w:r>
          <w:r w:rsidRPr="00504845">
            <w:rPr>
              <w:rFonts w:eastAsia="Calibri" w:cs="Calibri"/>
              <w:i w:val="0"/>
              <w:spacing w:val="13"/>
              <w:sz w:val="28"/>
              <w:szCs w:val="28"/>
            </w:rPr>
            <w:t xml:space="preserve"> </w:t>
          </w:r>
          <w:r w:rsidRPr="00504845">
            <w:rPr>
              <w:rFonts w:eastAsia="Calibri" w:cs="Calibri"/>
              <w:i w:val="0"/>
              <w:sz w:val="28"/>
              <w:szCs w:val="28"/>
            </w:rPr>
            <w:t>los</w:t>
          </w:r>
          <w:r w:rsidRPr="00504845">
            <w:rPr>
              <w:rFonts w:eastAsia="Calibri" w:cs="Calibri"/>
              <w:i w:val="0"/>
              <w:spacing w:val="10"/>
              <w:sz w:val="28"/>
              <w:szCs w:val="28"/>
            </w:rPr>
            <w:t xml:space="preserve"> </w:t>
          </w:r>
          <w:r w:rsidRPr="00504845">
            <w:rPr>
              <w:rFonts w:eastAsia="Calibri" w:cs="Calibri"/>
              <w:i w:val="0"/>
              <w:spacing w:val="-1"/>
              <w:sz w:val="28"/>
              <w:szCs w:val="28"/>
            </w:rPr>
            <w:t>p</w:t>
          </w:r>
          <w:r w:rsidRPr="00504845">
            <w:rPr>
              <w:rFonts w:eastAsia="Calibri" w:cs="Calibri"/>
              <w:i w:val="0"/>
              <w:sz w:val="28"/>
              <w:szCs w:val="28"/>
            </w:rPr>
            <w:t>ro</w:t>
          </w:r>
          <w:r w:rsidRPr="00504845">
            <w:rPr>
              <w:rFonts w:eastAsia="Calibri" w:cs="Calibri"/>
              <w:i w:val="0"/>
              <w:spacing w:val="-1"/>
              <w:sz w:val="28"/>
              <w:szCs w:val="28"/>
            </w:rPr>
            <w:t>g</w:t>
          </w:r>
          <w:r w:rsidRPr="00504845">
            <w:rPr>
              <w:rFonts w:eastAsia="Calibri" w:cs="Calibri"/>
              <w:i w:val="0"/>
              <w:sz w:val="28"/>
              <w:szCs w:val="28"/>
            </w:rPr>
            <w:t>r</w:t>
          </w:r>
          <w:r w:rsidRPr="00504845">
            <w:rPr>
              <w:rFonts w:eastAsia="Calibri" w:cs="Calibri"/>
              <w:i w:val="0"/>
              <w:spacing w:val="-3"/>
              <w:sz w:val="28"/>
              <w:szCs w:val="28"/>
            </w:rPr>
            <w:t>a</w:t>
          </w:r>
          <w:r w:rsidRPr="00504845">
            <w:rPr>
              <w:rFonts w:eastAsia="Calibri" w:cs="Calibri"/>
              <w:i w:val="0"/>
              <w:sz w:val="28"/>
              <w:szCs w:val="28"/>
            </w:rPr>
            <w:t>mas</w:t>
          </w:r>
          <w:r w:rsidRPr="00504845">
            <w:rPr>
              <w:rFonts w:eastAsia="Calibri" w:cs="Calibri"/>
              <w:i w:val="0"/>
              <w:spacing w:val="10"/>
              <w:sz w:val="28"/>
              <w:szCs w:val="28"/>
            </w:rPr>
            <w:t xml:space="preserve"> </w:t>
          </w:r>
          <w:r w:rsidRPr="00504845">
            <w:rPr>
              <w:rFonts w:eastAsia="Calibri" w:cs="Calibri"/>
              <w:i w:val="0"/>
              <w:sz w:val="28"/>
              <w:szCs w:val="28"/>
            </w:rPr>
            <w:t>en</w:t>
          </w:r>
          <w:r w:rsidRPr="00504845">
            <w:rPr>
              <w:rFonts w:eastAsia="Calibri" w:cs="Calibri"/>
              <w:i w:val="0"/>
              <w:spacing w:val="10"/>
              <w:sz w:val="28"/>
              <w:szCs w:val="28"/>
            </w:rPr>
            <w:t xml:space="preserve"> </w:t>
          </w:r>
          <w:r w:rsidRPr="00504845">
            <w:rPr>
              <w:rFonts w:eastAsia="Calibri" w:cs="Calibri"/>
              <w:i w:val="0"/>
              <w:sz w:val="28"/>
              <w:szCs w:val="28"/>
            </w:rPr>
            <w:t>térmi</w:t>
          </w:r>
          <w:r w:rsidRPr="00504845">
            <w:rPr>
              <w:rFonts w:eastAsia="Calibri" w:cs="Calibri"/>
              <w:i w:val="0"/>
              <w:spacing w:val="-4"/>
              <w:sz w:val="28"/>
              <w:szCs w:val="28"/>
            </w:rPr>
            <w:t>n</w:t>
          </w:r>
          <w:r w:rsidRPr="00504845">
            <w:rPr>
              <w:rFonts w:eastAsia="Calibri" w:cs="Calibri"/>
              <w:i w:val="0"/>
              <w:spacing w:val="1"/>
              <w:sz w:val="28"/>
              <w:szCs w:val="28"/>
            </w:rPr>
            <w:t>o</w:t>
          </w:r>
          <w:r w:rsidRPr="00504845">
            <w:rPr>
              <w:rFonts w:eastAsia="Calibri" w:cs="Calibri"/>
              <w:i w:val="0"/>
              <w:sz w:val="28"/>
              <w:szCs w:val="28"/>
            </w:rPr>
            <w:t>s</w:t>
          </w:r>
          <w:r w:rsidRPr="00504845">
            <w:rPr>
              <w:rFonts w:eastAsia="Calibri" w:cs="Calibri"/>
              <w:i w:val="0"/>
              <w:spacing w:val="13"/>
              <w:sz w:val="28"/>
              <w:szCs w:val="28"/>
            </w:rPr>
            <w:t xml:space="preserve"> </w:t>
          </w:r>
          <w:r w:rsidRPr="00504845">
            <w:rPr>
              <w:rFonts w:eastAsia="Calibri" w:cs="Calibri"/>
              <w:i w:val="0"/>
              <w:spacing w:val="-4"/>
              <w:sz w:val="28"/>
              <w:szCs w:val="28"/>
            </w:rPr>
            <w:t>d</w:t>
          </w:r>
          <w:r w:rsidRPr="00504845">
            <w:rPr>
              <w:rFonts w:eastAsia="Calibri" w:cs="Calibri"/>
              <w:i w:val="0"/>
              <w:sz w:val="28"/>
              <w:szCs w:val="28"/>
            </w:rPr>
            <w:t>e</w:t>
          </w:r>
          <w:r w:rsidRPr="00504845">
            <w:rPr>
              <w:rFonts w:eastAsia="Calibri" w:cs="Calibri"/>
              <w:i w:val="0"/>
              <w:spacing w:val="13"/>
              <w:sz w:val="28"/>
              <w:szCs w:val="28"/>
            </w:rPr>
            <w:t xml:space="preserve"> </w:t>
          </w:r>
          <w:r w:rsidRPr="00504845">
            <w:rPr>
              <w:rFonts w:eastAsia="Calibri" w:cs="Calibri"/>
              <w:i w:val="0"/>
              <w:spacing w:val="-2"/>
              <w:sz w:val="28"/>
              <w:szCs w:val="28"/>
            </w:rPr>
            <w:t>“</w:t>
          </w:r>
          <w:r w:rsidRPr="00504845">
            <w:rPr>
              <w:rFonts w:eastAsia="Calibri" w:cs="Calibri"/>
              <w:i w:val="0"/>
              <w:sz w:val="28"/>
              <w:szCs w:val="28"/>
            </w:rPr>
            <w:t>clases</w:t>
          </w:r>
          <w:r w:rsidRPr="00504845">
            <w:rPr>
              <w:rFonts w:eastAsia="Calibri" w:cs="Calibri"/>
              <w:i w:val="0"/>
              <w:spacing w:val="10"/>
              <w:sz w:val="28"/>
              <w:szCs w:val="28"/>
            </w:rPr>
            <w:t xml:space="preserve"> </w:t>
          </w:r>
          <w:r w:rsidRPr="00504845">
            <w:rPr>
              <w:rFonts w:eastAsia="Calibri" w:cs="Calibri"/>
              <w:i w:val="0"/>
              <w:spacing w:val="-1"/>
              <w:sz w:val="28"/>
              <w:szCs w:val="28"/>
            </w:rPr>
            <w:t>d</w:t>
          </w:r>
          <w:r w:rsidRPr="00504845">
            <w:rPr>
              <w:rFonts w:eastAsia="Calibri" w:cs="Calibri"/>
              <w:i w:val="0"/>
              <w:sz w:val="28"/>
              <w:szCs w:val="28"/>
            </w:rPr>
            <w:t>e</w:t>
          </w:r>
          <w:r w:rsidRPr="00504845">
            <w:rPr>
              <w:rFonts w:eastAsia="Calibri" w:cs="Calibri"/>
              <w:i w:val="0"/>
              <w:spacing w:val="11"/>
              <w:sz w:val="28"/>
              <w:szCs w:val="28"/>
            </w:rPr>
            <w:t xml:space="preserve"> </w:t>
          </w:r>
          <w:r w:rsidRPr="00504845">
            <w:rPr>
              <w:rFonts w:eastAsia="Calibri" w:cs="Calibri"/>
              <w:i w:val="0"/>
              <w:spacing w:val="-2"/>
              <w:sz w:val="28"/>
              <w:szCs w:val="28"/>
            </w:rPr>
            <w:t>o</w:t>
          </w:r>
          <w:r w:rsidRPr="00504845">
            <w:rPr>
              <w:rFonts w:eastAsia="Calibri" w:cs="Calibri"/>
              <w:i w:val="0"/>
              <w:spacing w:val="-1"/>
              <w:sz w:val="28"/>
              <w:szCs w:val="28"/>
            </w:rPr>
            <w:t>b</w:t>
          </w:r>
          <w:r w:rsidRPr="00504845">
            <w:rPr>
              <w:rFonts w:eastAsia="Calibri" w:cs="Calibri"/>
              <w:i w:val="0"/>
              <w:sz w:val="28"/>
              <w:szCs w:val="28"/>
            </w:rPr>
            <w:t>jet</w:t>
          </w:r>
          <w:r w:rsidRPr="00504845">
            <w:rPr>
              <w:rFonts w:eastAsia="Calibri" w:cs="Calibri"/>
              <w:i w:val="0"/>
              <w:spacing w:val="1"/>
              <w:sz w:val="28"/>
              <w:szCs w:val="28"/>
            </w:rPr>
            <w:t>o</w:t>
          </w:r>
          <w:r w:rsidRPr="00504845">
            <w:rPr>
              <w:rFonts w:eastAsia="Calibri" w:cs="Calibri"/>
              <w:i w:val="0"/>
              <w:spacing w:val="-3"/>
              <w:sz w:val="28"/>
              <w:szCs w:val="28"/>
            </w:rPr>
            <w:t>s</w:t>
          </w:r>
          <w:r w:rsidRPr="00504845">
            <w:rPr>
              <w:rFonts w:eastAsia="Calibri" w:cs="Calibri"/>
              <w:i w:val="0"/>
              <w:spacing w:val="1"/>
              <w:sz w:val="28"/>
              <w:szCs w:val="28"/>
            </w:rPr>
            <w:t>”</w:t>
          </w:r>
          <w:r w:rsidRPr="00504845">
            <w:rPr>
              <w:rFonts w:eastAsia="Calibri" w:cs="Calibri"/>
              <w:i w:val="0"/>
              <w:sz w:val="28"/>
              <w:szCs w:val="28"/>
            </w:rPr>
            <w:t>,</w:t>
          </w:r>
          <w:r w:rsidRPr="00504845">
            <w:rPr>
              <w:rFonts w:eastAsia="Calibri" w:cs="Calibri"/>
              <w:i w:val="0"/>
              <w:spacing w:val="10"/>
              <w:sz w:val="28"/>
              <w:szCs w:val="28"/>
            </w:rPr>
            <w:t xml:space="preserve"> </w:t>
          </w:r>
          <w:r w:rsidRPr="00504845">
            <w:rPr>
              <w:rFonts w:eastAsia="Calibri" w:cs="Calibri"/>
              <w:i w:val="0"/>
              <w:spacing w:val="1"/>
              <w:sz w:val="28"/>
              <w:szCs w:val="28"/>
            </w:rPr>
            <w:t>o</w:t>
          </w:r>
          <w:r w:rsidRPr="00504845">
            <w:rPr>
              <w:rFonts w:eastAsia="Calibri" w:cs="Calibri"/>
              <w:i w:val="0"/>
              <w:spacing w:val="4"/>
              <w:sz w:val="28"/>
              <w:szCs w:val="28"/>
            </w:rPr>
            <w:t>b</w:t>
          </w:r>
          <w:r w:rsidRPr="00504845">
            <w:rPr>
              <w:i w:val="0"/>
              <w:sz w:val="28"/>
              <w:szCs w:val="28"/>
            </w:rPr>
            <w:t>j</w:t>
          </w:r>
          <w:r w:rsidRPr="00504845">
            <w:rPr>
              <w:i w:val="0"/>
              <w:spacing w:val="-2"/>
              <w:sz w:val="28"/>
              <w:szCs w:val="28"/>
            </w:rPr>
            <w:t>e</w:t>
          </w:r>
          <w:r w:rsidRPr="00504845">
            <w:rPr>
              <w:i w:val="0"/>
              <w:sz w:val="28"/>
              <w:szCs w:val="28"/>
            </w:rPr>
            <w:t>t</w:t>
          </w:r>
          <w:r w:rsidRPr="00504845">
            <w:rPr>
              <w:i w:val="0"/>
              <w:spacing w:val="1"/>
              <w:sz w:val="28"/>
              <w:szCs w:val="28"/>
            </w:rPr>
            <w:t>o</w:t>
          </w:r>
          <w:r w:rsidRPr="00504845">
            <w:rPr>
              <w:i w:val="0"/>
              <w:sz w:val="28"/>
              <w:szCs w:val="28"/>
            </w:rPr>
            <w:t>s</w:t>
          </w:r>
          <w:r w:rsidRPr="00504845">
            <w:rPr>
              <w:i w:val="0"/>
              <w:spacing w:val="10"/>
              <w:sz w:val="28"/>
              <w:szCs w:val="28"/>
            </w:rPr>
            <w:t xml:space="preserve"> </w:t>
          </w:r>
          <w:r w:rsidRPr="00504845">
            <w:rPr>
              <w:i w:val="0"/>
              <w:spacing w:val="-1"/>
              <w:sz w:val="28"/>
              <w:szCs w:val="28"/>
            </w:rPr>
            <w:t>qu</w:t>
          </w:r>
          <w:r w:rsidRPr="00504845">
            <w:rPr>
              <w:i w:val="0"/>
              <w:sz w:val="28"/>
              <w:szCs w:val="28"/>
            </w:rPr>
            <w:t>e</w:t>
          </w:r>
          <w:r w:rsidRPr="00504845">
            <w:rPr>
              <w:i w:val="0"/>
              <w:spacing w:val="13"/>
              <w:sz w:val="28"/>
              <w:szCs w:val="28"/>
            </w:rPr>
            <w:t xml:space="preserve"> </w:t>
          </w:r>
          <w:r w:rsidRPr="00504845">
            <w:rPr>
              <w:i w:val="0"/>
              <w:spacing w:val="-3"/>
              <w:sz w:val="28"/>
              <w:szCs w:val="28"/>
            </w:rPr>
            <w:t>s</w:t>
          </w:r>
          <w:r w:rsidRPr="00504845">
            <w:rPr>
              <w:i w:val="0"/>
              <w:spacing w:val="1"/>
              <w:sz w:val="28"/>
              <w:szCs w:val="28"/>
            </w:rPr>
            <w:t>o</w:t>
          </w:r>
          <w:r w:rsidRPr="00504845">
            <w:rPr>
              <w:i w:val="0"/>
              <w:sz w:val="28"/>
              <w:szCs w:val="28"/>
            </w:rPr>
            <w:t>n</w:t>
          </w:r>
          <w:r w:rsidRPr="00504845">
            <w:rPr>
              <w:i w:val="0"/>
              <w:spacing w:val="10"/>
              <w:sz w:val="28"/>
              <w:szCs w:val="28"/>
            </w:rPr>
            <w:t xml:space="preserve"> </w:t>
          </w:r>
          <w:r w:rsidRPr="00504845">
            <w:rPr>
              <w:i w:val="0"/>
              <w:sz w:val="28"/>
              <w:szCs w:val="28"/>
            </w:rPr>
            <w:t>enti</w:t>
          </w:r>
          <w:r w:rsidRPr="00504845">
            <w:rPr>
              <w:i w:val="0"/>
              <w:spacing w:val="-1"/>
              <w:sz w:val="28"/>
              <w:szCs w:val="28"/>
            </w:rPr>
            <w:t>d</w:t>
          </w:r>
          <w:r w:rsidRPr="00504845">
            <w:rPr>
              <w:i w:val="0"/>
              <w:sz w:val="28"/>
              <w:szCs w:val="28"/>
            </w:rPr>
            <w:t>a</w:t>
          </w:r>
          <w:r w:rsidRPr="00504845">
            <w:rPr>
              <w:i w:val="0"/>
              <w:spacing w:val="-1"/>
              <w:sz w:val="28"/>
              <w:szCs w:val="28"/>
            </w:rPr>
            <w:t>d</w:t>
          </w:r>
          <w:r w:rsidRPr="00504845">
            <w:rPr>
              <w:i w:val="0"/>
              <w:sz w:val="28"/>
              <w:szCs w:val="28"/>
            </w:rPr>
            <w:t>es</w:t>
          </w:r>
          <w:r w:rsidRPr="00504845">
            <w:rPr>
              <w:i w:val="0"/>
              <w:spacing w:val="13"/>
              <w:sz w:val="28"/>
              <w:szCs w:val="28"/>
            </w:rPr>
            <w:t xml:space="preserve"> </w:t>
          </w:r>
          <w:r w:rsidRPr="00504845">
            <w:rPr>
              <w:i w:val="0"/>
              <w:spacing w:val="-1"/>
              <w:sz w:val="28"/>
              <w:szCs w:val="28"/>
            </w:rPr>
            <w:t>qu</w:t>
          </w:r>
          <w:r w:rsidRPr="00504845">
            <w:rPr>
              <w:i w:val="0"/>
              <w:sz w:val="28"/>
              <w:szCs w:val="28"/>
            </w:rPr>
            <w:t>e c</w:t>
          </w:r>
          <w:r w:rsidRPr="00504845">
            <w:rPr>
              <w:i w:val="0"/>
              <w:spacing w:val="-1"/>
              <w:sz w:val="28"/>
              <w:szCs w:val="28"/>
            </w:rPr>
            <w:t>o</w:t>
          </w:r>
          <w:r w:rsidRPr="00504845">
            <w:rPr>
              <w:i w:val="0"/>
              <w:sz w:val="28"/>
              <w:szCs w:val="28"/>
            </w:rPr>
            <w:t>m</w:t>
          </w:r>
          <w:r w:rsidRPr="00504845">
            <w:rPr>
              <w:i w:val="0"/>
              <w:spacing w:val="-1"/>
              <w:sz w:val="28"/>
              <w:szCs w:val="28"/>
            </w:rPr>
            <w:t>b</w:t>
          </w:r>
          <w:r w:rsidRPr="00504845">
            <w:rPr>
              <w:i w:val="0"/>
              <w:sz w:val="28"/>
              <w:szCs w:val="28"/>
            </w:rPr>
            <w:t>i</w:t>
          </w:r>
          <w:r w:rsidRPr="00504845">
            <w:rPr>
              <w:i w:val="0"/>
              <w:spacing w:val="-2"/>
              <w:sz w:val="28"/>
              <w:szCs w:val="28"/>
            </w:rPr>
            <w:t>n</w:t>
          </w:r>
          <w:r w:rsidRPr="00504845">
            <w:rPr>
              <w:i w:val="0"/>
              <w:sz w:val="28"/>
              <w:szCs w:val="28"/>
            </w:rPr>
            <w:t>an</w:t>
          </w:r>
          <w:r w:rsidRPr="00504845">
            <w:rPr>
              <w:i w:val="0"/>
              <w:spacing w:val="18"/>
              <w:sz w:val="28"/>
              <w:szCs w:val="28"/>
            </w:rPr>
            <w:t xml:space="preserve"> </w:t>
          </w:r>
          <w:r w:rsidRPr="00504845">
            <w:rPr>
              <w:i w:val="0"/>
              <w:sz w:val="28"/>
              <w:szCs w:val="28"/>
            </w:rPr>
            <w:t>esta</w:t>
          </w:r>
          <w:r w:rsidRPr="00504845">
            <w:rPr>
              <w:i w:val="0"/>
              <w:spacing w:val="-4"/>
              <w:sz w:val="28"/>
              <w:szCs w:val="28"/>
            </w:rPr>
            <w:t>d</w:t>
          </w:r>
          <w:r w:rsidRPr="00504845">
            <w:rPr>
              <w:i w:val="0"/>
              <w:sz w:val="28"/>
              <w:szCs w:val="28"/>
            </w:rPr>
            <w:t>o</w:t>
          </w:r>
          <w:r w:rsidRPr="00504845">
            <w:rPr>
              <w:i w:val="0"/>
              <w:spacing w:val="20"/>
              <w:sz w:val="28"/>
              <w:szCs w:val="28"/>
            </w:rPr>
            <w:t xml:space="preserve"> </w:t>
          </w:r>
          <w:r w:rsidRPr="00504845">
            <w:rPr>
              <w:i w:val="0"/>
              <w:sz w:val="28"/>
              <w:szCs w:val="28"/>
            </w:rPr>
            <w:t>(da</w:t>
          </w:r>
          <w:r w:rsidRPr="00504845">
            <w:rPr>
              <w:i w:val="0"/>
              <w:spacing w:val="-3"/>
              <w:sz w:val="28"/>
              <w:szCs w:val="28"/>
            </w:rPr>
            <w:t>t</w:t>
          </w:r>
          <w:r w:rsidRPr="00504845">
            <w:rPr>
              <w:i w:val="0"/>
              <w:spacing w:val="1"/>
              <w:sz w:val="28"/>
              <w:szCs w:val="28"/>
            </w:rPr>
            <w:t>o</w:t>
          </w:r>
          <w:r w:rsidRPr="00504845">
            <w:rPr>
              <w:i w:val="0"/>
              <w:sz w:val="28"/>
              <w:szCs w:val="28"/>
            </w:rPr>
            <w:t>s</w:t>
          </w:r>
          <w:r w:rsidRPr="00504845">
            <w:rPr>
              <w:i w:val="0"/>
              <w:spacing w:val="-3"/>
              <w:sz w:val="28"/>
              <w:szCs w:val="28"/>
            </w:rPr>
            <w:t>)</w:t>
          </w:r>
          <w:r w:rsidRPr="00504845">
            <w:rPr>
              <w:i w:val="0"/>
              <w:sz w:val="28"/>
              <w:szCs w:val="28"/>
            </w:rPr>
            <w:t>,</w:t>
          </w:r>
          <w:r w:rsidRPr="00504845">
            <w:rPr>
              <w:i w:val="0"/>
              <w:spacing w:val="17"/>
              <w:sz w:val="28"/>
              <w:szCs w:val="28"/>
            </w:rPr>
            <w:t xml:space="preserve"> </w:t>
          </w:r>
          <w:r w:rsidRPr="00504845">
            <w:rPr>
              <w:i w:val="0"/>
              <w:sz w:val="28"/>
              <w:szCs w:val="28"/>
            </w:rPr>
            <w:t>c</w:t>
          </w:r>
          <w:r w:rsidRPr="00504845">
            <w:rPr>
              <w:i w:val="0"/>
              <w:spacing w:val="-1"/>
              <w:sz w:val="28"/>
              <w:szCs w:val="28"/>
            </w:rPr>
            <w:t>o</w:t>
          </w:r>
          <w:r w:rsidRPr="00504845">
            <w:rPr>
              <w:i w:val="0"/>
              <w:sz w:val="28"/>
              <w:szCs w:val="28"/>
            </w:rPr>
            <w:t>m</w:t>
          </w:r>
          <w:r w:rsidRPr="00504845">
            <w:rPr>
              <w:i w:val="0"/>
              <w:spacing w:val="-1"/>
              <w:sz w:val="28"/>
              <w:szCs w:val="28"/>
            </w:rPr>
            <w:t>p</w:t>
          </w:r>
          <w:r w:rsidRPr="00504845">
            <w:rPr>
              <w:i w:val="0"/>
              <w:spacing w:val="1"/>
              <w:sz w:val="28"/>
              <w:szCs w:val="28"/>
            </w:rPr>
            <w:t>o</w:t>
          </w:r>
          <w:r w:rsidRPr="00504845">
            <w:rPr>
              <w:i w:val="0"/>
              <w:sz w:val="28"/>
              <w:szCs w:val="28"/>
            </w:rPr>
            <w:t>r</w:t>
          </w:r>
          <w:r w:rsidRPr="00504845">
            <w:rPr>
              <w:i w:val="0"/>
              <w:spacing w:val="-3"/>
              <w:sz w:val="28"/>
              <w:szCs w:val="28"/>
            </w:rPr>
            <w:t>t</w:t>
          </w:r>
          <w:r w:rsidRPr="00504845">
            <w:rPr>
              <w:i w:val="0"/>
              <w:sz w:val="28"/>
              <w:szCs w:val="28"/>
            </w:rPr>
            <w:t>am</w:t>
          </w:r>
          <w:r w:rsidRPr="00504845">
            <w:rPr>
              <w:i w:val="0"/>
              <w:spacing w:val="-3"/>
              <w:sz w:val="28"/>
              <w:szCs w:val="28"/>
            </w:rPr>
            <w:t>i</w:t>
          </w:r>
          <w:r w:rsidRPr="00504845">
            <w:rPr>
              <w:i w:val="0"/>
              <w:sz w:val="28"/>
              <w:szCs w:val="28"/>
            </w:rPr>
            <w:t>ento</w:t>
          </w:r>
          <w:r w:rsidRPr="00504845">
            <w:rPr>
              <w:i w:val="0"/>
              <w:spacing w:val="18"/>
              <w:sz w:val="28"/>
              <w:szCs w:val="28"/>
            </w:rPr>
            <w:t xml:space="preserve"> </w:t>
          </w:r>
          <w:r w:rsidRPr="00504845">
            <w:rPr>
              <w:i w:val="0"/>
              <w:sz w:val="28"/>
              <w:szCs w:val="28"/>
            </w:rPr>
            <w:t>(p</w:t>
          </w:r>
          <w:r w:rsidRPr="00504845">
            <w:rPr>
              <w:i w:val="0"/>
              <w:spacing w:val="-1"/>
              <w:sz w:val="28"/>
              <w:szCs w:val="28"/>
            </w:rPr>
            <w:t>r</w:t>
          </w:r>
          <w:r w:rsidRPr="00504845">
            <w:rPr>
              <w:i w:val="0"/>
              <w:spacing w:val="-2"/>
              <w:sz w:val="28"/>
              <w:szCs w:val="28"/>
            </w:rPr>
            <w:t>o</w:t>
          </w:r>
          <w:r w:rsidRPr="00504845">
            <w:rPr>
              <w:i w:val="0"/>
              <w:sz w:val="28"/>
              <w:szCs w:val="28"/>
            </w:rPr>
            <w:t>ced</w:t>
          </w:r>
          <w:r w:rsidRPr="00504845">
            <w:rPr>
              <w:i w:val="0"/>
              <w:spacing w:val="-3"/>
              <w:sz w:val="28"/>
              <w:szCs w:val="28"/>
            </w:rPr>
            <w:t>i</w:t>
          </w:r>
          <w:r w:rsidRPr="00504845">
            <w:rPr>
              <w:i w:val="0"/>
              <w:sz w:val="28"/>
              <w:szCs w:val="28"/>
            </w:rPr>
            <w:t>mie</w:t>
          </w:r>
          <w:r w:rsidRPr="00504845">
            <w:rPr>
              <w:i w:val="0"/>
              <w:spacing w:val="-1"/>
              <w:sz w:val="28"/>
              <w:szCs w:val="28"/>
            </w:rPr>
            <w:t>n</w:t>
          </w:r>
          <w:r w:rsidRPr="00504845">
            <w:rPr>
              <w:i w:val="0"/>
              <w:spacing w:val="-2"/>
              <w:sz w:val="28"/>
              <w:szCs w:val="28"/>
            </w:rPr>
            <w:t>t</w:t>
          </w:r>
          <w:r w:rsidRPr="00504845">
            <w:rPr>
              <w:i w:val="0"/>
              <w:spacing w:val="1"/>
              <w:sz w:val="28"/>
              <w:szCs w:val="28"/>
            </w:rPr>
            <w:t>o</w:t>
          </w:r>
          <w:r w:rsidRPr="00504845">
            <w:rPr>
              <w:i w:val="0"/>
              <w:sz w:val="28"/>
              <w:szCs w:val="28"/>
            </w:rPr>
            <w:t>s</w:t>
          </w:r>
          <w:r w:rsidRPr="00504845">
            <w:rPr>
              <w:i w:val="0"/>
              <w:spacing w:val="17"/>
              <w:sz w:val="28"/>
              <w:szCs w:val="28"/>
            </w:rPr>
            <w:t xml:space="preserve"> </w:t>
          </w:r>
          <w:r w:rsidRPr="00504845">
            <w:rPr>
              <w:i w:val="0"/>
              <w:sz w:val="28"/>
              <w:szCs w:val="28"/>
            </w:rPr>
            <w:t>o</w:t>
          </w:r>
          <w:r w:rsidRPr="00504845">
            <w:rPr>
              <w:i w:val="0"/>
              <w:spacing w:val="18"/>
              <w:sz w:val="28"/>
              <w:szCs w:val="28"/>
            </w:rPr>
            <w:t xml:space="preserve"> </w:t>
          </w:r>
          <w:r w:rsidRPr="00504845">
            <w:rPr>
              <w:i w:val="0"/>
              <w:sz w:val="28"/>
              <w:szCs w:val="28"/>
            </w:rPr>
            <w:t>m</w:t>
          </w:r>
          <w:r w:rsidRPr="00504845">
            <w:rPr>
              <w:i w:val="0"/>
              <w:spacing w:val="-2"/>
              <w:sz w:val="28"/>
              <w:szCs w:val="28"/>
            </w:rPr>
            <w:t>é</w:t>
          </w:r>
          <w:r w:rsidRPr="00504845">
            <w:rPr>
              <w:i w:val="0"/>
              <w:sz w:val="28"/>
              <w:szCs w:val="28"/>
            </w:rPr>
            <w:t>t</w:t>
          </w:r>
          <w:r w:rsidRPr="00504845">
            <w:rPr>
              <w:i w:val="0"/>
              <w:spacing w:val="1"/>
              <w:sz w:val="28"/>
              <w:szCs w:val="28"/>
            </w:rPr>
            <w:t>o</w:t>
          </w:r>
          <w:r w:rsidRPr="00504845">
            <w:rPr>
              <w:i w:val="0"/>
              <w:spacing w:val="-4"/>
              <w:sz w:val="28"/>
              <w:szCs w:val="28"/>
            </w:rPr>
            <w:t>d</w:t>
          </w:r>
          <w:r w:rsidRPr="00504845">
            <w:rPr>
              <w:i w:val="0"/>
              <w:spacing w:val="1"/>
              <w:sz w:val="28"/>
              <w:szCs w:val="28"/>
            </w:rPr>
            <w:t>o</w:t>
          </w:r>
          <w:r w:rsidRPr="00504845">
            <w:rPr>
              <w:i w:val="0"/>
              <w:sz w:val="28"/>
              <w:szCs w:val="28"/>
            </w:rPr>
            <w:t>s)</w:t>
          </w:r>
          <w:r w:rsidRPr="00504845">
            <w:rPr>
              <w:i w:val="0"/>
              <w:spacing w:val="17"/>
              <w:sz w:val="28"/>
              <w:szCs w:val="28"/>
            </w:rPr>
            <w:t xml:space="preserve"> </w:t>
          </w:r>
          <w:r w:rsidRPr="00504845">
            <w:rPr>
              <w:i w:val="0"/>
              <w:sz w:val="28"/>
              <w:szCs w:val="28"/>
            </w:rPr>
            <w:t>e</w:t>
          </w:r>
          <w:r w:rsidRPr="00504845">
            <w:rPr>
              <w:i w:val="0"/>
              <w:spacing w:val="20"/>
              <w:sz w:val="28"/>
              <w:szCs w:val="28"/>
            </w:rPr>
            <w:t xml:space="preserve"> </w:t>
          </w:r>
          <w:r w:rsidRPr="00504845">
            <w:rPr>
              <w:i w:val="0"/>
              <w:sz w:val="28"/>
              <w:szCs w:val="28"/>
            </w:rPr>
            <w:t>i</w:t>
          </w:r>
          <w:r w:rsidRPr="00504845">
            <w:rPr>
              <w:i w:val="0"/>
              <w:spacing w:val="-2"/>
              <w:sz w:val="28"/>
              <w:szCs w:val="28"/>
            </w:rPr>
            <w:t>de</w:t>
          </w:r>
          <w:r w:rsidRPr="00504845">
            <w:rPr>
              <w:i w:val="0"/>
              <w:spacing w:val="-1"/>
              <w:sz w:val="28"/>
              <w:szCs w:val="28"/>
            </w:rPr>
            <w:t>n</w:t>
          </w:r>
          <w:r w:rsidRPr="00504845">
            <w:rPr>
              <w:i w:val="0"/>
              <w:sz w:val="28"/>
              <w:szCs w:val="28"/>
            </w:rPr>
            <w:t>ti</w:t>
          </w:r>
          <w:r w:rsidRPr="00504845">
            <w:rPr>
              <w:i w:val="0"/>
              <w:spacing w:val="-1"/>
              <w:sz w:val="28"/>
              <w:szCs w:val="28"/>
            </w:rPr>
            <w:t>d</w:t>
          </w:r>
          <w:r w:rsidRPr="00504845">
            <w:rPr>
              <w:i w:val="0"/>
              <w:sz w:val="28"/>
              <w:szCs w:val="28"/>
            </w:rPr>
            <w:t>ad</w:t>
          </w:r>
          <w:r w:rsidRPr="00504845">
            <w:rPr>
              <w:i w:val="0"/>
              <w:spacing w:val="18"/>
              <w:sz w:val="28"/>
              <w:szCs w:val="28"/>
            </w:rPr>
            <w:t xml:space="preserve"> </w:t>
          </w:r>
          <w:r w:rsidRPr="00504845">
            <w:rPr>
              <w:i w:val="0"/>
              <w:sz w:val="28"/>
              <w:szCs w:val="28"/>
            </w:rPr>
            <w:t>(p</w:t>
          </w:r>
          <w:r w:rsidRPr="00504845">
            <w:rPr>
              <w:i w:val="0"/>
              <w:spacing w:val="-1"/>
              <w:sz w:val="28"/>
              <w:szCs w:val="28"/>
            </w:rPr>
            <w:t>r</w:t>
          </w:r>
          <w:r w:rsidRPr="00504845">
            <w:rPr>
              <w:i w:val="0"/>
              <w:spacing w:val="1"/>
              <w:sz w:val="28"/>
              <w:szCs w:val="28"/>
            </w:rPr>
            <w:t>o</w:t>
          </w:r>
          <w:r w:rsidRPr="00504845">
            <w:rPr>
              <w:i w:val="0"/>
              <w:spacing w:val="-1"/>
              <w:sz w:val="28"/>
              <w:szCs w:val="28"/>
            </w:rPr>
            <w:t>p</w:t>
          </w:r>
          <w:r w:rsidRPr="00504845">
            <w:rPr>
              <w:i w:val="0"/>
              <w:sz w:val="28"/>
              <w:szCs w:val="28"/>
            </w:rPr>
            <w:t>ie</w:t>
          </w:r>
          <w:r w:rsidRPr="00504845">
            <w:rPr>
              <w:i w:val="0"/>
              <w:spacing w:val="-1"/>
              <w:sz w:val="28"/>
              <w:szCs w:val="28"/>
            </w:rPr>
            <w:t>d</w:t>
          </w:r>
          <w:r w:rsidRPr="00504845">
            <w:rPr>
              <w:i w:val="0"/>
              <w:sz w:val="28"/>
              <w:szCs w:val="28"/>
            </w:rPr>
            <w:t xml:space="preserve">ad </w:t>
          </w:r>
          <w:r w:rsidRPr="00504845">
            <w:rPr>
              <w:i w:val="0"/>
              <w:spacing w:val="-1"/>
              <w:sz w:val="28"/>
              <w:szCs w:val="28"/>
            </w:rPr>
            <w:t>d</w:t>
          </w:r>
          <w:r w:rsidRPr="00504845">
            <w:rPr>
              <w:i w:val="0"/>
              <w:sz w:val="28"/>
              <w:szCs w:val="28"/>
            </w:rPr>
            <w:t>el</w:t>
          </w:r>
          <w:r w:rsidRPr="00504845">
            <w:rPr>
              <w:i w:val="0"/>
              <w:spacing w:val="20"/>
              <w:sz w:val="28"/>
              <w:szCs w:val="28"/>
            </w:rPr>
            <w:t xml:space="preserve"> </w:t>
          </w:r>
          <w:r w:rsidRPr="00504845">
            <w:rPr>
              <w:i w:val="0"/>
              <w:spacing w:val="1"/>
              <w:sz w:val="28"/>
              <w:szCs w:val="28"/>
            </w:rPr>
            <w:t>o</w:t>
          </w:r>
          <w:r w:rsidRPr="00504845">
            <w:rPr>
              <w:i w:val="0"/>
              <w:spacing w:val="-1"/>
              <w:sz w:val="28"/>
              <w:szCs w:val="28"/>
            </w:rPr>
            <w:t>b</w:t>
          </w:r>
          <w:r w:rsidRPr="00504845">
            <w:rPr>
              <w:i w:val="0"/>
              <w:sz w:val="28"/>
              <w:szCs w:val="28"/>
            </w:rPr>
            <w:t>je</w:t>
          </w:r>
          <w:r w:rsidRPr="00504845">
            <w:rPr>
              <w:i w:val="0"/>
              <w:spacing w:val="-2"/>
              <w:sz w:val="28"/>
              <w:szCs w:val="28"/>
            </w:rPr>
            <w:t>t</w:t>
          </w:r>
          <w:r w:rsidRPr="00504845">
            <w:rPr>
              <w:i w:val="0"/>
              <w:sz w:val="28"/>
              <w:szCs w:val="28"/>
            </w:rPr>
            <w:t>o</w:t>
          </w:r>
          <w:r w:rsidRPr="00504845">
            <w:rPr>
              <w:i w:val="0"/>
              <w:spacing w:val="21"/>
              <w:sz w:val="28"/>
              <w:szCs w:val="28"/>
            </w:rPr>
            <w:t xml:space="preserve"> </w:t>
          </w:r>
          <w:r w:rsidRPr="00504845">
            <w:rPr>
              <w:i w:val="0"/>
              <w:spacing w:val="-1"/>
              <w:sz w:val="28"/>
              <w:szCs w:val="28"/>
            </w:rPr>
            <w:t>qu</w:t>
          </w:r>
          <w:r w:rsidRPr="00504845">
            <w:rPr>
              <w:i w:val="0"/>
              <w:sz w:val="28"/>
              <w:szCs w:val="28"/>
            </w:rPr>
            <w:t>e</w:t>
          </w:r>
          <w:r w:rsidRPr="00504845">
            <w:rPr>
              <w:i w:val="0"/>
              <w:spacing w:val="20"/>
              <w:sz w:val="28"/>
              <w:szCs w:val="28"/>
            </w:rPr>
            <w:t xml:space="preserve"> </w:t>
          </w:r>
          <w:r w:rsidRPr="00504845">
            <w:rPr>
              <w:i w:val="0"/>
              <w:sz w:val="28"/>
              <w:szCs w:val="28"/>
            </w:rPr>
            <w:t>lo</w:t>
          </w:r>
          <w:r w:rsidRPr="00504845">
            <w:rPr>
              <w:i w:val="0"/>
              <w:spacing w:val="20"/>
              <w:sz w:val="28"/>
              <w:szCs w:val="28"/>
            </w:rPr>
            <w:t xml:space="preserve"> </w:t>
          </w:r>
          <w:r w:rsidRPr="00504845">
            <w:rPr>
              <w:i w:val="0"/>
              <w:spacing w:val="-1"/>
              <w:sz w:val="28"/>
              <w:szCs w:val="28"/>
            </w:rPr>
            <w:t>d</w:t>
          </w:r>
          <w:r w:rsidRPr="00504845">
            <w:rPr>
              <w:i w:val="0"/>
              <w:sz w:val="28"/>
              <w:szCs w:val="28"/>
            </w:rPr>
            <w:t>ifer</w:t>
          </w:r>
          <w:r w:rsidRPr="00504845">
            <w:rPr>
              <w:i w:val="0"/>
              <w:spacing w:val="-2"/>
              <w:sz w:val="28"/>
              <w:szCs w:val="28"/>
            </w:rPr>
            <w:t>e</w:t>
          </w:r>
          <w:r w:rsidRPr="00504845">
            <w:rPr>
              <w:i w:val="0"/>
              <w:spacing w:val="-1"/>
              <w:sz w:val="28"/>
              <w:szCs w:val="28"/>
            </w:rPr>
            <w:t>n</w:t>
          </w:r>
          <w:r w:rsidRPr="00504845">
            <w:rPr>
              <w:i w:val="0"/>
              <w:sz w:val="28"/>
              <w:szCs w:val="28"/>
            </w:rPr>
            <w:t>cia</w:t>
          </w:r>
          <w:r w:rsidRPr="00504845">
            <w:rPr>
              <w:i w:val="0"/>
              <w:spacing w:val="20"/>
              <w:sz w:val="28"/>
              <w:szCs w:val="28"/>
            </w:rPr>
            <w:t xml:space="preserve"> </w:t>
          </w:r>
          <w:r w:rsidRPr="00504845">
            <w:rPr>
              <w:i w:val="0"/>
              <w:spacing w:val="-1"/>
              <w:sz w:val="28"/>
              <w:szCs w:val="28"/>
            </w:rPr>
            <w:t>d</w:t>
          </w:r>
          <w:r w:rsidRPr="00504845">
            <w:rPr>
              <w:i w:val="0"/>
              <w:sz w:val="28"/>
              <w:szCs w:val="28"/>
            </w:rPr>
            <w:t>el</w:t>
          </w:r>
          <w:r w:rsidRPr="00504845">
            <w:rPr>
              <w:i w:val="0"/>
              <w:spacing w:val="20"/>
              <w:sz w:val="28"/>
              <w:szCs w:val="28"/>
            </w:rPr>
            <w:t xml:space="preserve"> </w:t>
          </w:r>
          <w:r w:rsidRPr="00504845">
            <w:rPr>
              <w:i w:val="0"/>
              <w:sz w:val="28"/>
              <w:szCs w:val="28"/>
            </w:rPr>
            <w:t>rest</w:t>
          </w:r>
          <w:r w:rsidRPr="00504845">
            <w:rPr>
              <w:i w:val="0"/>
              <w:spacing w:val="1"/>
              <w:sz w:val="28"/>
              <w:szCs w:val="28"/>
            </w:rPr>
            <w:t>o</w:t>
          </w:r>
          <w:r w:rsidRPr="00504845">
            <w:rPr>
              <w:i w:val="0"/>
              <w:sz w:val="28"/>
              <w:szCs w:val="28"/>
            </w:rPr>
            <w:t>).</w:t>
          </w:r>
          <w:r w:rsidRPr="00504845">
            <w:rPr>
              <w:i w:val="0"/>
              <w:spacing w:val="17"/>
              <w:sz w:val="28"/>
              <w:szCs w:val="28"/>
            </w:rPr>
            <w:t xml:space="preserve"> </w:t>
          </w:r>
          <w:r w:rsidRPr="00504845">
            <w:rPr>
              <w:i w:val="0"/>
              <w:sz w:val="28"/>
              <w:szCs w:val="28"/>
            </w:rPr>
            <w:t>La</w:t>
          </w:r>
          <w:r w:rsidRPr="00504845">
            <w:rPr>
              <w:i w:val="0"/>
              <w:spacing w:val="20"/>
              <w:sz w:val="28"/>
              <w:szCs w:val="28"/>
            </w:rPr>
            <w:t xml:space="preserve"> </w:t>
          </w:r>
          <w:r w:rsidRPr="00504845">
            <w:rPr>
              <w:i w:val="0"/>
              <w:spacing w:val="-1"/>
              <w:sz w:val="28"/>
              <w:szCs w:val="28"/>
            </w:rPr>
            <w:t>p</w:t>
          </w:r>
          <w:r w:rsidRPr="00504845">
            <w:rPr>
              <w:i w:val="0"/>
              <w:sz w:val="28"/>
              <w:szCs w:val="28"/>
            </w:rPr>
            <w:t>ro</w:t>
          </w:r>
          <w:r w:rsidRPr="00504845">
            <w:rPr>
              <w:i w:val="0"/>
              <w:spacing w:val="-1"/>
              <w:sz w:val="28"/>
              <w:szCs w:val="28"/>
            </w:rPr>
            <w:t>g</w:t>
          </w:r>
          <w:r w:rsidRPr="00504845">
            <w:rPr>
              <w:i w:val="0"/>
              <w:spacing w:val="-3"/>
              <w:sz w:val="28"/>
              <w:szCs w:val="28"/>
            </w:rPr>
            <w:t>r</w:t>
          </w:r>
          <w:r w:rsidRPr="00504845">
            <w:rPr>
              <w:i w:val="0"/>
              <w:sz w:val="28"/>
              <w:szCs w:val="28"/>
            </w:rPr>
            <w:t>amac</w:t>
          </w:r>
          <w:r w:rsidRPr="00504845">
            <w:rPr>
              <w:i w:val="0"/>
              <w:spacing w:val="-3"/>
              <w:sz w:val="28"/>
              <w:szCs w:val="28"/>
            </w:rPr>
            <w:t>i</w:t>
          </w:r>
          <w:r w:rsidRPr="00504845">
            <w:rPr>
              <w:i w:val="0"/>
              <w:spacing w:val="1"/>
              <w:sz w:val="28"/>
              <w:szCs w:val="28"/>
            </w:rPr>
            <w:t>ó</w:t>
          </w:r>
          <w:r w:rsidRPr="00504845">
            <w:rPr>
              <w:i w:val="0"/>
              <w:sz w:val="28"/>
              <w:szCs w:val="28"/>
            </w:rPr>
            <w:t>n</w:t>
          </w:r>
          <w:r w:rsidRPr="00504845">
            <w:rPr>
              <w:i w:val="0"/>
              <w:spacing w:val="19"/>
              <w:sz w:val="28"/>
              <w:szCs w:val="28"/>
            </w:rPr>
            <w:t xml:space="preserve"> </w:t>
          </w:r>
          <w:r w:rsidRPr="00504845">
            <w:rPr>
              <w:i w:val="0"/>
              <w:spacing w:val="1"/>
              <w:sz w:val="28"/>
              <w:szCs w:val="28"/>
            </w:rPr>
            <w:t>o</w:t>
          </w:r>
          <w:r w:rsidRPr="00504845">
            <w:rPr>
              <w:i w:val="0"/>
              <w:sz w:val="28"/>
              <w:szCs w:val="28"/>
            </w:rPr>
            <w:t>rie</w:t>
          </w:r>
          <w:r w:rsidRPr="00504845">
            <w:rPr>
              <w:i w:val="0"/>
              <w:spacing w:val="-4"/>
              <w:sz w:val="28"/>
              <w:szCs w:val="28"/>
            </w:rPr>
            <w:t>n</w:t>
          </w:r>
          <w:r w:rsidRPr="00504845">
            <w:rPr>
              <w:i w:val="0"/>
              <w:sz w:val="28"/>
              <w:szCs w:val="28"/>
            </w:rPr>
            <w:t>tada</w:t>
          </w:r>
          <w:r w:rsidRPr="00504845">
            <w:rPr>
              <w:i w:val="0"/>
              <w:spacing w:val="19"/>
              <w:sz w:val="28"/>
              <w:szCs w:val="28"/>
            </w:rPr>
            <w:t xml:space="preserve"> </w:t>
          </w:r>
          <w:r w:rsidRPr="00504845">
            <w:rPr>
              <w:i w:val="0"/>
              <w:sz w:val="28"/>
              <w:szCs w:val="28"/>
            </w:rPr>
            <w:t>a</w:t>
          </w:r>
          <w:r w:rsidRPr="00504845">
            <w:rPr>
              <w:i w:val="0"/>
              <w:spacing w:val="20"/>
              <w:sz w:val="28"/>
              <w:szCs w:val="28"/>
            </w:rPr>
            <w:t xml:space="preserve"> </w:t>
          </w:r>
          <w:r w:rsidRPr="00504845">
            <w:rPr>
              <w:i w:val="0"/>
              <w:spacing w:val="1"/>
              <w:sz w:val="28"/>
              <w:szCs w:val="28"/>
            </w:rPr>
            <w:t>o</w:t>
          </w:r>
          <w:r w:rsidRPr="00504845">
            <w:rPr>
              <w:i w:val="0"/>
              <w:spacing w:val="-1"/>
              <w:sz w:val="28"/>
              <w:szCs w:val="28"/>
            </w:rPr>
            <w:t>b</w:t>
          </w:r>
          <w:r w:rsidRPr="00504845">
            <w:rPr>
              <w:i w:val="0"/>
              <w:spacing w:val="-3"/>
              <w:sz w:val="28"/>
              <w:szCs w:val="28"/>
            </w:rPr>
            <w:t>j</w:t>
          </w:r>
          <w:r w:rsidRPr="00504845">
            <w:rPr>
              <w:i w:val="0"/>
              <w:sz w:val="28"/>
              <w:szCs w:val="28"/>
            </w:rPr>
            <w:t>et</w:t>
          </w:r>
          <w:r w:rsidRPr="00504845">
            <w:rPr>
              <w:i w:val="0"/>
              <w:spacing w:val="1"/>
              <w:sz w:val="28"/>
              <w:szCs w:val="28"/>
            </w:rPr>
            <w:t>o</w:t>
          </w:r>
          <w:r w:rsidRPr="00504845">
            <w:rPr>
              <w:i w:val="0"/>
              <w:sz w:val="28"/>
              <w:szCs w:val="28"/>
            </w:rPr>
            <w:t>s</w:t>
          </w:r>
          <w:r w:rsidRPr="00504845">
            <w:rPr>
              <w:i w:val="0"/>
              <w:spacing w:val="18"/>
              <w:sz w:val="28"/>
              <w:szCs w:val="28"/>
            </w:rPr>
            <w:t xml:space="preserve"> </w:t>
          </w:r>
          <w:r w:rsidRPr="00504845">
            <w:rPr>
              <w:i w:val="0"/>
              <w:sz w:val="28"/>
              <w:szCs w:val="28"/>
            </w:rPr>
            <w:t>ex</w:t>
          </w:r>
          <w:r w:rsidRPr="00504845">
            <w:rPr>
              <w:i w:val="0"/>
              <w:spacing w:val="-1"/>
              <w:sz w:val="28"/>
              <w:szCs w:val="28"/>
            </w:rPr>
            <w:t>p</w:t>
          </w:r>
          <w:r w:rsidRPr="00504845">
            <w:rPr>
              <w:i w:val="0"/>
              <w:sz w:val="28"/>
              <w:szCs w:val="28"/>
            </w:rPr>
            <w:t>resa</w:t>
          </w:r>
          <w:r w:rsidRPr="00504845">
            <w:rPr>
              <w:i w:val="0"/>
              <w:spacing w:val="20"/>
              <w:sz w:val="28"/>
              <w:szCs w:val="28"/>
            </w:rPr>
            <w:t xml:space="preserve"> </w:t>
          </w:r>
          <w:r w:rsidRPr="00504845">
            <w:rPr>
              <w:i w:val="0"/>
              <w:spacing w:val="-1"/>
              <w:sz w:val="28"/>
              <w:szCs w:val="28"/>
            </w:rPr>
            <w:t>u</w:t>
          </w:r>
          <w:r w:rsidRPr="00504845">
            <w:rPr>
              <w:i w:val="0"/>
              <w:sz w:val="28"/>
              <w:szCs w:val="28"/>
            </w:rPr>
            <w:t xml:space="preserve">n </w:t>
          </w:r>
          <w:r w:rsidRPr="00504845">
            <w:rPr>
              <w:i w:val="0"/>
              <w:spacing w:val="-1"/>
              <w:sz w:val="28"/>
              <w:szCs w:val="28"/>
            </w:rPr>
            <w:t>p</w:t>
          </w:r>
          <w:r w:rsidRPr="00504845">
            <w:rPr>
              <w:i w:val="0"/>
              <w:sz w:val="28"/>
              <w:szCs w:val="28"/>
            </w:rPr>
            <w:t>ro</w:t>
          </w:r>
          <w:r w:rsidRPr="00504845">
            <w:rPr>
              <w:i w:val="0"/>
              <w:spacing w:val="-1"/>
              <w:sz w:val="28"/>
              <w:szCs w:val="28"/>
            </w:rPr>
            <w:t>g</w:t>
          </w:r>
          <w:r w:rsidRPr="00504845">
            <w:rPr>
              <w:i w:val="0"/>
              <w:sz w:val="28"/>
              <w:szCs w:val="28"/>
            </w:rPr>
            <w:t>rama</w:t>
          </w:r>
          <w:r w:rsidRPr="00504845">
            <w:rPr>
              <w:i w:val="0"/>
              <w:spacing w:val="30"/>
              <w:sz w:val="28"/>
              <w:szCs w:val="28"/>
            </w:rPr>
            <w:t xml:space="preserve"> </w:t>
          </w:r>
          <w:r w:rsidRPr="00504845">
            <w:rPr>
              <w:i w:val="0"/>
              <w:spacing w:val="-3"/>
              <w:sz w:val="28"/>
              <w:szCs w:val="28"/>
            </w:rPr>
            <w:t>c</w:t>
          </w:r>
          <w:r w:rsidRPr="00504845">
            <w:rPr>
              <w:i w:val="0"/>
              <w:spacing w:val="-2"/>
              <w:sz w:val="28"/>
              <w:szCs w:val="28"/>
            </w:rPr>
            <w:t>o</w:t>
          </w:r>
          <w:r w:rsidRPr="00504845">
            <w:rPr>
              <w:i w:val="0"/>
              <w:sz w:val="28"/>
              <w:szCs w:val="28"/>
            </w:rPr>
            <w:t>mo</w:t>
          </w:r>
          <w:r w:rsidRPr="00504845">
            <w:rPr>
              <w:i w:val="0"/>
              <w:spacing w:val="33"/>
              <w:sz w:val="28"/>
              <w:szCs w:val="28"/>
            </w:rPr>
            <w:t xml:space="preserve"> </w:t>
          </w:r>
          <w:r w:rsidRPr="00504845">
            <w:rPr>
              <w:i w:val="0"/>
              <w:spacing w:val="-1"/>
              <w:sz w:val="28"/>
              <w:szCs w:val="28"/>
            </w:rPr>
            <w:t>u</w:t>
          </w:r>
          <w:r w:rsidRPr="00504845">
            <w:rPr>
              <w:i w:val="0"/>
              <w:sz w:val="28"/>
              <w:szCs w:val="28"/>
            </w:rPr>
            <w:t>n</w:t>
          </w:r>
          <w:r w:rsidRPr="00504845">
            <w:rPr>
              <w:i w:val="0"/>
              <w:spacing w:val="31"/>
              <w:sz w:val="28"/>
              <w:szCs w:val="28"/>
            </w:rPr>
            <w:t xml:space="preserve"> </w:t>
          </w:r>
          <w:r w:rsidRPr="00504845">
            <w:rPr>
              <w:i w:val="0"/>
              <w:sz w:val="28"/>
              <w:szCs w:val="28"/>
            </w:rPr>
            <w:t>c</w:t>
          </w:r>
          <w:r w:rsidRPr="00504845">
            <w:rPr>
              <w:i w:val="0"/>
              <w:spacing w:val="1"/>
              <w:sz w:val="28"/>
              <w:szCs w:val="28"/>
            </w:rPr>
            <w:t>o</w:t>
          </w:r>
          <w:r w:rsidRPr="00504845">
            <w:rPr>
              <w:i w:val="0"/>
              <w:spacing w:val="-1"/>
              <w:sz w:val="28"/>
              <w:szCs w:val="28"/>
            </w:rPr>
            <w:t>n</w:t>
          </w:r>
          <w:r w:rsidRPr="00504845">
            <w:rPr>
              <w:i w:val="0"/>
              <w:sz w:val="28"/>
              <w:szCs w:val="28"/>
            </w:rPr>
            <w:t>j</w:t>
          </w:r>
          <w:r w:rsidRPr="00504845">
            <w:rPr>
              <w:i w:val="0"/>
              <w:spacing w:val="-4"/>
              <w:sz w:val="28"/>
              <w:szCs w:val="28"/>
            </w:rPr>
            <w:t>u</w:t>
          </w:r>
          <w:r w:rsidRPr="00504845">
            <w:rPr>
              <w:i w:val="0"/>
              <w:spacing w:val="-1"/>
              <w:sz w:val="28"/>
              <w:szCs w:val="28"/>
            </w:rPr>
            <w:t>n</w:t>
          </w:r>
          <w:r w:rsidRPr="00504845">
            <w:rPr>
              <w:i w:val="0"/>
              <w:sz w:val="28"/>
              <w:szCs w:val="28"/>
            </w:rPr>
            <w:t>to</w:t>
          </w:r>
          <w:r w:rsidRPr="00504845">
            <w:rPr>
              <w:i w:val="0"/>
              <w:spacing w:val="32"/>
              <w:sz w:val="28"/>
              <w:szCs w:val="28"/>
            </w:rPr>
            <w:t xml:space="preserve"> </w:t>
          </w:r>
          <w:r w:rsidRPr="00504845">
            <w:rPr>
              <w:i w:val="0"/>
              <w:spacing w:val="-1"/>
              <w:sz w:val="28"/>
              <w:szCs w:val="28"/>
            </w:rPr>
            <w:t>d</w:t>
          </w:r>
          <w:r w:rsidRPr="00504845">
            <w:rPr>
              <w:i w:val="0"/>
              <w:sz w:val="28"/>
              <w:szCs w:val="28"/>
            </w:rPr>
            <w:t>e</w:t>
          </w:r>
          <w:r w:rsidRPr="00504845">
            <w:rPr>
              <w:i w:val="0"/>
              <w:spacing w:val="32"/>
              <w:sz w:val="28"/>
              <w:szCs w:val="28"/>
            </w:rPr>
            <w:t xml:space="preserve"> </w:t>
          </w:r>
          <w:r w:rsidRPr="00504845">
            <w:rPr>
              <w:i w:val="0"/>
              <w:sz w:val="28"/>
              <w:szCs w:val="28"/>
            </w:rPr>
            <w:t>es</w:t>
          </w:r>
          <w:r w:rsidRPr="00504845">
            <w:rPr>
              <w:i w:val="0"/>
              <w:spacing w:val="-2"/>
              <w:sz w:val="28"/>
              <w:szCs w:val="28"/>
            </w:rPr>
            <w:t>t</w:t>
          </w:r>
          <w:r w:rsidRPr="00504845">
            <w:rPr>
              <w:i w:val="0"/>
              <w:spacing w:val="1"/>
              <w:sz w:val="28"/>
              <w:szCs w:val="28"/>
            </w:rPr>
            <w:t>o</w:t>
          </w:r>
          <w:r w:rsidRPr="00504845">
            <w:rPr>
              <w:i w:val="0"/>
              <w:sz w:val="28"/>
              <w:szCs w:val="28"/>
            </w:rPr>
            <w:t>s</w:t>
          </w:r>
          <w:r w:rsidRPr="00504845">
            <w:rPr>
              <w:i w:val="0"/>
              <w:spacing w:val="32"/>
              <w:sz w:val="28"/>
              <w:szCs w:val="28"/>
            </w:rPr>
            <w:t xml:space="preserve"> </w:t>
          </w:r>
          <w:r w:rsidRPr="00504845">
            <w:rPr>
              <w:i w:val="0"/>
              <w:spacing w:val="1"/>
              <w:sz w:val="28"/>
              <w:szCs w:val="28"/>
            </w:rPr>
            <w:t>o</w:t>
          </w:r>
          <w:r w:rsidRPr="00504845">
            <w:rPr>
              <w:i w:val="0"/>
              <w:spacing w:val="-1"/>
              <w:sz w:val="28"/>
              <w:szCs w:val="28"/>
            </w:rPr>
            <w:t>b</w:t>
          </w:r>
          <w:r w:rsidRPr="00504845">
            <w:rPr>
              <w:i w:val="0"/>
              <w:sz w:val="28"/>
              <w:szCs w:val="28"/>
            </w:rPr>
            <w:t>j</w:t>
          </w:r>
          <w:r w:rsidRPr="00504845">
            <w:rPr>
              <w:i w:val="0"/>
              <w:spacing w:val="-2"/>
              <w:sz w:val="28"/>
              <w:szCs w:val="28"/>
            </w:rPr>
            <w:t>e</w:t>
          </w:r>
          <w:r w:rsidRPr="00504845">
            <w:rPr>
              <w:i w:val="0"/>
              <w:sz w:val="28"/>
              <w:szCs w:val="28"/>
            </w:rPr>
            <w:t>t</w:t>
          </w:r>
          <w:r w:rsidRPr="00504845">
            <w:rPr>
              <w:i w:val="0"/>
              <w:spacing w:val="1"/>
              <w:sz w:val="28"/>
              <w:szCs w:val="28"/>
            </w:rPr>
            <w:t>o</w:t>
          </w:r>
          <w:r w:rsidRPr="00504845">
            <w:rPr>
              <w:i w:val="0"/>
              <w:spacing w:val="-3"/>
              <w:sz w:val="28"/>
              <w:szCs w:val="28"/>
            </w:rPr>
            <w:t>s</w:t>
          </w:r>
          <w:r w:rsidRPr="00504845">
            <w:rPr>
              <w:i w:val="0"/>
              <w:sz w:val="28"/>
              <w:szCs w:val="28"/>
            </w:rPr>
            <w:t>,</w:t>
          </w:r>
          <w:r w:rsidRPr="00504845">
            <w:rPr>
              <w:i w:val="0"/>
              <w:spacing w:val="32"/>
              <w:sz w:val="28"/>
              <w:szCs w:val="28"/>
            </w:rPr>
            <w:t xml:space="preserve"> </w:t>
          </w:r>
          <w:r w:rsidRPr="00504845">
            <w:rPr>
              <w:i w:val="0"/>
              <w:spacing w:val="-1"/>
              <w:sz w:val="28"/>
              <w:szCs w:val="28"/>
            </w:rPr>
            <w:t>qu</w:t>
          </w:r>
          <w:r w:rsidRPr="00504845">
            <w:rPr>
              <w:i w:val="0"/>
              <w:sz w:val="28"/>
              <w:szCs w:val="28"/>
            </w:rPr>
            <w:t>e</w:t>
          </w:r>
          <w:r w:rsidRPr="00504845">
            <w:rPr>
              <w:i w:val="0"/>
              <w:spacing w:val="31"/>
              <w:sz w:val="28"/>
              <w:szCs w:val="28"/>
            </w:rPr>
            <w:t xml:space="preserve"> </w:t>
          </w:r>
          <w:r w:rsidRPr="00504845">
            <w:rPr>
              <w:i w:val="0"/>
              <w:sz w:val="28"/>
              <w:szCs w:val="28"/>
            </w:rPr>
            <w:t>c</w:t>
          </w:r>
          <w:r w:rsidRPr="00504845">
            <w:rPr>
              <w:i w:val="0"/>
              <w:spacing w:val="4"/>
              <w:sz w:val="28"/>
              <w:szCs w:val="28"/>
            </w:rPr>
            <w:t>o</w:t>
          </w:r>
          <w:r w:rsidRPr="00504845">
            <w:rPr>
              <w:i w:val="0"/>
              <w:sz w:val="28"/>
              <w:szCs w:val="28"/>
            </w:rPr>
            <w:t>la</w:t>
          </w:r>
          <w:r w:rsidRPr="00504845">
            <w:rPr>
              <w:i w:val="0"/>
              <w:spacing w:val="-2"/>
              <w:sz w:val="28"/>
              <w:szCs w:val="28"/>
            </w:rPr>
            <w:t>b</w:t>
          </w:r>
          <w:r w:rsidRPr="00504845">
            <w:rPr>
              <w:i w:val="0"/>
              <w:spacing w:val="1"/>
              <w:sz w:val="28"/>
              <w:szCs w:val="28"/>
            </w:rPr>
            <w:t>o</w:t>
          </w:r>
          <w:r w:rsidRPr="00504845">
            <w:rPr>
              <w:i w:val="0"/>
              <w:sz w:val="28"/>
              <w:szCs w:val="28"/>
            </w:rPr>
            <w:t>ran</w:t>
          </w:r>
          <w:r w:rsidRPr="00504845">
            <w:rPr>
              <w:i w:val="0"/>
              <w:spacing w:val="30"/>
              <w:sz w:val="28"/>
              <w:szCs w:val="28"/>
            </w:rPr>
            <w:t xml:space="preserve"> </w:t>
          </w:r>
          <w:r w:rsidRPr="00504845">
            <w:rPr>
              <w:i w:val="0"/>
              <w:sz w:val="28"/>
              <w:szCs w:val="28"/>
            </w:rPr>
            <w:t>ent</w:t>
          </w:r>
          <w:r w:rsidRPr="00504845">
            <w:rPr>
              <w:i w:val="0"/>
              <w:spacing w:val="-3"/>
              <w:sz w:val="28"/>
              <w:szCs w:val="28"/>
            </w:rPr>
            <w:t>r</w:t>
          </w:r>
          <w:r w:rsidRPr="00504845">
            <w:rPr>
              <w:i w:val="0"/>
              <w:sz w:val="28"/>
              <w:szCs w:val="28"/>
            </w:rPr>
            <w:t>e</w:t>
          </w:r>
          <w:r w:rsidRPr="00504845">
            <w:rPr>
              <w:i w:val="0"/>
              <w:spacing w:val="32"/>
              <w:sz w:val="28"/>
              <w:szCs w:val="28"/>
            </w:rPr>
            <w:t xml:space="preserve"> </w:t>
          </w:r>
          <w:r w:rsidRPr="00504845">
            <w:rPr>
              <w:i w:val="0"/>
              <w:sz w:val="28"/>
              <w:szCs w:val="28"/>
            </w:rPr>
            <w:t>ellos</w:t>
          </w:r>
          <w:r w:rsidRPr="00504845">
            <w:rPr>
              <w:i w:val="0"/>
              <w:spacing w:val="31"/>
              <w:sz w:val="28"/>
              <w:szCs w:val="28"/>
            </w:rPr>
            <w:t xml:space="preserve"> </w:t>
          </w:r>
          <w:r w:rsidRPr="00504845">
            <w:rPr>
              <w:i w:val="0"/>
              <w:spacing w:val="-1"/>
              <w:sz w:val="28"/>
              <w:szCs w:val="28"/>
            </w:rPr>
            <w:t>p</w:t>
          </w:r>
          <w:r w:rsidRPr="00504845">
            <w:rPr>
              <w:i w:val="0"/>
              <w:sz w:val="28"/>
              <w:szCs w:val="28"/>
            </w:rPr>
            <w:t>a</w:t>
          </w:r>
          <w:r w:rsidRPr="00504845">
            <w:rPr>
              <w:i w:val="0"/>
              <w:spacing w:val="-3"/>
              <w:sz w:val="28"/>
              <w:szCs w:val="28"/>
            </w:rPr>
            <w:t>r</w:t>
          </w:r>
          <w:r w:rsidRPr="00504845">
            <w:rPr>
              <w:i w:val="0"/>
              <w:sz w:val="28"/>
              <w:szCs w:val="28"/>
            </w:rPr>
            <w:t>a</w:t>
          </w:r>
          <w:r w:rsidRPr="00504845">
            <w:rPr>
              <w:i w:val="0"/>
              <w:spacing w:val="31"/>
              <w:sz w:val="28"/>
              <w:szCs w:val="28"/>
            </w:rPr>
            <w:t xml:space="preserve"> </w:t>
          </w:r>
          <w:r w:rsidRPr="00504845">
            <w:rPr>
              <w:i w:val="0"/>
              <w:sz w:val="28"/>
              <w:szCs w:val="28"/>
            </w:rPr>
            <w:t>real</w:t>
          </w:r>
          <w:r w:rsidRPr="00504845">
            <w:rPr>
              <w:i w:val="0"/>
              <w:spacing w:val="-1"/>
              <w:sz w:val="28"/>
              <w:szCs w:val="28"/>
            </w:rPr>
            <w:t>iz</w:t>
          </w:r>
          <w:r w:rsidRPr="00504845">
            <w:rPr>
              <w:i w:val="0"/>
              <w:sz w:val="28"/>
              <w:szCs w:val="28"/>
            </w:rPr>
            <w:t>ar</w:t>
          </w:r>
          <w:r w:rsidRPr="00504845">
            <w:rPr>
              <w:i w:val="0"/>
              <w:spacing w:val="31"/>
              <w:sz w:val="28"/>
              <w:szCs w:val="28"/>
            </w:rPr>
            <w:t xml:space="preserve"> </w:t>
          </w:r>
          <w:r w:rsidRPr="00504845">
            <w:rPr>
              <w:i w:val="0"/>
              <w:sz w:val="28"/>
              <w:szCs w:val="28"/>
            </w:rPr>
            <w:t>tareas. Esto</w:t>
          </w:r>
          <w:r w:rsidRPr="00504845">
            <w:rPr>
              <w:i w:val="0"/>
              <w:spacing w:val="-1"/>
              <w:sz w:val="28"/>
              <w:szCs w:val="28"/>
            </w:rPr>
            <w:t xml:space="preserve"> </w:t>
          </w:r>
          <w:r w:rsidRPr="00504845">
            <w:rPr>
              <w:i w:val="0"/>
              <w:sz w:val="28"/>
              <w:szCs w:val="28"/>
            </w:rPr>
            <w:t>pe</w:t>
          </w:r>
          <w:r w:rsidRPr="00504845">
            <w:rPr>
              <w:i w:val="0"/>
              <w:spacing w:val="-3"/>
              <w:sz w:val="28"/>
              <w:szCs w:val="28"/>
            </w:rPr>
            <w:t>r</w:t>
          </w:r>
          <w:r w:rsidRPr="00504845">
            <w:rPr>
              <w:i w:val="0"/>
              <w:sz w:val="28"/>
              <w:szCs w:val="28"/>
            </w:rPr>
            <w:t>mite</w:t>
          </w:r>
          <w:r w:rsidRPr="00504845">
            <w:rPr>
              <w:i w:val="0"/>
              <w:spacing w:val="-2"/>
              <w:sz w:val="28"/>
              <w:szCs w:val="28"/>
            </w:rPr>
            <w:t xml:space="preserve"> </w:t>
          </w:r>
          <w:r w:rsidRPr="00504845">
            <w:rPr>
              <w:i w:val="0"/>
              <w:sz w:val="28"/>
              <w:szCs w:val="28"/>
            </w:rPr>
            <w:t xml:space="preserve">hacer </w:t>
          </w:r>
          <w:r w:rsidRPr="00504845">
            <w:rPr>
              <w:i w:val="0"/>
              <w:spacing w:val="-3"/>
              <w:sz w:val="28"/>
              <w:szCs w:val="28"/>
            </w:rPr>
            <w:t>l</w:t>
          </w:r>
          <w:r w:rsidRPr="00504845">
            <w:rPr>
              <w:i w:val="0"/>
              <w:spacing w:val="1"/>
              <w:sz w:val="28"/>
              <w:szCs w:val="28"/>
            </w:rPr>
            <w:t>o</w:t>
          </w:r>
          <w:r w:rsidRPr="00504845">
            <w:rPr>
              <w:i w:val="0"/>
              <w:sz w:val="28"/>
              <w:szCs w:val="28"/>
            </w:rPr>
            <w:t>s p</w:t>
          </w:r>
          <w:r w:rsidRPr="00504845">
            <w:rPr>
              <w:i w:val="0"/>
              <w:spacing w:val="-3"/>
              <w:sz w:val="28"/>
              <w:szCs w:val="28"/>
            </w:rPr>
            <w:t>r</w:t>
          </w:r>
          <w:r w:rsidRPr="00504845">
            <w:rPr>
              <w:i w:val="0"/>
              <w:spacing w:val="-2"/>
              <w:sz w:val="28"/>
              <w:szCs w:val="28"/>
            </w:rPr>
            <w:t>o</w:t>
          </w:r>
          <w:r w:rsidRPr="00504845">
            <w:rPr>
              <w:i w:val="0"/>
              <w:spacing w:val="-1"/>
              <w:sz w:val="28"/>
              <w:szCs w:val="28"/>
            </w:rPr>
            <w:t>g</w:t>
          </w:r>
          <w:r w:rsidRPr="00504845">
            <w:rPr>
              <w:i w:val="0"/>
              <w:sz w:val="28"/>
              <w:szCs w:val="28"/>
            </w:rPr>
            <w:t>ramas</w:t>
          </w:r>
          <w:r w:rsidRPr="00504845">
            <w:rPr>
              <w:i w:val="0"/>
              <w:spacing w:val="-2"/>
              <w:sz w:val="28"/>
              <w:szCs w:val="28"/>
            </w:rPr>
            <w:t xml:space="preserve"> </w:t>
          </w:r>
          <w:r w:rsidRPr="00504845">
            <w:rPr>
              <w:i w:val="0"/>
              <w:sz w:val="28"/>
              <w:szCs w:val="28"/>
            </w:rPr>
            <w:t>y</w:t>
          </w:r>
          <w:r w:rsidRPr="00504845">
            <w:rPr>
              <w:i w:val="0"/>
              <w:spacing w:val="-2"/>
              <w:sz w:val="28"/>
              <w:szCs w:val="28"/>
            </w:rPr>
            <w:t xml:space="preserve"> </w:t>
          </w:r>
          <w:r w:rsidRPr="00504845">
            <w:rPr>
              <w:i w:val="0"/>
              <w:sz w:val="28"/>
              <w:szCs w:val="28"/>
            </w:rPr>
            <w:t>m</w:t>
          </w:r>
          <w:r w:rsidRPr="00504845">
            <w:rPr>
              <w:i w:val="0"/>
              <w:spacing w:val="1"/>
              <w:sz w:val="28"/>
              <w:szCs w:val="28"/>
            </w:rPr>
            <w:t>ó</w:t>
          </w:r>
          <w:r w:rsidRPr="00504845">
            <w:rPr>
              <w:i w:val="0"/>
              <w:spacing w:val="-1"/>
              <w:sz w:val="28"/>
              <w:szCs w:val="28"/>
            </w:rPr>
            <w:t>du</w:t>
          </w:r>
          <w:r w:rsidRPr="00504845">
            <w:rPr>
              <w:i w:val="0"/>
              <w:spacing w:val="-3"/>
              <w:sz w:val="28"/>
              <w:szCs w:val="28"/>
            </w:rPr>
            <w:t>l</w:t>
          </w:r>
          <w:r w:rsidRPr="00504845">
            <w:rPr>
              <w:i w:val="0"/>
              <w:spacing w:val="1"/>
              <w:sz w:val="28"/>
              <w:szCs w:val="28"/>
            </w:rPr>
            <w:t>o</w:t>
          </w:r>
          <w:r w:rsidRPr="00504845">
            <w:rPr>
              <w:i w:val="0"/>
              <w:sz w:val="28"/>
              <w:szCs w:val="28"/>
            </w:rPr>
            <w:t>s</w:t>
          </w:r>
          <w:r w:rsidRPr="00504845">
            <w:rPr>
              <w:i w:val="0"/>
              <w:spacing w:val="-2"/>
              <w:sz w:val="28"/>
              <w:szCs w:val="28"/>
            </w:rPr>
            <w:t xml:space="preserve"> </w:t>
          </w:r>
          <w:r w:rsidRPr="00504845">
            <w:rPr>
              <w:i w:val="0"/>
              <w:sz w:val="28"/>
              <w:szCs w:val="28"/>
            </w:rPr>
            <w:t xml:space="preserve">más </w:t>
          </w:r>
          <w:r w:rsidRPr="00504845">
            <w:rPr>
              <w:i w:val="0"/>
              <w:spacing w:val="-3"/>
              <w:sz w:val="28"/>
              <w:szCs w:val="28"/>
            </w:rPr>
            <w:t>f</w:t>
          </w:r>
          <w:r w:rsidRPr="00504845">
            <w:rPr>
              <w:i w:val="0"/>
              <w:sz w:val="28"/>
              <w:szCs w:val="28"/>
            </w:rPr>
            <w:t>ác</w:t>
          </w:r>
          <w:r w:rsidRPr="00504845">
            <w:rPr>
              <w:i w:val="0"/>
              <w:spacing w:val="-3"/>
              <w:sz w:val="28"/>
              <w:szCs w:val="28"/>
            </w:rPr>
            <w:t>i</w:t>
          </w:r>
          <w:r w:rsidRPr="00504845">
            <w:rPr>
              <w:i w:val="0"/>
              <w:sz w:val="28"/>
              <w:szCs w:val="28"/>
            </w:rPr>
            <w:t>les de</w:t>
          </w:r>
          <w:r w:rsidRPr="00504845">
            <w:rPr>
              <w:i w:val="0"/>
              <w:spacing w:val="-2"/>
              <w:sz w:val="28"/>
              <w:szCs w:val="28"/>
            </w:rPr>
            <w:t xml:space="preserve"> </w:t>
          </w:r>
          <w:r w:rsidRPr="00504845">
            <w:rPr>
              <w:i w:val="0"/>
              <w:sz w:val="28"/>
              <w:szCs w:val="28"/>
            </w:rPr>
            <w:t>escri</w:t>
          </w:r>
          <w:r w:rsidRPr="00504845">
            <w:rPr>
              <w:i w:val="0"/>
              <w:spacing w:val="-2"/>
              <w:sz w:val="28"/>
              <w:szCs w:val="28"/>
            </w:rPr>
            <w:t>b</w:t>
          </w:r>
          <w:r w:rsidRPr="00504845">
            <w:rPr>
              <w:i w:val="0"/>
              <w:sz w:val="28"/>
              <w:szCs w:val="28"/>
            </w:rPr>
            <w:t>ir,</w:t>
          </w:r>
          <w:r w:rsidRPr="00504845">
            <w:rPr>
              <w:i w:val="0"/>
              <w:spacing w:val="-3"/>
              <w:sz w:val="28"/>
              <w:szCs w:val="28"/>
            </w:rPr>
            <w:t xml:space="preserve"> </w:t>
          </w:r>
          <w:r w:rsidRPr="00504845">
            <w:rPr>
              <w:i w:val="0"/>
              <w:sz w:val="28"/>
              <w:szCs w:val="28"/>
            </w:rPr>
            <w:t>ma</w:t>
          </w:r>
          <w:r w:rsidRPr="00504845">
            <w:rPr>
              <w:i w:val="0"/>
              <w:spacing w:val="-1"/>
              <w:sz w:val="28"/>
              <w:szCs w:val="28"/>
            </w:rPr>
            <w:t>n</w:t>
          </w:r>
          <w:r w:rsidRPr="00504845">
            <w:rPr>
              <w:i w:val="0"/>
              <w:spacing w:val="-2"/>
              <w:sz w:val="28"/>
              <w:szCs w:val="28"/>
            </w:rPr>
            <w:t>t</w:t>
          </w:r>
          <w:r w:rsidRPr="00504845">
            <w:rPr>
              <w:i w:val="0"/>
              <w:sz w:val="28"/>
              <w:szCs w:val="28"/>
            </w:rPr>
            <w:t>ener</w:t>
          </w:r>
          <w:r w:rsidRPr="00504845">
            <w:rPr>
              <w:i w:val="0"/>
              <w:spacing w:val="-2"/>
              <w:sz w:val="28"/>
              <w:szCs w:val="28"/>
            </w:rPr>
            <w:t xml:space="preserve"> </w:t>
          </w:r>
          <w:r w:rsidRPr="00504845">
            <w:rPr>
              <w:i w:val="0"/>
              <w:sz w:val="28"/>
              <w:szCs w:val="28"/>
            </w:rPr>
            <w:t>y</w:t>
          </w:r>
          <w:r w:rsidRPr="00504845">
            <w:rPr>
              <w:i w:val="0"/>
              <w:spacing w:val="-2"/>
              <w:sz w:val="28"/>
              <w:szCs w:val="28"/>
            </w:rPr>
            <w:t xml:space="preserve"> </w:t>
          </w:r>
          <w:r w:rsidRPr="00504845">
            <w:rPr>
              <w:i w:val="0"/>
              <w:sz w:val="28"/>
              <w:szCs w:val="28"/>
            </w:rPr>
            <w:t>reuti</w:t>
          </w:r>
          <w:r w:rsidRPr="00504845">
            <w:rPr>
              <w:i w:val="0"/>
              <w:spacing w:val="-1"/>
              <w:sz w:val="28"/>
              <w:szCs w:val="28"/>
            </w:rPr>
            <w:t>l</w:t>
          </w:r>
          <w:r w:rsidRPr="00504845">
            <w:rPr>
              <w:i w:val="0"/>
              <w:sz w:val="28"/>
              <w:szCs w:val="28"/>
            </w:rPr>
            <w:t>i</w:t>
          </w:r>
          <w:r w:rsidRPr="00504845">
            <w:rPr>
              <w:i w:val="0"/>
              <w:spacing w:val="-1"/>
              <w:sz w:val="28"/>
              <w:szCs w:val="28"/>
            </w:rPr>
            <w:t>z</w:t>
          </w:r>
          <w:r w:rsidRPr="00504845">
            <w:rPr>
              <w:i w:val="0"/>
              <w:sz w:val="28"/>
              <w:szCs w:val="28"/>
            </w:rPr>
            <w:t>ar.</w:t>
          </w:r>
        </w:p>
        <w:p w14:paraId="09EDD733" w14:textId="77777777" w:rsidR="00F8194A" w:rsidRPr="00504845" w:rsidRDefault="00F8194A" w:rsidP="00F8194A">
          <w:pPr>
            <w:pStyle w:val="Cita"/>
            <w:rPr>
              <w:i w:val="0"/>
              <w:sz w:val="28"/>
              <w:szCs w:val="28"/>
            </w:rPr>
          </w:pPr>
        </w:p>
        <w:p w14:paraId="046583B7" w14:textId="03AF1F6E" w:rsidR="00F8194A" w:rsidRDefault="00F8194A" w:rsidP="00F8194A">
          <w:pPr>
            <w:pStyle w:val="Cita"/>
            <w:rPr>
              <w:i w:val="0"/>
              <w:sz w:val="28"/>
              <w:szCs w:val="28"/>
            </w:rPr>
          </w:pPr>
          <w:r>
            <w:rPr>
              <w:i w:val="0"/>
              <w:sz w:val="28"/>
              <w:szCs w:val="28"/>
            </w:rPr>
            <w:t>1.7 Metodología</w:t>
          </w:r>
          <w:r w:rsidRPr="00504845">
            <w:rPr>
              <w:i w:val="0"/>
              <w:sz w:val="28"/>
              <w:szCs w:val="28"/>
            </w:rPr>
            <w:t xml:space="preserve"> para la documentación:</w:t>
          </w:r>
        </w:p>
        <w:p w14:paraId="5D972D70" w14:textId="77777777" w:rsidR="00A65C07" w:rsidRPr="00A65C07" w:rsidRDefault="00A65C07" w:rsidP="00A65C07"/>
        <w:p w14:paraId="457AC232" w14:textId="77777777" w:rsidR="00F8194A" w:rsidRPr="00504845" w:rsidRDefault="00F8194A" w:rsidP="00F8194A">
          <w:pPr>
            <w:pStyle w:val="Cita"/>
            <w:ind w:firstLine="720"/>
            <w:rPr>
              <w:i w:val="0"/>
              <w:sz w:val="28"/>
              <w:szCs w:val="28"/>
            </w:rPr>
          </w:pPr>
          <w:r w:rsidRPr="00504845">
            <w:rPr>
              <w:i w:val="0"/>
              <w:sz w:val="28"/>
              <w:szCs w:val="28"/>
            </w:rPr>
            <w:t>La d</w:t>
          </w:r>
          <w:r w:rsidRPr="00504845">
            <w:rPr>
              <w:i w:val="0"/>
              <w:spacing w:val="-2"/>
              <w:sz w:val="28"/>
              <w:szCs w:val="28"/>
            </w:rPr>
            <w:t>o</w:t>
          </w:r>
          <w:r w:rsidRPr="00504845">
            <w:rPr>
              <w:i w:val="0"/>
              <w:sz w:val="28"/>
              <w:szCs w:val="28"/>
            </w:rPr>
            <w:t>cu</w:t>
          </w:r>
          <w:r w:rsidRPr="00504845">
            <w:rPr>
              <w:i w:val="0"/>
              <w:spacing w:val="-2"/>
              <w:sz w:val="28"/>
              <w:szCs w:val="28"/>
            </w:rPr>
            <w:t>m</w:t>
          </w:r>
          <w:r w:rsidRPr="00504845">
            <w:rPr>
              <w:i w:val="0"/>
              <w:sz w:val="28"/>
              <w:szCs w:val="28"/>
            </w:rPr>
            <w:t>entac</w:t>
          </w:r>
          <w:r w:rsidRPr="00504845">
            <w:rPr>
              <w:i w:val="0"/>
              <w:spacing w:val="-3"/>
              <w:sz w:val="28"/>
              <w:szCs w:val="28"/>
            </w:rPr>
            <w:t>i</w:t>
          </w:r>
          <w:r w:rsidRPr="00504845">
            <w:rPr>
              <w:i w:val="0"/>
              <w:spacing w:val="1"/>
              <w:sz w:val="28"/>
              <w:szCs w:val="28"/>
            </w:rPr>
            <w:t>ó</w:t>
          </w:r>
          <w:r w:rsidRPr="00504845">
            <w:rPr>
              <w:i w:val="0"/>
              <w:sz w:val="28"/>
              <w:szCs w:val="28"/>
            </w:rPr>
            <w:t>n</w:t>
          </w:r>
          <w:r w:rsidRPr="00504845">
            <w:rPr>
              <w:i w:val="0"/>
              <w:spacing w:val="-1"/>
              <w:sz w:val="28"/>
              <w:szCs w:val="28"/>
            </w:rPr>
            <w:t xml:space="preserve"> </w:t>
          </w:r>
          <w:r w:rsidRPr="00504845">
            <w:rPr>
              <w:i w:val="0"/>
              <w:sz w:val="28"/>
              <w:szCs w:val="28"/>
            </w:rPr>
            <w:t>del si</w:t>
          </w:r>
          <w:r w:rsidRPr="00504845">
            <w:rPr>
              <w:i w:val="0"/>
              <w:spacing w:val="-3"/>
              <w:sz w:val="28"/>
              <w:szCs w:val="28"/>
            </w:rPr>
            <w:t>s</w:t>
          </w:r>
          <w:r w:rsidRPr="00504845">
            <w:rPr>
              <w:i w:val="0"/>
              <w:sz w:val="28"/>
              <w:szCs w:val="28"/>
            </w:rPr>
            <w:t>t</w:t>
          </w:r>
          <w:r w:rsidRPr="00504845">
            <w:rPr>
              <w:i w:val="0"/>
              <w:spacing w:val="-2"/>
              <w:sz w:val="28"/>
              <w:szCs w:val="28"/>
            </w:rPr>
            <w:t>e</w:t>
          </w:r>
          <w:r w:rsidRPr="00504845">
            <w:rPr>
              <w:i w:val="0"/>
              <w:sz w:val="28"/>
              <w:szCs w:val="28"/>
            </w:rPr>
            <w:t xml:space="preserve">ma </w:t>
          </w:r>
          <w:r w:rsidRPr="00504845">
            <w:rPr>
              <w:i w:val="0"/>
              <w:spacing w:val="-2"/>
              <w:sz w:val="28"/>
              <w:szCs w:val="28"/>
            </w:rPr>
            <w:t>c</w:t>
          </w:r>
          <w:r w:rsidRPr="00504845">
            <w:rPr>
              <w:i w:val="0"/>
              <w:spacing w:val="1"/>
              <w:sz w:val="28"/>
              <w:szCs w:val="28"/>
            </w:rPr>
            <w:t>o</w:t>
          </w:r>
          <w:r w:rsidRPr="00504845">
            <w:rPr>
              <w:i w:val="0"/>
              <w:spacing w:val="-1"/>
              <w:sz w:val="28"/>
              <w:szCs w:val="28"/>
            </w:rPr>
            <w:t>n</w:t>
          </w:r>
          <w:r w:rsidRPr="00504845">
            <w:rPr>
              <w:i w:val="0"/>
              <w:spacing w:val="-2"/>
              <w:sz w:val="28"/>
              <w:szCs w:val="28"/>
            </w:rPr>
            <w:t>t</w:t>
          </w:r>
          <w:r w:rsidRPr="00504845">
            <w:rPr>
              <w:i w:val="0"/>
              <w:sz w:val="28"/>
              <w:szCs w:val="28"/>
            </w:rPr>
            <w:t>e</w:t>
          </w:r>
          <w:r w:rsidRPr="00504845">
            <w:rPr>
              <w:i w:val="0"/>
              <w:spacing w:val="1"/>
              <w:sz w:val="28"/>
              <w:szCs w:val="28"/>
            </w:rPr>
            <w:t>m</w:t>
          </w:r>
          <w:r w:rsidRPr="00504845">
            <w:rPr>
              <w:i w:val="0"/>
              <w:spacing w:val="-1"/>
              <w:sz w:val="28"/>
              <w:szCs w:val="28"/>
            </w:rPr>
            <w:t>p</w:t>
          </w:r>
          <w:r w:rsidRPr="00504845">
            <w:rPr>
              <w:i w:val="0"/>
              <w:sz w:val="28"/>
              <w:szCs w:val="28"/>
            </w:rPr>
            <w:t xml:space="preserve">la </w:t>
          </w:r>
          <w:r w:rsidRPr="00504845">
            <w:rPr>
              <w:i w:val="0"/>
              <w:spacing w:val="-3"/>
              <w:sz w:val="28"/>
              <w:szCs w:val="28"/>
            </w:rPr>
            <w:t>l</w:t>
          </w:r>
          <w:r w:rsidRPr="00504845">
            <w:rPr>
              <w:i w:val="0"/>
              <w:spacing w:val="1"/>
              <w:sz w:val="28"/>
              <w:szCs w:val="28"/>
            </w:rPr>
            <w:t>o</w:t>
          </w:r>
          <w:r w:rsidRPr="00504845">
            <w:rPr>
              <w:i w:val="0"/>
              <w:sz w:val="28"/>
              <w:szCs w:val="28"/>
            </w:rPr>
            <w:t>s</w:t>
          </w:r>
          <w:r w:rsidRPr="00504845">
            <w:rPr>
              <w:i w:val="0"/>
              <w:spacing w:val="-3"/>
              <w:sz w:val="28"/>
              <w:szCs w:val="28"/>
            </w:rPr>
            <w:t xml:space="preserve"> </w:t>
          </w:r>
          <w:r w:rsidRPr="00504845">
            <w:rPr>
              <w:i w:val="0"/>
              <w:sz w:val="28"/>
              <w:szCs w:val="28"/>
            </w:rPr>
            <w:t>sig</w:t>
          </w:r>
          <w:r w:rsidRPr="00504845">
            <w:rPr>
              <w:i w:val="0"/>
              <w:spacing w:val="-2"/>
              <w:sz w:val="28"/>
              <w:szCs w:val="28"/>
            </w:rPr>
            <w:t>u</w:t>
          </w:r>
          <w:r w:rsidRPr="00504845">
            <w:rPr>
              <w:i w:val="0"/>
              <w:sz w:val="28"/>
              <w:szCs w:val="28"/>
            </w:rPr>
            <w:t>ie</w:t>
          </w:r>
          <w:r w:rsidRPr="00504845">
            <w:rPr>
              <w:i w:val="0"/>
              <w:spacing w:val="-1"/>
              <w:sz w:val="28"/>
              <w:szCs w:val="28"/>
            </w:rPr>
            <w:t>n</w:t>
          </w:r>
          <w:r w:rsidRPr="00504845">
            <w:rPr>
              <w:i w:val="0"/>
              <w:sz w:val="28"/>
              <w:szCs w:val="28"/>
            </w:rPr>
            <w:t>t</w:t>
          </w:r>
          <w:r w:rsidRPr="00504845">
            <w:rPr>
              <w:i w:val="0"/>
              <w:spacing w:val="-2"/>
              <w:sz w:val="28"/>
              <w:szCs w:val="28"/>
            </w:rPr>
            <w:t>e</w:t>
          </w:r>
          <w:r w:rsidRPr="00504845">
            <w:rPr>
              <w:i w:val="0"/>
              <w:sz w:val="28"/>
              <w:szCs w:val="28"/>
            </w:rPr>
            <w:t xml:space="preserve">s </w:t>
          </w:r>
          <w:r w:rsidRPr="00504845">
            <w:rPr>
              <w:i w:val="0"/>
              <w:spacing w:val="1"/>
              <w:sz w:val="28"/>
              <w:szCs w:val="28"/>
            </w:rPr>
            <w:t>m</w:t>
          </w:r>
          <w:r w:rsidRPr="00504845">
            <w:rPr>
              <w:i w:val="0"/>
              <w:sz w:val="28"/>
              <w:szCs w:val="28"/>
            </w:rPr>
            <w:t>a</w:t>
          </w:r>
          <w:r w:rsidRPr="00504845">
            <w:rPr>
              <w:i w:val="0"/>
              <w:spacing w:val="-1"/>
              <w:sz w:val="28"/>
              <w:szCs w:val="28"/>
            </w:rPr>
            <w:t>nu</w:t>
          </w:r>
          <w:r w:rsidRPr="00504845">
            <w:rPr>
              <w:i w:val="0"/>
              <w:sz w:val="28"/>
              <w:szCs w:val="28"/>
            </w:rPr>
            <w:t>al</w:t>
          </w:r>
          <w:r w:rsidRPr="00504845">
            <w:rPr>
              <w:i w:val="0"/>
              <w:spacing w:val="-3"/>
              <w:sz w:val="28"/>
              <w:szCs w:val="28"/>
            </w:rPr>
            <w:t>e</w:t>
          </w:r>
          <w:r w:rsidRPr="00504845">
            <w:rPr>
              <w:i w:val="0"/>
              <w:sz w:val="28"/>
              <w:szCs w:val="28"/>
            </w:rPr>
            <w:t>s:</w:t>
          </w:r>
        </w:p>
        <w:p w14:paraId="1178D348" w14:textId="77777777" w:rsidR="00F8194A" w:rsidRPr="00504845" w:rsidRDefault="00F8194A" w:rsidP="00F8194A">
          <w:pPr>
            <w:pStyle w:val="Cita"/>
            <w:ind w:left="720"/>
            <w:rPr>
              <w:i w:val="0"/>
              <w:sz w:val="28"/>
              <w:szCs w:val="28"/>
            </w:rPr>
          </w:pPr>
          <w:r w:rsidRPr="00504845">
            <w:rPr>
              <w:sz w:val="28"/>
              <w:szCs w:val="28"/>
            </w:rPr>
            <w:t>Ma</w:t>
          </w:r>
          <w:r w:rsidRPr="00504845">
            <w:rPr>
              <w:spacing w:val="-1"/>
              <w:sz w:val="28"/>
              <w:szCs w:val="28"/>
            </w:rPr>
            <w:t>nu</w:t>
          </w:r>
          <w:r w:rsidRPr="00504845">
            <w:rPr>
              <w:sz w:val="28"/>
              <w:szCs w:val="28"/>
            </w:rPr>
            <w:t>al</w:t>
          </w:r>
          <w:r w:rsidRPr="00504845">
            <w:rPr>
              <w:spacing w:val="2"/>
              <w:sz w:val="28"/>
              <w:szCs w:val="28"/>
            </w:rPr>
            <w:t xml:space="preserve"> </w:t>
          </w:r>
          <w:r w:rsidRPr="00504845">
            <w:rPr>
              <w:spacing w:val="-1"/>
              <w:sz w:val="28"/>
              <w:szCs w:val="28"/>
            </w:rPr>
            <w:t>d</w:t>
          </w:r>
          <w:r w:rsidRPr="00504845">
            <w:rPr>
              <w:sz w:val="28"/>
              <w:szCs w:val="28"/>
            </w:rPr>
            <w:t>e</w:t>
          </w:r>
          <w:r w:rsidRPr="00504845">
            <w:rPr>
              <w:spacing w:val="3"/>
              <w:sz w:val="28"/>
              <w:szCs w:val="28"/>
            </w:rPr>
            <w:t xml:space="preserve"> </w:t>
          </w:r>
          <w:r w:rsidRPr="00504845">
            <w:rPr>
              <w:spacing w:val="-1"/>
              <w:sz w:val="28"/>
              <w:szCs w:val="28"/>
            </w:rPr>
            <w:t>u</w:t>
          </w:r>
          <w:r w:rsidRPr="00504845">
            <w:rPr>
              <w:sz w:val="28"/>
              <w:szCs w:val="28"/>
            </w:rPr>
            <w:t>su</w:t>
          </w:r>
          <w:r w:rsidRPr="00504845">
            <w:rPr>
              <w:spacing w:val="-1"/>
              <w:sz w:val="28"/>
              <w:szCs w:val="28"/>
            </w:rPr>
            <w:t>a</w:t>
          </w:r>
          <w:r w:rsidRPr="00504845">
            <w:rPr>
              <w:sz w:val="28"/>
              <w:szCs w:val="28"/>
            </w:rPr>
            <w:t>rio:</w:t>
          </w:r>
          <w:r w:rsidRPr="00504845">
            <w:rPr>
              <w:i w:val="0"/>
              <w:spacing w:val="4"/>
              <w:sz w:val="28"/>
              <w:szCs w:val="28"/>
            </w:rPr>
            <w:t xml:space="preserve"> </w:t>
          </w:r>
          <w:r w:rsidRPr="00504845">
            <w:rPr>
              <w:i w:val="0"/>
              <w:spacing w:val="-3"/>
              <w:sz w:val="28"/>
              <w:szCs w:val="28"/>
            </w:rPr>
            <w:t>C</w:t>
          </w:r>
          <w:r w:rsidRPr="00504845">
            <w:rPr>
              <w:i w:val="0"/>
              <w:spacing w:val="1"/>
              <w:sz w:val="28"/>
              <w:szCs w:val="28"/>
            </w:rPr>
            <w:t>o</w:t>
          </w:r>
          <w:r w:rsidRPr="00504845">
            <w:rPr>
              <w:i w:val="0"/>
              <w:spacing w:val="-1"/>
              <w:sz w:val="28"/>
              <w:szCs w:val="28"/>
            </w:rPr>
            <w:t>n</w:t>
          </w:r>
          <w:r w:rsidRPr="00504845">
            <w:rPr>
              <w:i w:val="0"/>
              <w:sz w:val="28"/>
              <w:szCs w:val="28"/>
            </w:rPr>
            <w:t>sis</w:t>
          </w:r>
          <w:r w:rsidRPr="00504845">
            <w:rPr>
              <w:i w:val="0"/>
              <w:spacing w:val="-3"/>
              <w:sz w:val="28"/>
              <w:szCs w:val="28"/>
            </w:rPr>
            <w:t>t</w:t>
          </w:r>
          <w:r w:rsidRPr="00504845">
            <w:rPr>
              <w:i w:val="0"/>
              <w:sz w:val="28"/>
              <w:szCs w:val="28"/>
            </w:rPr>
            <w:t>e</w:t>
          </w:r>
          <w:r w:rsidRPr="00504845">
            <w:rPr>
              <w:i w:val="0"/>
              <w:spacing w:val="3"/>
              <w:sz w:val="28"/>
              <w:szCs w:val="28"/>
            </w:rPr>
            <w:t xml:space="preserve"> </w:t>
          </w:r>
          <w:r w:rsidRPr="00504845">
            <w:rPr>
              <w:i w:val="0"/>
              <w:sz w:val="28"/>
              <w:szCs w:val="28"/>
            </w:rPr>
            <w:t>en</w:t>
          </w:r>
          <w:r w:rsidRPr="00504845">
            <w:rPr>
              <w:i w:val="0"/>
              <w:spacing w:val="2"/>
              <w:sz w:val="28"/>
              <w:szCs w:val="28"/>
            </w:rPr>
            <w:t xml:space="preserve"> </w:t>
          </w:r>
          <w:r w:rsidRPr="00504845">
            <w:rPr>
              <w:i w:val="0"/>
              <w:spacing w:val="-1"/>
              <w:sz w:val="28"/>
              <w:szCs w:val="28"/>
            </w:rPr>
            <w:t>un</w:t>
          </w:r>
          <w:r w:rsidRPr="00504845">
            <w:rPr>
              <w:i w:val="0"/>
              <w:sz w:val="28"/>
              <w:szCs w:val="28"/>
            </w:rPr>
            <w:t>a</w:t>
          </w:r>
          <w:r w:rsidRPr="00504845">
            <w:rPr>
              <w:i w:val="0"/>
              <w:spacing w:val="2"/>
              <w:sz w:val="28"/>
              <w:szCs w:val="28"/>
            </w:rPr>
            <w:t xml:space="preserve"> </w:t>
          </w:r>
          <w:r w:rsidRPr="00504845">
            <w:rPr>
              <w:i w:val="0"/>
              <w:spacing w:val="-1"/>
              <w:sz w:val="28"/>
              <w:szCs w:val="28"/>
            </w:rPr>
            <w:t>d</w:t>
          </w:r>
          <w:r w:rsidRPr="00504845">
            <w:rPr>
              <w:i w:val="0"/>
              <w:sz w:val="28"/>
              <w:szCs w:val="28"/>
            </w:rPr>
            <w:t>escri</w:t>
          </w:r>
          <w:r w:rsidRPr="00504845">
            <w:rPr>
              <w:i w:val="0"/>
              <w:spacing w:val="-2"/>
              <w:sz w:val="28"/>
              <w:szCs w:val="28"/>
            </w:rPr>
            <w:t>p</w:t>
          </w:r>
          <w:r w:rsidRPr="00504845">
            <w:rPr>
              <w:i w:val="0"/>
              <w:sz w:val="28"/>
              <w:szCs w:val="28"/>
            </w:rPr>
            <w:t>ción</w:t>
          </w:r>
          <w:r w:rsidRPr="00504845">
            <w:rPr>
              <w:i w:val="0"/>
              <w:spacing w:val="2"/>
              <w:sz w:val="28"/>
              <w:szCs w:val="28"/>
            </w:rPr>
            <w:t xml:space="preserve"> </w:t>
          </w:r>
          <w:r w:rsidRPr="00504845">
            <w:rPr>
              <w:i w:val="0"/>
              <w:spacing w:val="-1"/>
              <w:sz w:val="28"/>
              <w:szCs w:val="28"/>
            </w:rPr>
            <w:t>g</w:t>
          </w:r>
          <w:r w:rsidRPr="00504845">
            <w:rPr>
              <w:i w:val="0"/>
              <w:spacing w:val="2"/>
              <w:sz w:val="28"/>
              <w:szCs w:val="28"/>
            </w:rPr>
            <w:t>l</w:t>
          </w:r>
          <w:r w:rsidRPr="00504845">
            <w:rPr>
              <w:i w:val="0"/>
              <w:spacing w:val="1"/>
              <w:sz w:val="28"/>
              <w:szCs w:val="28"/>
            </w:rPr>
            <w:t>o</w:t>
          </w:r>
          <w:r w:rsidRPr="00504845">
            <w:rPr>
              <w:i w:val="0"/>
              <w:spacing w:val="-1"/>
              <w:sz w:val="28"/>
              <w:szCs w:val="28"/>
            </w:rPr>
            <w:t>b</w:t>
          </w:r>
          <w:r w:rsidRPr="00504845">
            <w:rPr>
              <w:i w:val="0"/>
              <w:sz w:val="28"/>
              <w:szCs w:val="28"/>
            </w:rPr>
            <w:t xml:space="preserve">al </w:t>
          </w:r>
          <w:r w:rsidRPr="00504845">
            <w:rPr>
              <w:i w:val="0"/>
              <w:spacing w:val="-1"/>
              <w:sz w:val="28"/>
              <w:szCs w:val="28"/>
            </w:rPr>
            <w:t>d</w:t>
          </w:r>
          <w:r w:rsidRPr="00504845">
            <w:rPr>
              <w:i w:val="0"/>
              <w:sz w:val="28"/>
              <w:szCs w:val="28"/>
            </w:rPr>
            <w:t>el</w:t>
          </w:r>
          <w:r w:rsidRPr="00504845">
            <w:rPr>
              <w:i w:val="0"/>
              <w:spacing w:val="3"/>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r w:rsidRPr="00504845">
            <w:rPr>
              <w:i w:val="0"/>
              <w:spacing w:val="2"/>
              <w:sz w:val="28"/>
              <w:szCs w:val="28"/>
            </w:rPr>
            <w:t xml:space="preserve"> </w:t>
          </w:r>
          <w:r w:rsidRPr="00504845">
            <w:rPr>
              <w:i w:val="0"/>
              <w:sz w:val="28"/>
              <w:szCs w:val="28"/>
            </w:rPr>
            <w:t>le</w:t>
          </w:r>
          <w:r w:rsidRPr="00504845">
            <w:rPr>
              <w:i w:val="0"/>
              <w:spacing w:val="3"/>
              <w:sz w:val="28"/>
              <w:szCs w:val="28"/>
            </w:rPr>
            <w:t xml:space="preserve"> </w:t>
          </w:r>
          <w:r w:rsidRPr="00504845">
            <w:rPr>
              <w:i w:val="0"/>
              <w:spacing w:val="-1"/>
              <w:sz w:val="28"/>
              <w:szCs w:val="28"/>
            </w:rPr>
            <w:t>p</w:t>
          </w:r>
          <w:r w:rsidRPr="00504845">
            <w:rPr>
              <w:i w:val="0"/>
              <w:sz w:val="28"/>
              <w:szCs w:val="28"/>
            </w:rPr>
            <w:t>e</w:t>
          </w:r>
          <w:r w:rsidRPr="00504845">
            <w:rPr>
              <w:i w:val="0"/>
              <w:spacing w:val="-3"/>
              <w:sz w:val="28"/>
              <w:szCs w:val="28"/>
            </w:rPr>
            <w:t>r</w:t>
          </w:r>
          <w:r w:rsidRPr="00504845">
            <w:rPr>
              <w:i w:val="0"/>
              <w:sz w:val="28"/>
              <w:szCs w:val="28"/>
            </w:rPr>
            <w:t>mi</w:t>
          </w:r>
          <w:r w:rsidRPr="00504845">
            <w:rPr>
              <w:i w:val="0"/>
              <w:spacing w:val="-3"/>
              <w:sz w:val="28"/>
              <w:szCs w:val="28"/>
            </w:rPr>
            <w:t>t</w:t>
          </w:r>
          <w:r w:rsidRPr="00504845">
            <w:rPr>
              <w:i w:val="0"/>
              <w:sz w:val="28"/>
              <w:szCs w:val="28"/>
            </w:rPr>
            <w:t>e</w:t>
          </w:r>
          <w:r w:rsidRPr="00504845">
            <w:rPr>
              <w:i w:val="0"/>
              <w:spacing w:val="3"/>
              <w:sz w:val="28"/>
              <w:szCs w:val="28"/>
            </w:rPr>
            <w:t xml:space="preserve"> </w:t>
          </w:r>
          <w:r w:rsidRPr="00504845">
            <w:rPr>
              <w:i w:val="0"/>
              <w:sz w:val="28"/>
              <w:szCs w:val="28"/>
            </w:rPr>
            <w:t>al</w:t>
          </w:r>
          <w:r w:rsidRPr="00504845">
            <w:rPr>
              <w:i w:val="0"/>
              <w:spacing w:val="2"/>
              <w:sz w:val="28"/>
              <w:szCs w:val="28"/>
            </w:rPr>
            <w:t xml:space="preserve"> </w:t>
          </w:r>
          <w:r w:rsidRPr="00504845">
            <w:rPr>
              <w:i w:val="0"/>
              <w:spacing w:val="-1"/>
              <w:sz w:val="28"/>
              <w:szCs w:val="28"/>
            </w:rPr>
            <w:t>u</w:t>
          </w:r>
          <w:r w:rsidRPr="00504845">
            <w:rPr>
              <w:i w:val="0"/>
              <w:sz w:val="28"/>
              <w:szCs w:val="28"/>
            </w:rPr>
            <w:t>su</w:t>
          </w:r>
          <w:r w:rsidRPr="00504845">
            <w:rPr>
              <w:i w:val="0"/>
              <w:spacing w:val="-1"/>
              <w:sz w:val="28"/>
              <w:szCs w:val="28"/>
            </w:rPr>
            <w:t>a</w:t>
          </w:r>
          <w:r w:rsidRPr="00504845">
            <w:rPr>
              <w:i w:val="0"/>
              <w:sz w:val="28"/>
              <w:szCs w:val="28"/>
            </w:rPr>
            <w:t>rio</w:t>
          </w:r>
          <w:r w:rsidRPr="00504845">
            <w:rPr>
              <w:i w:val="0"/>
              <w:spacing w:val="3"/>
              <w:sz w:val="28"/>
              <w:szCs w:val="28"/>
            </w:rPr>
            <w:t xml:space="preserve"> </w:t>
          </w:r>
          <w:r w:rsidRPr="00504845">
            <w:rPr>
              <w:i w:val="0"/>
              <w:sz w:val="28"/>
              <w:szCs w:val="28"/>
            </w:rPr>
            <w:t>c</w:t>
          </w:r>
          <w:r w:rsidRPr="00504845">
            <w:rPr>
              <w:i w:val="0"/>
              <w:spacing w:val="1"/>
              <w:sz w:val="28"/>
              <w:szCs w:val="28"/>
            </w:rPr>
            <w:t>o</w:t>
          </w:r>
          <w:r w:rsidRPr="00504845">
            <w:rPr>
              <w:i w:val="0"/>
              <w:spacing w:val="-4"/>
              <w:sz w:val="28"/>
              <w:szCs w:val="28"/>
            </w:rPr>
            <w:t>n</w:t>
          </w:r>
          <w:r w:rsidRPr="00504845">
            <w:rPr>
              <w:i w:val="0"/>
              <w:spacing w:val="1"/>
              <w:sz w:val="28"/>
              <w:szCs w:val="28"/>
            </w:rPr>
            <w:t>o</w:t>
          </w:r>
          <w:r w:rsidRPr="00504845">
            <w:rPr>
              <w:i w:val="0"/>
              <w:spacing w:val="-3"/>
              <w:sz w:val="28"/>
              <w:szCs w:val="28"/>
            </w:rPr>
            <w:t>c</w:t>
          </w:r>
          <w:r w:rsidRPr="00504845">
            <w:rPr>
              <w:i w:val="0"/>
              <w:spacing w:val="-2"/>
              <w:sz w:val="28"/>
              <w:szCs w:val="28"/>
            </w:rPr>
            <w:t>e</w:t>
          </w:r>
          <w:r w:rsidRPr="00504845">
            <w:rPr>
              <w:i w:val="0"/>
              <w:sz w:val="28"/>
              <w:szCs w:val="28"/>
            </w:rPr>
            <w:t>r y util</w:t>
          </w:r>
          <w:r w:rsidRPr="00504845">
            <w:rPr>
              <w:i w:val="0"/>
              <w:spacing w:val="-1"/>
              <w:sz w:val="28"/>
              <w:szCs w:val="28"/>
            </w:rPr>
            <w:t>iz</w:t>
          </w:r>
          <w:r w:rsidRPr="00504845">
            <w:rPr>
              <w:i w:val="0"/>
              <w:sz w:val="28"/>
              <w:szCs w:val="28"/>
            </w:rPr>
            <w:t>ar el</w:t>
          </w:r>
          <w:r w:rsidRPr="00504845">
            <w:rPr>
              <w:i w:val="0"/>
              <w:spacing w:val="-2"/>
              <w:sz w:val="28"/>
              <w:szCs w:val="28"/>
            </w:rPr>
            <w:t xml:space="preserve"> </w:t>
          </w:r>
          <w:r w:rsidRPr="00504845">
            <w:rPr>
              <w:i w:val="0"/>
              <w:spacing w:val="1"/>
              <w:sz w:val="28"/>
              <w:szCs w:val="28"/>
            </w:rPr>
            <w:t>m</w:t>
          </w:r>
          <w:r w:rsidRPr="00504845">
            <w:rPr>
              <w:i w:val="0"/>
              <w:sz w:val="28"/>
              <w:szCs w:val="28"/>
            </w:rPr>
            <w:t>i</w:t>
          </w:r>
          <w:r w:rsidRPr="00504845">
            <w:rPr>
              <w:i w:val="0"/>
              <w:spacing w:val="-3"/>
              <w:sz w:val="28"/>
              <w:szCs w:val="28"/>
            </w:rPr>
            <w:t>s</w:t>
          </w:r>
          <w:r w:rsidRPr="00504845">
            <w:rPr>
              <w:i w:val="0"/>
              <w:spacing w:val="-2"/>
              <w:sz w:val="28"/>
              <w:szCs w:val="28"/>
            </w:rPr>
            <w:t>m</w:t>
          </w:r>
          <w:r w:rsidRPr="00504845">
            <w:rPr>
              <w:i w:val="0"/>
              <w:spacing w:val="1"/>
              <w:sz w:val="28"/>
              <w:szCs w:val="28"/>
            </w:rPr>
            <w:t>o</w:t>
          </w:r>
          <w:r w:rsidRPr="00504845">
            <w:rPr>
              <w:i w:val="0"/>
              <w:sz w:val="28"/>
              <w:szCs w:val="28"/>
            </w:rPr>
            <w:t>.</w:t>
          </w:r>
        </w:p>
        <w:p w14:paraId="634E1FD6" w14:textId="77777777" w:rsidR="00F8194A" w:rsidRPr="00504845" w:rsidRDefault="00F8194A" w:rsidP="00F8194A">
          <w:pPr>
            <w:pStyle w:val="Cita"/>
            <w:ind w:left="720"/>
            <w:rPr>
              <w:i w:val="0"/>
              <w:sz w:val="28"/>
              <w:szCs w:val="28"/>
            </w:rPr>
          </w:pPr>
          <w:r w:rsidRPr="00504845">
            <w:rPr>
              <w:sz w:val="28"/>
              <w:szCs w:val="28"/>
            </w:rPr>
            <w:t>Ma</w:t>
          </w:r>
          <w:r w:rsidRPr="00504845">
            <w:rPr>
              <w:spacing w:val="-1"/>
              <w:sz w:val="28"/>
              <w:szCs w:val="28"/>
            </w:rPr>
            <w:t>nu</w:t>
          </w:r>
          <w:r w:rsidRPr="00504845">
            <w:rPr>
              <w:sz w:val="28"/>
              <w:szCs w:val="28"/>
            </w:rPr>
            <w:t>al</w:t>
          </w:r>
          <w:r w:rsidRPr="00504845">
            <w:rPr>
              <w:spacing w:val="16"/>
              <w:sz w:val="28"/>
              <w:szCs w:val="28"/>
            </w:rPr>
            <w:t xml:space="preserve"> </w:t>
          </w:r>
          <w:r w:rsidRPr="00504845">
            <w:rPr>
              <w:sz w:val="28"/>
              <w:szCs w:val="28"/>
            </w:rPr>
            <w:t>técn</w:t>
          </w:r>
          <w:r w:rsidRPr="00504845">
            <w:rPr>
              <w:spacing w:val="-1"/>
              <w:sz w:val="28"/>
              <w:szCs w:val="28"/>
            </w:rPr>
            <w:t>i</w:t>
          </w:r>
          <w:r w:rsidRPr="00504845">
            <w:rPr>
              <w:spacing w:val="-3"/>
              <w:sz w:val="28"/>
              <w:szCs w:val="28"/>
            </w:rPr>
            <w:t>c</w:t>
          </w:r>
          <w:r w:rsidRPr="00504845">
            <w:rPr>
              <w:spacing w:val="1"/>
              <w:sz w:val="28"/>
              <w:szCs w:val="28"/>
            </w:rPr>
            <w:t>o</w:t>
          </w:r>
          <w:r w:rsidRPr="00504845">
            <w:rPr>
              <w:sz w:val="28"/>
              <w:szCs w:val="28"/>
            </w:rPr>
            <w:t>:</w:t>
          </w:r>
          <w:r w:rsidRPr="00504845">
            <w:rPr>
              <w:i w:val="0"/>
              <w:spacing w:val="15"/>
              <w:sz w:val="28"/>
              <w:szCs w:val="28"/>
            </w:rPr>
            <w:t xml:space="preserve"> </w:t>
          </w:r>
          <w:r w:rsidRPr="00504845">
            <w:rPr>
              <w:i w:val="0"/>
              <w:sz w:val="28"/>
              <w:szCs w:val="28"/>
            </w:rPr>
            <w:t>Descri</w:t>
          </w:r>
          <w:r w:rsidRPr="00504845">
            <w:rPr>
              <w:i w:val="0"/>
              <w:spacing w:val="-2"/>
              <w:sz w:val="28"/>
              <w:szCs w:val="28"/>
            </w:rPr>
            <w:t>p</w:t>
          </w:r>
          <w:r w:rsidRPr="00504845">
            <w:rPr>
              <w:i w:val="0"/>
              <w:sz w:val="28"/>
              <w:szCs w:val="28"/>
            </w:rPr>
            <w:t>c</w:t>
          </w:r>
          <w:r w:rsidRPr="00504845">
            <w:rPr>
              <w:i w:val="0"/>
              <w:spacing w:val="-3"/>
              <w:sz w:val="28"/>
              <w:szCs w:val="28"/>
            </w:rPr>
            <w:t>i</w:t>
          </w:r>
          <w:r w:rsidRPr="00504845">
            <w:rPr>
              <w:i w:val="0"/>
              <w:spacing w:val="-2"/>
              <w:sz w:val="28"/>
              <w:szCs w:val="28"/>
            </w:rPr>
            <w:t>ó</w:t>
          </w:r>
          <w:r w:rsidRPr="00504845">
            <w:rPr>
              <w:i w:val="0"/>
              <w:sz w:val="28"/>
              <w:szCs w:val="28"/>
            </w:rPr>
            <w:t>n</w:t>
          </w:r>
          <w:r w:rsidRPr="00504845">
            <w:rPr>
              <w:i w:val="0"/>
              <w:spacing w:val="16"/>
              <w:sz w:val="28"/>
              <w:szCs w:val="28"/>
            </w:rPr>
            <w:t xml:space="preserve"> </w:t>
          </w:r>
          <w:r w:rsidRPr="00504845">
            <w:rPr>
              <w:i w:val="0"/>
              <w:spacing w:val="-1"/>
              <w:sz w:val="28"/>
              <w:szCs w:val="28"/>
            </w:rPr>
            <w:t>d</w:t>
          </w:r>
          <w:r w:rsidRPr="00504845">
            <w:rPr>
              <w:i w:val="0"/>
              <w:sz w:val="28"/>
              <w:szCs w:val="28"/>
            </w:rPr>
            <w:t>etal</w:t>
          </w:r>
          <w:r w:rsidRPr="00504845">
            <w:rPr>
              <w:i w:val="0"/>
              <w:spacing w:val="-1"/>
              <w:sz w:val="28"/>
              <w:szCs w:val="28"/>
            </w:rPr>
            <w:t>l</w:t>
          </w:r>
          <w:r w:rsidRPr="00504845">
            <w:rPr>
              <w:i w:val="0"/>
              <w:sz w:val="28"/>
              <w:szCs w:val="28"/>
            </w:rPr>
            <w:t>a</w:t>
          </w:r>
          <w:r w:rsidRPr="00504845">
            <w:rPr>
              <w:i w:val="0"/>
              <w:spacing w:val="-1"/>
              <w:sz w:val="28"/>
              <w:szCs w:val="28"/>
            </w:rPr>
            <w:t>d</w:t>
          </w:r>
          <w:r w:rsidRPr="00504845">
            <w:rPr>
              <w:i w:val="0"/>
              <w:sz w:val="28"/>
              <w:szCs w:val="28"/>
            </w:rPr>
            <w:t>a</w:t>
          </w:r>
          <w:r w:rsidRPr="00504845">
            <w:rPr>
              <w:i w:val="0"/>
              <w:spacing w:val="17"/>
              <w:sz w:val="28"/>
              <w:szCs w:val="28"/>
            </w:rPr>
            <w:t xml:space="preserve"> </w:t>
          </w:r>
          <w:r w:rsidRPr="00504845">
            <w:rPr>
              <w:i w:val="0"/>
              <w:spacing w:val="-1"/>
              <w:sz w:val="28"/>
              <w:szCs w:val="28"/>
            </w:rPr>
            <w:t>d</w:t>
          </w:r>
          <w:r w:rsidRPr="00504845">
            <w:rPr>
              <w:i w:val="0"/>
              <w:sz w:val="28"/>
              <w:szCs w:val="28"/>
            </w:rPr>
            <w:t>el</w:t>
          </w:r>
          <w:r w:rsidRPr="00504845">
            <w:rPr>
              <w:i w:val="0"/>
              <w:spacing w:val="17"/>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r w:rsidRPr="00504845">
            <w:rPr>
              <w:i w:val="0"/>
              <w:spacing w:val="17"/>
              <w:sz w:val="28"/>
              <w:szCs w:val="28"/>
            </w:rPr>
            <w:t xml:space="preserve"> </w:t>
          </w:r>
          <w:r w:rsidRPr="00504845">
            <w:rPr>
              <w:i w:val="0"/>
              <w:spacing w:val="-1"/>
              <w:sz w:val="28"/>
              <w:szCs w:val="28"/>
            </w:rPr>
            <w:t>p</w:t>
          </w:r>
          <w:r w:rsidRPr="00504845">
            <w:rPr>
              <w:i w:val="0"/>
              <w:spacing w:val="1"/>
              <w:sz w:val="28"/>
              <w:szCs w:val="28"/>
            </w:rPr>
            <w:t>o</w:t>
          </w:r>
          <w:r w:rsidRPr="00504845">
            <w:rPr>
              <w:i w:val="0"/>
              <w:sz w:val="28"/>
              <w:szCs w:val="28"/>
            </w:rPr>
            <w:t>r</w:t>
          </w:r>
          <w:r w:rsidRPr="00504845">
            <w:rPr>
              <w:i w:val="0"/>
              <w:spacing w:val="17"/>
              <w:sz w:val="28"/>
              <w:szCs w:val="28"/>
            </w:rPr>
            <w:t xml:space="preserve"> </w:t>
          </w:r>
          <w:r w:rsidRPr="00504845">
            <w:rPr>
              <w:i w:val="0"/>
              <w:spacing w:val="-2"/>
              <w:sz w:val="28"/>
              <w:szCs w:val="28"/>
            </w:rPr>
            <w:t>m</w:t>
          </w:r>
          <w:r w:rsidRPr="00504845">
            <w:rPr>
              <w:i w:val="0"/>
              <w:sz w:val="28"/>
              <w:szCs w:val="28"/>
            </w:rPr>
            <w:t>ed</w:t>
          </w:r>
          <w:r w:rsidRPr="00504845">
            <w:rPr>
              <w:i w:val="0"/>
              <w:spacing w:val="-1"/>
              <w:sz w:val="28"/>
              <w:szCs w:val="28"/>
            </w:rPr>
            <w:t>i</w:t>
          </w:r>
          <w:r w:rsidRPr="00504845">
            <w:rPr>
              <w:i w:val="0"/>
              <w:sz w:val="28"/>
              <w:szCs w:val="28"/>
            </w:rPr>
            <w:t>o</w:t>
          </w:r>
          <w:r w:rsidRPr="00504845">
            <w:rPr>
              <w:i w:val="0"/>
              <w:spacing w:val="18"/>
              <w:sz w:val="28"/>
              <w:szCs w:val="28"/>
            </w:rPr>
            <w:t xml:space="preserve"> </w:t>
          </w:r>
          <w:r w:rsidRPr="00504845">
            <w:rPr>
              <w:i w:val="0"/>
              <w:spacing w:val="-1"/>
              <w:sz w:val="28"/>
              <w:szCs w:val="28"/>
            </w:rPr>
            <w:t>d</w:t>
          </w:r>
          <w:r w:rsidRPr="00504845">
            <w:rPr>
              <w:i w:val="0"/>
              <w:sz w:val="28"/>
              <w:szCs w:val="28"/>
            </w:rPr>
            <w:t>el</w:t>
          </w:r>
          <w:r w:rsidRPr="00504845">
            <w:rPr>
              <w:i w:val="0"/>
              <w:spacing w:val="17"/>
              <w:sz w:val="28"/>
              <w:szCs w:val="28"/>
            </w:rPr>
            <w:t xml:space="preserve"> </w:t>
          </w:r>
          <w:r w:rsidRPr="00504845">
            <w:rPr>
              <w:i w:val="0"/>
              <w:sz w:val="28"/>
              <w:szCs w:val="28"/>
            </w:rPr>
            <w:t>cu</w:t>
          </w:r>
          <w:r w:rsidRPr="00504845">
            <w:rPr>
              <w:i w:val="0"/>
              <w:spacing w:val="-1"/>
              <w:sz w:val="28"/>
              <w:szCs w:val="28"/>
            </w:rPr>
            <w:t>a</w:t>
          </w:r>
          <w:r w:rsidRPr="00504845">
            <w:rPr>
              <w:i w:val="0"/>
              <w:sz w:val="28"/>
              <w:szCs w:val="28"/>
            </w:rPr>
            <w:t>l</w:t>
          </w:r>
          <w:r w:rsidRPr="00504845">
            <w:rPr>
              <w:i w:val="0"/>
              <w:spacing w:val="17"/>
              <w:sz w:val="28"/>
              <w:szCs w:val="28"/>
            </w:rPr>
            <w:t xml:space="preserve"> </w:t>
          </w:r>
          <w:r w:rsidRPr="00504845">
            <w:rPr>
              <w:i w:val="0"/>
              <w:sz w:val="28"/>
              <w:szCs w:val="28"/>
            </w:rPr>
            <w:t>el</w:t>
          </w:r>
          <w:r w:rsidRPr="00504845">
            <w:rPr>
              <w:i w:val="0"/>
              <w:spacing w:val="17"/>
              <w:sz w:val="28"/>
              <w:szCs w:val="28"/>
            </w:rPr>
            <w:t xml:space="preserve"> </w:t>
          </w:r>
          <w:r w:rsidRPr="00504845">
            <w:rPr>
              <w:i w:val="0"/>
              <w:spacing w:val="-1"/>
              <w:sz w:val="28"/>
              <w:szCs w:val="28"/>
            </w:rPr>
            <w:t>u</w:t>
          </w:r>
          <w:r w:rsidRPr="00504845">
            <w:rPr>
              <w:i w:val="0"/>
              <w:sz w:val="28"/>
              <w:szCs w:val="28"/>
            </w:rPr>
            <w:t>su</w:t>
          </w:r>
          <w:r w:rsidRPr="00504845">
            <w:rPr>
              <w:i w:val="0"/>
              <w:spacing w:val="-1"/>
              <w:sz w:val="28"/>
              <w:szCs w:val="28"/>
            </w:rPr>
            <w:t>a</w:t>
          </w:r>
          <w:r w:rsidRPr="00504845">
            <w:rPr>
              <w:i w:val="0"/>
              <w:sz w:val="28"/>
              <w:szCs w:val="28"/>
            </w:rPr>
            <w:t>r</w:t>
          </w:r>
          <w:r w:rsidRPr="00504845">
            <w:rPr>
              <w:i w:val="0"/>
              <w:spacing w:val="-3"/>
              <w:sz w:val="28"/>
              <w:szCs w:val="28"/>
            </w:rPr>
            <w:t>i</w:t>
          </w:r>
          <w:r w:rsidRPr="00504845">
            <w:rPr>
              <w:i w:val="0"/>
              <w:sz w:val="28"/>
              <w:szCs w:val="28"/>
            </w:rPr>
            <w:t>o</w:t>
          </w:r>
          <w:r w:rsidRPr="00504845">
            <w:rPr>
              <w:i w:val="0"/>
              <w:spacing w:val="18"/>
              <w:sz w:val="28"/>
              <w:szCs w:val="28"/>
            </w:rPr>
            <w:t xml:space="preserve"> </w:t>
          </w:r>
          <w:r w:rsidRPr="00504845">
            <w:rPr>
              <w:i w:val="0"/>
              <w:sz w:val="28"/>
              <w:szCs w:val="28"/>
            </w:rPr>
            <w:t>técn</w:t>
          </w:r>
          <w:r w:rsidRPr="00504845">
            <w:rPr>
              <w:i w:val="0"/>
              <w:spacing w:val="-1"/>
              <w:sz w:val="28"/>
              <w:szCs w:val="28"/>
            </w:rPr>
            <w:t>i</w:t>
          </w:r>
          <w:r w:rsidRPr="00504845">
            <w:rPr>
              <w:i w:val="0"/>
              <w:spacing w:val="-3"/>
              <w:sz w:val="28"/>
              <w:szCs w:val="28"/>
            </w:rPr>
            <w:t>c</w:t>
          </w:r>
          <w:r w:rsidRPr="00504845">
            <w:rPr>
              <w:i w:val="0"/>
              <w:sz w:val="28"/>
              <w:szCs w:val="28"/>
            </w:rPr>
            <w:t>o</w:t>
          </w:r>
          <w:r w:rsidRPr="00504845">
            <w:rPr>
              <w:i w:val="0"/>
              <w:spacing w:val="18"/>
              <w:sz w:val="28"/>
              <w:szCs w:val="28"/>
            </w:rPr>
            <w:t xml:space="preserve"> </w:t>
          </w:r>
          <w:r w:rsidRPr="00504845">
            <w:rPr>
              <w:i w:val="0"/>
              <w:spacing w:val="-1"/>
              <w:sz w:val="28"/>
              <w:szCs w:val="28"/>
            </w:rPr>
            <w:t>p</w:t>
          </w:r>
          <w:r w:rsidRPr="00504845">
            <w:rPr>
              <w:i w:val="0"/>
              <w:spacing w:val="1"/>
              <w:sz w:val="28"/>
              <w:szCs w:val="28"/>
            </w:rPr>
            <w:t>o</w:t>
          </w:r>
          <w:r w:rsidRPr="00504845">
            <w:rPr>
              <w:i w:val="0"/>
              <w:spacing w:val="-1"/>
              <w:sz w:val="28"/>
              <w:szCs w:val="28"/>
            </w:rPr>
            <w:t>d</w:t>
          </w:r>
          <w:r w:rsidRPr="00504845">
            <w:rPr>
              <w:i w:val="0"/>
              <w:spacing w:val="-3"/>
              <w:sz w:val="28"/>
              <w:szCs w:val="28"/>
            </w:rPr>
            <w:t>r</w:t>
          </w:r>
          <w:r w:rsidRPr="00504845">
            <w:rPr>
              <w:i w:val="0"/>
              <w:sz w:val="28"/>
              <w:szCs w:val="28"/>
            </w:rPr>
            <w:t>á referirse</w:t>
          </w:r>
          <w:r w:rsidRPr="00504845">
            <w:rPr>
              <w:i w:val="0"/>
              <w:spacing w:val="-2"/>
              <w:sz w:val="28"/>
              <w:szCs w:val="28"/>
            </w:rPr>
            <w:t xml:space="preserve"> </w:t>
          </w:r>
          <w:r w:rsidRPr="00504845">
            <w:rPr>
              <w:i w:val="0"/>
              <w:sz w:val="28"/>
              <w:szCs w:val="28"/>
            </w:rPr>
            <w:t>para</w:t>
          </w:r>
          <w:r w:rsidRPr="00504845">
            <w:rPr>
              <w:i w:val="0"/>
              <w:spacing w:val="-1"/>
              <w:sz w:val="28"/>
              <w:szCs w:val="28"/>
            </w:rPr>
            <w:t xml:space="preserve"> </w:t>
          </w:r>
          <w:r w:rsidRPr="00504845">
            <w:rPr>
              <w:i w:val="0"/>
              <w:sz w:val="28"/>
              <w:szCs w:val="28"/>
            </w:rPr>
            <w:t>dar</w:t>
          </w:r>
          <w:r w:rsidRPr="00504845">
            <w:rPr>
              <w:i w:val="0"/>
              <w:spacing w:val="-3"/>
              <w:sz w:val="28"/>
              <w:szCs w:val="28"/>
            </w:rPr>
            <w:t xml:space="preserve"> </w:t>
          </w:r>
          <w:r w:rsidRPr="00504845">
            <w:rPr>
              <w:i w:val="0"/>
              <w:sz w:val="28"/>
              <w:szCs w:val="28"/>
            </w:rPr>
            <w:t>el</w:t>
          </w:r>
          <w:r w:rsidRPr="00504845">
            <w:rPr>
              <w:i w:val="0"/>
              <w:spacing w:val="-2"/>
              <w:sz w:val="28"/>
              <w:szCs w:val="28"/>
            </w:rPr>
            <w:t xml:space="preserve"> </w:t>
          </w:r>
          <w:r w:rsidRPr="00504845">
            <w:rPr>
              <w:i w:val="0"/>
              <w:sz w:val="28"/>
              <w:szCs w:val="28"/>
            </w:rPr>
            <w:t>ma</w:t>
          </w:r>
          <w:r w:rsidRPr="00504845">
            <w:rPr>
              <w:i w:val="0"/>
              <w:spacing w:val="-1"/>
              <w:sz w:val="28"/>
              <w:szCs w:val="28"/>
            </w:rPr>
            <w:t>n</w:t>
          </w:r>
          <w:r w:rsidRPr="00504845">
            <w:rPr>
              <w:i w:val="0"/>
              <w:sz w:val="28"/>
              <w:szCs w:val="28"/>
            </w:rPr>
            <w:t>t</w:t>
          </w:r>
          <w:r w:rsidRPr="00504845">
            <w:rPr>
              <w:i w:val="0"/>
              <w:spacing w:val="-2"/>
              <w:sz w:val="28"/>
              <w:szCs w:val="28"/>
            </w:rPr>
            <w:t>e</w:t>
          </w:r>
          <w:r w:rsidRPr="00504845">
            <w:rPr>
              <w:i w:val="0"/>
              <w:spacing w:val="-1"/>
              <w:sz w:val="28"/>
              <w:szCs w:val="28"/>
            </w:rPr>
            <w:t>n</w:t>
          </w:r>
          <w:r w:rsidRPr="00504845">
            <w:rPr>
              <w:i w:val="0"/>
              <w:sz w:val="28"/>
              <w:szCs w:val="28"/>
            </w:rPr>
            <w:t>imie</w:t>
          </w:r>
          <w:r w:rsidRPr="00504845">
            <w:rPr>
              <w:i w:val="0"/>
              <w:spacing w:val="-1"/>
              <w:sz w:val="28"/>
              <w:szCs w:val="28"/>
            </w:rPr>
            <w:t>n</w:t>
          </w:r>
          <w:r w:rsidRPr="00504845">
            <w:rPr>
              <w:i w:val="0"/>
              <w:spacing w:val="-2"/>
              <w:sz w:val="28"/>
              <w:szCs w:val="28"/>
            </w:rPr>
            <w:t>t</w:t>
          </w:r>
          <w:r w:rsidRPr="00504845">
            <w:rPr>
              <w:i w:val="0"/>
              <w:sz w:val="28"/>
              <w:szCs w:val="28"/>
            </w:rPr>
            <w:t>o</w:t>
          </w:r>
          <w:r w:rsidRPr="00504845">
            <w:rPr>
              <w:i w:val="0"/>
              <w:spacing w:val="1"/>
              <w:sz w:val="28"/>
              <w:szCs w:val="28"/>
            </w:rPr>
            <w:t xml:space="preserve"> </w:t>
          </w:r>
          <w:r w:rsidRPr="00504845">
            <w:rPr>
              <w:i w:val="0"/>
              <w:sz w:val="28"/>
              <w:szCs w:val="28"/>
            </w:rPr>
            <w:t>re</w:t>
          </w:r>
          <w:r w:rsidRPr="00504845">
            <w:rPr>
              <w:i w:val="0"/>
              <w:spacing w:val="-1"/>
              <w:sz w:val="28"/>
              <w:szCs w:val="28"/>
            </w:rPr>
            <w:t>qu</w:t>
          </w:r>
          <w:r w:rsidRPr="00504845">
            <w:rPr>
              <w:i w:val="0"/>
              <w:sz w:val="28"/>
              <w:szCs w:val="28"/>
            </w:rPr>
            <w:t>eri</w:t>
          </w:r>
          <w:r w:rsidRPr="00504845">
            <w:rPr>
              <w:i w:val="0"/>
              <w:spacing w:val="-4"/>
              <w:sz w:val="28"/>
              <w:szCs w:val="28"/>
            </w:rPr>
            <w:t>d</w:t>
          </w:r>
          <w:r w:rsidRPr="00504845">
            <w:rPr>
              <w:i w:val="0"/>
              <w:sz w:val="28"/>
              <w:szCs w:val="28"/>
            </w:rPr>
            <w:t>o</w:t>
          </w:r>
          <w:r w:rsidRPr="00504845">
            <w:rPr>
              <w:i w:val="0"/>
              <w:spacing w:val="1"/>
              <w:sz w:val="28"/>
              <w:szCs w:val="28"/>
            </w:rPr>
            <w:t xml:space="preserve"> </w:t>
          </w:r>
          <w:r w:rsidRPr="00504845">
            <w:rPr>
              <w:i w:val="0"/>
              <w:sz w:val="28"/>
              <w:szCs w:val="28"/>
            </w:rPr>
            <w:t>al</w:t>
          </w:r>
          <w:r w:rsidRPr="00504845">
            <w:rPr>
              <w:i w:val="0"/>
              <w:spacing w:val="-3"/>
              <w:sz w:val="28"/>
              <w:szCs w:val="28"/>
            </w:rPr>
            <w:t xml:space="preserve"> </w:t>
          </w:r>
          <w:r w:rsidRPr="00504845">
            <w:rPr>
              <w:i w:val="0"/>
              <w:sz w:val="28"/>
              <w:szCs w:val="28"/>
            </w:rPr>
            <w:t>sist</w:t>
          </w:r>
          <w:r w:rsidRPr="00504845">
            <w:rPr>
              <w:i w:val="0"/>
              <w:spacing w:val="-2"/>
              <w:sz w:val="28"/>
              <w:szCs w:val="28"/>
            </w:rPr>
            <w:t>e</w:t>
          </w:r>
          <w:r w:rsidRPr="00504845">
            <w:rPr>
              <w:i w:val="0"/>
              <w:sz w:val="28"/>
              <w:szCs w:val="28"/>
            </w:rPr>
            <w:t>ma.</w:t>
          </w:r>
        </w:p>
        <w:p w14:paraId="472834CD" w14:textId="77777777" w:rsidR="00F8194A" w:rsidRPr="00504845" w:rsidRDefault="00F8194A" w:rsidP="00F8194A">
          <w:pPr>
            <w:pStyle w:val="Cita"/>
            <w:ind w:left="720"/>
            <w:rPr>
              <w:i w:val="0"/>
              <w:sz w:val="28"/>
              <w:szCs w:val="28"/>
            </w:rPr>
          </w:pPr>
          <w:r w:rsidRPr="00504845">
            <w:rPr>
              <w:sz w:val="28"/>
              <w:szCs w:val="28"/>
            </w:rPr>
            <w:t>Ma</w:t>
          </w:r>
          <w:r w:rsidRPr="00504845">
            <w:rPr>
              <w:spacing w:val="-1"/>
              <w:sz w:val="28"/>
              <w:szCs w:val="28"/>
            </w:rPr>
            <w:t>nu</w:t>
          </w:r>
          <w:r w:rsidRPr="00504845">
            <w:rPr>
              <w:sz w:val="28"/>
              <w:szCs w:val="28"/>
            </w:rPr>
            <w:t>al</w:t>
          </w:r>
          <w:r w:rsidRPr="00504845">
            <w:rPr>
              <w:spacing w:val="12"/>
              <w:sz w:val="28"/>
              <w:szCs w:val="28"/>
            </w:rPr>
            <w:t xml:space="preserve"> </w:t>
          </w:r>
          <w:r w:rsidRPr="00504845">
            <w:rPr>
              <w:spacing w:val="-1"/>
              <w:sz w:val="28"/>
              <w:szCs w:val="28"/>
            </w:rPr>
            <w:t>d</w:t>
          </w:r>
          <w:r w:rsidRPr="00504845">
            <w:rPr>
              <w:sz w:val="28"/>
              <w:szCs w:val="28"/>
            </w:rPr>
            <w:t>e</w:t>
          </w:r>
          <w:r w:rsidRPr="00504845">
            <w:rPr>
              <w:spacing w:val="13"/>
              <w:sz w:val="28"/>
              <w:szCs w:val="28"/>
            </w:rPr>
            <w:t xml:space="preserve"> </w:t>
          </w:r>
          <w:r w:rsidRPr="00504845">
            <w:rPr>
              <w:sz w:val="28"/>
              <w:szCs w:val="28"/>
            </w:rPr>
            <w:t>i</w:t>
          </w:r>
          <w:r w:rsidRPr="00504845">
            <w:rPr>
              <w:spacing w:val="-2"/>
              <w:sz w:val="28"/>
              <w:szCs w:val="28"/>
            </w:rPr>
            <w:t>n</w:t>
          </w:r>
          <w:r w:rsidRPr="00504845">
            <w:rPr>
              <w:spacing w:val="-3"/>
              <w:sz w:val="28"/>
              <w:szCs w:val="28"/>
            </w:rPr>
            <w:t>s</w:t>
          </w:r>
          <w:r w:rsidRPr="00504845">
            <w:rPr>
              <w:sz w:val="28"/>
              <w:szCs w:val="28"/>
            </w:rPr>
            <w:t>talac</w:t>
          </w:r>
          <w:r w:rsidRPr="00504845">
            <w:rPr>
              <w:spacing w:val="-3"/>
              <w:sz w:val="28"/>
              <w:szCs w:val="28"/>
            </w:rPr>
            <w:t>i</w:t>
          </w:r>
          <w:r w:rsidRPr="00504845">
            <w:rPr>
              <w:spacing w:val="1"/>
              <w:sz w:val="28"/>
              <w:szCs w:val="28"/>
            </w:rPr>
            <w:t>ó</w:t>
          </w:r>
          <w:r w:rsidRPr="00504845">
            <w:rPr>
              <w:spacing w:val="-1"/>
              <w:sz w:val="28"/>
              <w:szCs w:val="28"/>
            </w:rPr>
            <w:t>n</w:t>
          </w:r>
          <w:r w:rsidRPr="00504845">
            <w:rPr>
              <w:sz w:val="28"/>
              <w:szCs w:val="28"/>
            </w:rPr>
            <w:t>/</w:t>
          </w:r>
          <w:r w:rsidRPr="00504845">
            <w:rPr>
              <w:spacing w:val="-1"/>
              <w:sz w:val="28"/>
              <w:szCs w:val="28"/>
            </w:rPr>
            <w:t>d</w:t>
          </w:r>
          <w:r w:rsidRPr="00504845">
            <w:rPr>
              <w:sz w:val="28"/>
              <w:szCs w:val="28"/>
            </w:rPr>
            <w:t>es</w:t>
          </w:r>
          <w:r w:rsidRPr="00504845">
            <w:rPr>
              <w:spacing w:val="-3"/>
              <w:sz w:val="28"/>
              <w:szCs w:val="28"/>
            </w:rPr>
            <w:t>i</w:t>
          </w:r>
          <w:r w:rsidRPr="00504845">
            <w:rPr>
              <w:spacing w:val="-1"/>
              <w:sz w:val="28"/>
              <w:szCs w:val="28"/>
            </w:rPr>
            <w:t>n</w:t>
          </w:r>
          <w:r w:rsidRPr="00504845">
            <w:rPr>
              <w:sz w:val="28"/>
              <w:szCs w:val="28"/>
            </w:rPr>
            <w:t>stalac</w:t>
          </w:r>
          <w:r w:rsidRPr="00504845">
            <w:rPr>
              <w:spacing w:val="1"/>
              <w:sz w:val="28"/>
              <w:szCs w:val="28"/>
            </w:rPr>
            <w:t>ió</w:t>
          </w:r>
          <w:r w:rsidRPr="00504845">
            <w:rPr>
              <w:spacing w:val="-4"/>
              <w:sz w:val="28"/>
              <w:szCs w:val="28"/>
            </w:rPr>
            <w:t>n</w:t>
          </w:r>
          <w:r w:rsidRPr="00504845">
            <w:rPr>
              <w:sz w:val="28"/>
              <w:szCs w:val="28"/>
            </w:rPr>
            <w:t>:</w:t>
          </w:r>
          <w:r w:rsidRPr="00504845">
            <w:rPr>
              <w:i w:val="0"/>
              <w:spacing w:val="10"/>
              <w:sz w:val="28"/>
              <w:szCs w:val="28"/>
            </w:rPr>
            <w:t xml:space="preserve"> </w:t>
          </w:r>
          <w:r w:rsidRPr="00504845">
            <w:rPr>
              <w:i w:val="0"/>
              <w:sz w:val="28"/>
              <w:szCs w:val="28"/>
            </w:rPr>
            <w:t>Descri</w:t>
          </w:r>
          <w:r w:rsidRPr="00504845">
            <w:rPr>
              <w:i w:val="0"/>
              <w:spacing w:val="-4"/>
              <w:sz w:val="28"/>
              <w:szCs w:val="28"/>
            </w:rPr>
            <w:t>b</w:t>
          </w:r>
          <w:r w:rsidRPr="00504845">
            <w:rPr>
              <w:i w:val="0"/>
              <w:sz w:val="28"/>
              <w:szCs w:val="28"/>
            </w:rPr>
            <w:t>e</w:t>
          </w:r>
          <w:r w:rsidRPr="00504845">
            <w:rPr>
              <w:i w:val="0"/>
              <w:spacing w:val="13"/>
              <w:sz w:val="28"/>
              <w:szCs w:val="28"/>
            </w:rPr>
            <w:t xml:space="preserve"> </w:t>
          </w:r>
          <w:r w:rsidRPr="00504845">
            <w:rPr>
              <w:i w:val="0"/>
              <w:spacing w:val="-3"/>
              <w:sz w:val="28"/>
              <w:szCs w:val="28"/>
            </w:rPr>
            <w:t>l</w:t>
          </w:r>
          <w:r w:rsidRPr="00504845">
            <w:rPr>
              <w:i w:val="0"/>
              <w:spacing w:val="1"/>
              <w:sz w:val="28"/>
              <w:szCs w:val="28"/>
            </w:rPr>
            <w:t>o</w:t>
          </w:r>
          <w:r w:rsidRPr="00504845">
            <w:rPr>
              <w:i w:val="0"/>
              <w:sz w:val="28"/>
              <w:szCs w:val="28"/>
            </w:rPr>
            <w:t>s</w:t>
          </w:r>
          <w:r w:rsidRPr="00504845">
            <w:rPr>
              <w:i w:val="0"/>
              <w:spacing w:val="12"/>
              <w:sz w:val="28"/>
              <w:szCs w:val="28"/>
            </w:rPr>
            <w:t xml:space="preserve"> </w:t>
          </w:r>
          <w:r w:rsidRPr="00504845">
            <w:rPr>
              <w:i w:val="0"/>
              <w:spacing w:val="-1"/>
              <w:sz w:val="28"/>
              <w:szCs w:val="28"/>
            </w:rPr>
            <w:t>p</w:t>
          </w:r>
          <w:r w:rsidRPr="00504845">
            <w:rPr>
              <w:i w:val="0"/>
              <w:spacing w:val="-3"/>
              <w:sz w:val="28"/>
              <w:szCs w:val="28"/>
            </w:rPr>
            <w:t>a</w:t>
          </w:r>
          <w:r w:rsidRPr="00504845">
            <w:rPr>
              <w:i w:val="0"/>
              <w:sz w:val="28"/>
              <w:szCs w:val="28"/>
            </w:rPr>
            <w:t>s</w:t>
          </w:r>
          <w:r w:rsidRPr="00504845">
            <w:rPr>
              <w:i w:val="0"/>
              <w:spacing w:val="1"/>
              <w:sz w:val="28"/>
              <w:szCs w:val="28"/>
            </w:rPr>
            <w:t>o</w:t>
          </w:r>
          <w:r w:rsidRPr="00504845">
            <w:rPr>
              <w:i w:val="0"/>
              <w:sz w:val="28"/>
              <w:szCs w:val="28"/>
            </w:rPr>
            <w:t>s</w:t>
          </w:r>
          <w:r w:rsidRPr="00504845">
            <w:rPr>
              <w:i w:val="0"/>
              <w:spacing w:val="12"/>
              <w:sz w:val="28"/>
              <w:szCs w:val="28"/>
            </w:rPr>
            <w:t xml:space="preserve"> </w:t>
          </w:r>
          <w:r w:rsidRPr="00504845">
            <w:rPr>
              <w:i w:val="0"/>
              <w:spacing w:val="-1"/>
              <w:sz w:val="28"/>
              <w:szCs w:val="28"/>
            </w:rPr>
            <w:t>p</w:t>
          </w:r>
          <w:r w:rsidRPr="00504845">
            <w:rPr>
              <w:i w:val="0"/>
              <w:sz w:val="28"/>
              <w:szCs w:val="28"/>
            </w:rPr>
            <w:t>ara</w:t>
          </w:r>
          <w:r w:rsidRPr="00504845">
            <w:rPr>
              <w:i w:val="0"/>
              <w:spacing w:val="9"/>
              <w:sz w:val="28"/>
              <w:szCs w:val="28"/>
            </w:rPr>
            <w:t xml:space="preserve"> </w:t>
          </w:r>
          <w:r w:rsidRPr="00504845">
            <w:rPr>
              <w:i w:val="0"/>
              <w:sz w:val="28"/>
              <w:szCs w:val="28"/>
            </w:rPr>
            <w:t>la</w:t>
          </w:r>
          <w:r w:rsidRPr="00504845">
            <w:rPr>
              <w:i w:val="0"/>
              <w:spacing w:val="12"/>
              <w:sz w:val="28"/>
              <w:szCs w:val="28"/>
            </w:rPr>
            <w:t xml:space="preserve"> </w:t>
          </w:r>
          <w:r w:rsidRPr="00504845">
            <w:rPr>
              <w:i w:val="0"/>
              <w:sz w:val="28"/>
              <w:szCs w:val="28"/>
            </w:rPr>
            <w:t>i</w:t>
          </w:r>
          <w:r w:rsidRPr="00504845">
            <w:rPr>
              <w:i w:val="0"/>
              <w:spacing w:val="-2"/>
              <w:sz w:val="28"/>
              <w:szCs w:val="28"/>
            </w:rPr>
            <w:t>n</w:t>
          </w:r>
          <w:r w:rsidRPr="00504845">
            <w:rPr>
              <w:i w:val="0"/>
              <w:spacing w:val="-3"/>
              <w:sz w:val="28"/>
              <w:szCs w:val="28"/>
            </w:rPr>
            <w:t>s</w:t>
          </w:r>
          <w:r w:rsidRPr="00504845">
            <w:rPr>
              <w:i w:val="0"/>
              <w:sz w:val="28"/>
              <w:szCs w:val="28"/>
            </w:rPr>
            <w:t>talac</w:t>
          </w:r>
          <w:r w:rsidRPr="00504845">
            <w:rPr>
              <w:i w:val="0"/>
              <w:spacing w:val="-3"/>
              <w:sz w:val="28"/>
              <w:szCs w:val="28"/>
            </w:rPr>
            <w:t>i</w:t>
          </w:r>
          <w:r w:rsidRPr="00504845">
            <w:rPr>
              <w:i w:val="0"/>
              <w:spacing w:val="1"/>
              <w:sz w:val="28"/>
              <w:szCs w:val="28"/>
            </w:rPr>
            <w:t>ó</w:t>
          </w:r>
          <w:r w:rsidRPr="00504845">
            <w:rPr>
              <w:i w:val="0"/>
              <w:sz w:val="28"/>
              <w:szCs w:val="28"/>
            </w:rPr>
            <w:t>n</w:t>
          </w:r>
          <w:r w:rsidRPr="00504845">
            <w:rPr>
              <w:i w:val="0"/>
              <w:spacing w:val="11"/>
              <w:sz w:val="28"/>
              <w:szCs w:val="28"/>
            </w:rPr>
            <w:t xml:space="preserve"> </w:t>
          </w:r>
          <w:r w:rsidRPr="00504845">
            <w:rPr>
              <w:i w:val="0"/>
              <w:sz w:val="28"/>
              <w:szCs w:val="28"/>
            </w:rPr>
            <w:t>o</w:t>
          </w:r>
          <w:r w:rsidRPr="00504845">
            <w:rPr>
              <w:i w:val="0"/>
              <w:spacing w:val="11"/>
              <w:sz w:val="28"/>
              <w:szCs w:val="28"/>
            </w:rPr>
            <w:t xml:space="preserve"> </w:t>
          </w:r>
          <w:r w:rsidRPr="00504845">
            <w:rPr>
              <w:i w:val="0"/>
              <w:spacing w:val="-4"/>
              <w:sz w:val="28"/>
              <w:szCs w:val="28"/>
            </w:rPr>
            <w:t>d</w:t>
          </w:r>
          <w:r w:rsidRPr="00504845">
            <w:rPr>
              <w:i w:val="0"/>
              <w:sz w:val="28"/>
              <w:szCs w:val="28"/>
            </w:rPr>
            <w:t>esinstal</w:t>
          </w:r>
          <w:r w:rsidRPr="00504845">
            <w:rPr>
              <w:i w:val="0"/>
              <w:spacing w:val="-1"/>
              <w:sz w:val="28"/>
              <w:szCs w:val="28"/>
            </w:rPr>
            <w:t>a</w:t>
          </w:r>
          <w:r w:rsidRPr="00504845">
            <w:rPr>
              <w:i w:val="0"/>
              <w:sz w:val="28"/>
              <w:szCs w:val="28"/>
            </w:rPr>
            <w:t>c</w:t>
          </w:r>
          <w:r w:rsidRPr="00504845">
            <w:rPr>
              <w:i w:val="0"/>
              <w:spacing w:val="-3"/>
              <w:sz w:val="28"/>
              <w:szCs w:val="28"/>
            </w:rPr>
            <w:t>i</w:t>
          </w:r>
          <w:r w:rsidRPr="00504845">
            <w:rPr>
              <w:i w:val="0"/>
              <w:spacing w:val="1"/>
              <w:sz w:val="28"/>
              <w:szCs w:val="28"/>
            </w:rPr>
            <w:t>ó</w:t>
          </w:r>
          <w:r w:rsidRPr="00504845">
            <w:rPr>
              <w:i w:val="0"/>
              <w:sz w:val="28"/>
              <w:szCs w:val="28"/>
            </w:rPr>
            <w:t>n</w:t>
          </w:r>
          <w:r w:rsidRPr="00504845">
            <w:rPr>
              <w:i w:val="0"/>
              <w:spacing w:val="11"/>
              <w:sz w:val="28"/>
              <w:szCs w:val="28"/>
            </w:rPr>
            <w:t xml:space="preserve"> </w:t>
          </w:r>
          <w:r w:rsidRPr="00504845">
            <w:rPr>
              <w:i w:val="0"/>
              <w:spacing w:val="-1"/>
              <w:sz w:val="28"/>
              <w:szCs w:val="28"/>
            </w:rPr>
            <w:t>d</w:t>
          </w:r>
          <w:r w:rsidRPr="00504845">
            <w:rPr>
              <w:i w:val="0"/>
              <w:spacing w:val="-2"/>
              <w:sz w:val="28"/>
              <w:szCs w:val="28"/>
            </w:rPr>
            <w:t>e</w:t>
          </w:r>
          <w:r w:rsidRPr="00504845">
            <w:rPr>
              <w:i w:val="0"/>
              <w:sz w:val="28"/>
              <w:szCs w:val="28"/>
            </w:rPr>
            <w:t>l sist</w:t>
          </w:r>
          <w:r w:rsidRPr="00504845">
            <w:rPr>
              <w:i w:val="0"/>
              <w:spacing w:val="-2"/>
              <w:sz w:val="28"/>
              <w:szCs w:val="28"/>
            </w:rPr>
            <w:t>e</w:t>
          </w:r>
          <w:r w:rsidRPr="00504845">
            <w:rPr>
              <w:i w:val="0"/>
              <w:sz w:val="28"/>
              <w:szCs w:val="28"/>
            </w:rPr>
            <w:t>ma.</w:t>
          </w:r>
        </w:p>
        <w:p w14:paraId="6C7E7110" w14:textId="77777777" w:rsidR="00F8194A" w:rsidRDefault="00F8194A" w:rsidP="00F8194A">
          <w:pPr>
            <w:pStyle w:val="Cita"/>
            <w:ind w:firstLine="720"/>
            <w:rPr>
              <w:i w:val="0"/>
              <w:sz w:val="28"/>
              <w:szCs w:val="28"/>
            </w:rPr>
          </w:pPr>
          <w:r w:rsidRPr="00504845">
            <w:rPr>
              <w:i w:val="0"/>
              <w:sz w:val="28"/>
              <w:szCs w:val="28"/>
            </w:rPr>
            <w:t>L</w:t>
          </w:r>
          <w:r w:rsidRPr="00504845">
            <w:rPr>
              <w:i w:val="0"/>
              <w:spacing w:val="1"/>
              <w:sz w:val="28"/>
              <w:szCs w:val="28"/>
            </w:rPr>
            <w:t>o</w:t>
          </w:r>
          <w:r w:rsidRPr="00504845">
            <w:rPr>
              <w:i w:val="0"/>
              <w:sz w:val="28"/>
              <w:szCs w:val="28"/>
            </w:rPr>
            <w:t>s</w:t>
          </w:r>
          <w:r w:rsidRPr="00504845">
            <w:rPr>
              <w:i w:val="0"/>
              <w:spacing w:val="-3"/>
              <w:sz w:val="28"/>
              <w:szCs w:val="28"/>
            </w:rPr>
            <w:t xml:space="preserve"> </w:t>
          </w:r>
          <w:r w:rsidRPr="00504845">
            <w:rPr>
              <w:i w:val="0"/>
              <w:spacing w:val="1"/>
              <w:sz w:val="28"/>
              <w:szCs w:val="28"/>
            </w:rPr>
            <w:t>m</w:t>
          </w:r>
          <w:r w:rsidRPr="00504845">
            <w:rPr>
              <w:i w:val="0"/>
              <w:sz w:val="28"/>
              <w:szCs w:val="28"/>
            </w:rPr>
            <w:t>a</w:t>
          </w:r>
          <w:r w:rsidRPr="00504845">
            <w:rPr>
              <w:i w:val="0"/>
              <w:spacing w:val="-1"/>
              <w:sz w:val="28"/>
              <w:szCs w:val="28"/>
            </w:rPr>
            <w:t>nu</w:t>
          </w:r>
          <w:r w:rsidRPr="00504845">
            <w:rPr>
              <w:i w:val="0"/>
              <w:sz w:val="28"/>
              <w:szCs w:val="28"/>
            </w:rPr>
            <w:t>al</w:t>
          </w:r>
          <w:r w:rsidRPr="00504845">
            <w:rPr>
              <w:i w:val="0"/>
              <w:spacing w:val="-3"/>
              <w:sz w:val="28"/>
              <w:szCs w:val="28"/>
            </w:rPr>
            <w:t>e</w:t>
          </w:r>
          <w:r w:rsidRPr="00504845">
            <w:rPr>
              <w:i w:val="0"/>
              <w:sz w:val="28"/>
              <w:szCs w:val="28"/>
            </w:rPr>
            <w:t>s se</w:t>
          </w:r>
          <w:r w:rsidRPr="00504845">
            <w:rPr>
              <w:i w:val="0"/>
              <w:spacing w:val="-2"/>
              <w:sz w:val="28"/>
              <w:szCs w:val="28"/>
            </w:rPr>
            <w:t xml:space="preserve"> </w:t>
          </w:r>
          <w:r w:rsidRPr="00504845">
            <w:rPr>
              <w:i w:val="0"/>
              <w:sz w:val="28"/>
              <w:szCs w:val="28"/>
            </w:rPr>
            <w:t>real</w:t>
          </w:r>
          <w:r w:rsidRPr="00504845">
            <w:rPr>
              <w:i w:val="0"/>
              <w:spacing w:val="-1"/>
              <w:sz w:val="28"/>
              <w:szCs w:val="28"/>
            </w:rPr>
            <w:t>iz</w:t>
          </w:r>
          <w:r w:rsidRPr="00504845">
            <w:rPr>
              <w:i w:val="0"/>
              <w:sz w:val="28"/>
              <w:szCs w:val="28"/>
            </w:rPr>
            <w:t>arán</w:t>
          </w:r>
          <w:r w:rsidRPr="00504845">
            <w:rPr>
              <w:i w:val="0"/>
              <w:spacing w:val="-4"/>
              <w:sz w:val="28"/>
              <w:szCs w:val="28"/>
            </w:rPr>
            <w:t xml:space="preserve"> </w:t>
          </w:r>
          <w:r w:rsidRPr="00504845">
            <w:rPr>
              <w:i w:val="0"/>
              <w:sz w:val="28"/>
              <w:szCs w:val="28"/>
            </w:rPr>
            <w:t>al fi</w:t>
          </w:r>
          <w:r w:rsidRPr="00504845">
            <w:rPr>
              <w:i w:val="0"/>
              <w:spacing w:val="-2"/>
              <w:sz w:val="28"/>
              <w:szCs w:val="28"/>
            </w:rPr>
            <w:t>n</w:t>
          </w:r>
          <w:r w:rsidRPr="00504845">
            <w:rPr>
              <w:i w:val="0"/>
              <w:sz w:val="28"/>
              <w:szCs w:val="28"/>
            </w:rPr>
            <w:t>al</w:t>
          </w:r>
          <w:r w:rsidRPr="00504845">
            <w:rPr>
              <w:i w:val="0"/>
              <w:spacing w:val="-1"/>
              <w:sz w:val="28"/>
              <w:szCs w:val="28"/>
            </w:rPr>
            <w:t>iz</w:t>
          </w:r>
          <w:r w:rsidRPr="00504845">
            <w:rPr>
              <w:i w:val="0"/>
              <w:sz w:val="28"/>
              <w:szCs w:val="28"/>
            </w:rPr>
            <w:t xml:space="preserve">ar la </w:t>
          </w:r>
          <w:r w:rsidRPr="00504845">
            <w:rPr>
              <w:i w:val="0"/>
              <w:spacing w:val="-3"/>
              <w:sz w:val="28"/>
              <w:szCs w:val="28"/>
            </w:rPr>
            <w:t>c</w:t>
          </w:r>
          <w:r w:rsidRPr="00504845">
            <w:rPr>
              <w:i w:val="0"/>
              <w:spacing w:val="1"/>
              <w:sz w:val="28"/>
              <w:szCs w:val="28"/>
            </w:rPr>
            <w:t>o</w:t>
          </w:r>
          <w:r w:rsidRPr="00504845">
            <w:rPr>
              <w:i w:val="0"/>
              <w:spacing w:val="-1"/>
              <w:sz w:val="28"/>
              <w:szCs w:val="28"/>
            </w:rPr>
            <w:t>n</w:t>
          </w:r>
          <w:r w:rsidRPr="00504845">
            <w:rPr>
              <w:i w:val="0"/>
              <w:sz w:val="28"/>
              <w:szCs w:val="28"/>
            </w:rPr>
            <w:t>strucc</w:t>
          </w:r>
          <w:r w:rsidRPr="00504845">
            <w:rPr>
              <w:i w:val="0"/>
              <w:spacing w:val="-3"/>
              <w:sz w:val="28"/>
              <w:szCs w:val="28"/>
            </w:rPr>
            <w:t>i</w:t>
          </w:r>
          <w:r w:rsidRPr="00504845">
            <w:rPr>
              <w:i w:val="0"/>
              <w:spacing w:val="1"/>
              <w:sz w:val="28"/>
              <w:szCs w:val="28"/>
            </w:rPr>
            <w:t>ó</w:t>
          </w:r>
          <w:r w:rsidRPr="00504845">
            <w:rPr>
              <w:i w:val="0"/>
              <w:sz w:val="28"/>
              <w:szCs w:val="28"/>
            </w:rPr>
            <w:t>n</w:t>
          </w:r>
          <w:r w:rsidRPr="00504845">
            <w:rPr>
              <w:i w:val="0"/>
              <w:spacing w:val="-3"/>
              <w:sz w:val="28"/>
              <w:szCs w:val="28"/>
            </w:rPr>
            <w:t xml:space="preserve"> </w:t>
          </w:r>
          <w:r w:rsidRPr="00504845">
            <w:rPr>
              <w:i w:val="0"/>
              <w:spacing w:val="-1"/>
              <w:sz w:val="28"/>
              <w:szCs w:val="28"/>
            </w:rPr>
            <w:t>d</w:t>
          </w:r>
          <w:r w:rsidRPr="00504845">
            <w:rPr>
              <w:i w:val="0"/>
              <w:sz w:val="28"/>
              <w:szCs w:val="28"/>
            </w:rPr>
            <w:t>el sist</w:t>
          </w:r>
          <w:r w:rsidRPr="00504845">
            <w:rPr>
              <w:i w:val="0"/>
              <w:spacing w:val="-2"/>
              <w:sz w:val="28"/>
              <w:szCs w:val="28"/>
            </w:rPr>
            <w:t>e</w:t>
          </w:r>
          <w:r w:rsidRPr="00504845">
            <w:rPr>
              <w:i w:val="0"/>
              <w:sz w:val="28"/>
              <w:szCs w:val="28"/>
            </w:rPr>
            <w:t>ma.</w:t>
          </w:r>
        </w:p>
        <w:p w14:paraId="4429A4D5" w14:textId="77777777" w:rsidR="00F512E2" w:rsidRDefault="00F512E2" w:rsidP="00F512E2"/>
        <w:p w14:paraId="349364EA" w14:textId="77777777" w:rsidR="00F8194A" w:rsidRPr="00F512E2" w:rsidRDefault="00F8194A" w:rsidP="00F512E2"/>
        <w:p w14:paraId="258E9735" w14:textId="60EC118D" w:rsidR="00366D5F" w:rsidRPr="007E64EA" w:rsidRDefault="00366D5F" w:rsidP="00366D5F">
          <w:pPr>
            <w:pStyle w:val="Ttulo4"/>
            <w:rPr>
              <w:b w:val="0"/>
              <w:i w:val="0"/>
              <w:sz w:val="28"/>
              <w:szCs w:val="28"/>
            </w:rPr>
          </w:pPr>
          <w:r w:rsidRPr="007E64EA">
            <w:rPr>
              <w:b w:val="0"/>
              <w:i w:val="0"/>
              <w:sz w:val="28"/>
              <w:szCs w:val="28"/>
            </w:rPr>
            <w:t>Planificación:</w:t>
          </w:r>
        </w:p>
        <w:p w14:paraId="56056CDB" w14:textId="77777777" w:rsidR="00B26D2C" w:rsidRDefault="00B26D2C" w:rsidP="00B26D2C"/>
        <w:p w14:paraId="20A04C52" w14:textId="77FE70CB" w:rsidR="00853511" w:rsidRPr="002B2DD6" w:rsidRDefault="002B2DD6" w:rsidP="002B2DD6">
          <w:pPr>
            <w:pStyle w:val="Cita"/>
            <w:rPr>
              <w:i w:val="0"/>
              <w:sz w:val="28"/>
              <w:szCs w:val="28"/>
            </w:rPr>
          </w:pPr>
          <w:r w:rsidRPr="002B2DD6">
            <w:rPr>
              <w:i w:val="0"/>
              <w:sz w:val="28"/>
              <w:szCs w:val="28"/>
            </w:rPr>
            <w:tab/>
            <w:t>Principalmente los objetivos y metas, del proyecto y lo que se espera lograr es un software que agilicé los procesos en la sesión patio de la planta Greenvic, comentando anteriormente en el ingreso de camiones ya sea para descargar o despachar se torna demoroso el tramite en papeleos hechos por el personal, entonces para esto se quiere utilizar las nuevas tecnologías y con una simple Tablet realizar todo el proceso y almacenarlo en una base de datos. Pero también esta el fastidio de guardar fruta en cámaras y que estas al momento de ir  proceso se deba buscar en papeles o introduciéndose en las cámaras para comprobar los lotes, para ello se necesita un sistema que sea capaz de mantener ordenado el trafico de lotes dentro de cámaras y que imprima informes de las frutas que son procesadas. Para aclarar una mejor planificación describiremos sus factibilidades, mostrando si el proyecto realmente es factible para la empresa.</w:t>
          </w:r>
        </w:p>
        <w:p w14:paraId="2AFDBBC9" w14:textId="62E7DD36" w:rsidR="00C33F6A" w:rsidRPr="00707EF9" w:rsidRDefault="00853511" w:rsidP="00707EF9">
          <w:pPr>
            <w:pStyle w:val="Ttulo4"/>
            <w:rPr>
              <w:b w:val="0"/>
              <w:i w:val="0"/>
              <w:sz w:val="28"/>
              <w:szCs w:val="28"/>
            </w:rPr>
          </w:pPr>
          <w:r w:rsidRPr="00707EF9">
            <w:rPr>
              <w:b w:val="0"/>
              <w:i w:val="0"/>
              <w:sz w:val="28"/>
              <w:szCs w:val="28"/>
            </w:rPr>
            <w:t>Factibilidades:</w:t>
          </w:r>
        </w:p>
        <w:p w14:paraId="2912DFE1" w14:textId="77777777" w:rsidR="00853511" w:rsidRPr="00F8194A" w:rsidRDefault="00853511" w:rsidP="00F8194A">
          <w:pPr>
            <w:pStyle w:val="Cita"/>
            <w:rPr>
              <w:i w:val="0"/>
            </w:rPr>
          </w:pPr>
        </w:p>
        <w:p w14:paraId="542376E8" w14:textId="1644CD3A" w:rsidR="00853511" w:rsidRDefault="00853511" w:rsidP="00F8194A">
          <w:pPr>
            <w:pStyle w:val="Cita"/>
            <w:rPr>
              <w:i w:val="0"/>
              <w:sz w:val="28"/>
              <w:szCs w:val="28"/>
            </w:rPr>
          </w:pPr>
          <w:r w:rsidRPr="00F8194A">
            <w:rPr>
              <w:i w:val="0"/>
              <w:sz w:val="28"/>
              <w:szCs w:val="28"/>
            </w:rPr>
            <w:t xml:space="preserve">2.1 </w:t>
          </w:r>
          <w:r w:rsidR="00F512E2" w:rsidRPr="00F8194A">
            <w:rPr>
              <w:i w:val="0"/>
              <w:sz w:val="28"/>
              <w:szCs w:val="28"/>
            </w:rPr>
            <w:t>Factibilidad Técnica:</w:t>
          </w:r>
        </w:p>
        <w:p w14:paraId="1D5B8213" w14:textId="77777777" w:rsidR="00A65C07" w:rsidRPr="00A65C07" w:rsidRDefault="00A65C07" w:rsidP="00A65C07"/>
        <w:p w14:paraId="62605DBD" w14:textId="04493028" w:rsidR="002B2DD6" w:rsidRPr="00A65C07" w:rsidRDefault="002B2DD6" w:rsidP="00610454">
          <w:pPr>
            <w:pStyle w:val="Cita"/>
            <w:rPr>
              <w:i w:val="0"/>
              <w:sz w:val="28"/>
              <w:szCs w:val="28"/>
            </w:rPr>
          </w:pPr>
          <w:r w:rsidRPr="00A65C07">
            <w:rPr>
              <w:i w:val="0"/>
              <w:sz w:val="28"/>
              <w:szCs w:val="28"/>
            </w:rPr>
            <w:tab/>
            <w:t>Para determinar si es proyecto es factible técnicamente, se debe realizar una seria de evaluación las cuales permiten establecer de manera contundente si el hardware, software y recursos humanos con que se cuenta tanto en el ambiente de desarrollo como en el de producción.</w:t>
          </w:r>
        </w:p>
        <w:p w14:paraId="575FCCEF" w14:textId="77777777" w:rsidR="002B2DD6" w:rsidRPr="00610454" w:rsidRDefault="002B2DD6" w:rsidP="00610454">
          <w:pPr>
            <w:pStyle w:val="Cita"/>
            <w:rPr>
              <w:sz w:val="28"/>
              <w:szCs w:val="28"/>
            </w:rPr>
          </w:pPr>
        </w:p>
        <w:p w14:paraId="1145CA6A" w14:textId="5AF64530" w:rsidR="002B2DD6" w:rsidRPr="00A65C07" w:rsidRDefault="002B2DD6" w:rsidP="00610454">
          <w:pPr>
            <w:pStyle w:val="Cita"/>
            <w:rPr>
              <w:i w:val="0"/>
              <w:sz w:val="28"/>
              <w:szCs w:val="28"/>
            </w:rPr>
          </w:pPr>
          <w:r w:rsidRPr="00A65C07">
            <w:rPr>
              <w:i w:val="0"/>
              <w:sz w:val="28"/>
              <w:szCs w:val="28"/>
            </w:rPr>
            <w:t>2.1.1 Recursos Tecnológicos y Humano de Equipo De Desarrollo</w:t>
          </w:r>
        </w:p>
        <w:p w14:paraId="1FCF34EA" w14:textId="77777777" w:rsidR="00A65C07" w:rsidRPr="00A65C07" w:rsidRDefault="00A65C07" w:rsidP="00A65C07"/>
        <w:p w14:paraId="6DF42528" w14:textId="77777777" w:rsidR="002B2DD6" w:rsidRPr="00A65C07" w:rsidRDefault="002B2DD6" w:rsidP="00610454">
          <w:pPr>
            <w:pStyle w:val="Cita"/>
            <w:rPr>
              <w:rFonts w:cs="Calibri"/>
              <w:i w:val="0"/>
              <w:color w:val="auto"/>
              <w:sz w:val="28"/>
              <w:szCs w:val="28"/>
              <w:lang w:val="es-ES"/>
            </w:rPr>
          </w:pPr>
          <w:r w:rsidRPr="00A65C07">
            <w:rPr>
              <w:i w:val="0"/>
              <w:sz w:val="28"/>
              <w:szCs w:val="28"/>
            </w:rPr>
            <w:tab/>
          </w:r>
          <w:r w:rsidRPr="00A65C07">
            <w:rPr>
              <w:rFonts w:cs="Calibri"/>
              <w:i w:val="0"/>
              <w:color w:val="auto"/>
              <w:sz w:val="28"/>
              <w:szCs w:val="28"/>
              <w:lang w:val="es-ES"/>
            </w:rPr>
            <w:t>El recurso tecnológico incluye en términos generales herramientas, equipos, instrumentos, materiales, maquinas, dispositivos y software necesarios para lograr el propósito técnico, establecido por el equipo de desarrollo. Por otro lado; el recurso humano que será evaluado para determinar la factibilidad técnica, es aquel que posee los conocimientos técnicos necesarios para desarrollar el proyecto propuesto. Esta evaluación se divide en tres partes: Software, Hardware y Recurso Humano.</w:t>
          </w:r>
        </w:p>
        <w:p w14:paraId="097F39D6" w14:textId="77777777" w:rsidR="00610454" w:rsidRPr="00610454" w:rsidRDefault="00610454" w:rsidP="00610454"/>
        <w:p w14:paraId="0571CD07" w14:textId="705FA04A" w:rsidR="002B2DD6" w:rsidRPr="00A65C07" w:rsidRDefault="002B2DD6" w:rsidP="00610454">
          <w:pPr>
            <w:pStyle w:val="Cita"/>
            <w:rPr>
              <w:rFonts w:cs="Calibri"/>
              <w:i w:val="0"/>
              <w:color w:val="auto"/>
              <w:sz w:val="28"/>
              <w:szCs w:val="28"/>
              <w:lang w:val="es-ES"/>
            </w:rPr>
          </w:pPr>
          <w:r w:rsidRPr="00A65C07">
            <w:rPr>
              <w:rFonts w:cs="Calibri"/>
              <w:i w:val="0"/>
              <w:color w:val="auto"/>
              <w:sz w:val="28"/>
              <w:szCs w:val="28"/>
              <w:lang w:val="es-ES"/>
            </w:rPr>
            <w:t>2.1.1.1 Software</w:t>
          </w:r>
        </w:p>
        <w:p w14:paraId="0D2C2060" w14:textId="77777777" w:rsidR="00A65C07" w:rsidRPr="00A65C07" w:rsidRDefault="00A65C07" w:rsidP="00A65C07"/>
        <w:p w14:paraId="682C00D8" w14:textId="1D1F36BA" w:rsidR="00610454" w:rsidRPr="00A65C07" w:rsidRDefault="00610454" w:rsidP="00610454">
          <w:pPr>
            <w:pStyle w:val="Cita"/>
            <w:ind w:firstLine="720"/>
            <w:rPr>
              <w:rFonts w:cs="Calibri"/>
              <w:i w:val="0"/>
              <w:color w:val="auto"/>
              <w:sz w:val="28"/>
              <w:szCs w:val="28"/>
              <w:lang w:val="es-ES"/>
            </w:rPr>
          </w:pPr>
          <w:r w:rsidRPr="00A65C07">
            <w:rPr>
              <w:rFonts w:cs="Calibri"/>
              <w:i w:val="0"/>
              <w:color w:val="auto"/>
              <w:sz w:val="28"/>
              <w:szCs w:val="28"/>
              <w:lang w:val="es-ES"/>
            </w:rPr>
            <w:t>En base a las limitaciones planteadas por el Greenvic, la selección del lenguaje de programación y gestor de base de datos solamente podrá realizarse entre tecnologías de licenciamiento libre, por otro lado para la selección del entorno de desarrollo no hubo restricción, después de una evaluación técnica</w:t>
          </w:r>
          <w:r w:rsidRPr="00A65C07">
            <w:rPr>
              <w:rFonts w:cs="Calibri"/>
              <w:i w:val="0"/>
              <w:color w:val="auto"/>
              <w:position w:val="13"/>
              <w:sz w:val="28"/>
              <w:szCs w:val="28"/>
              <w:lang w:val="es-ES"/>
            </w:rPr>
            <w:t xml:space="preserve"> </w:t>
          </w:r>
          <w:r w:rsidRPr="00A65C07">
            <w:rPr>
              <w:rFonts w:cs="Calibri"/>
              <w:i w:val="0"/>
              <w:color w:val="auto"/>
              <w:sz w:val="28"/>
              <w:szCs w:val="28"/>
              <w:lang w:val="es-ES"/>
            </w:rPr>
            <w:t>se determinó que las tecnologías a utilizar serán las siguientes:</w:t>
          </w:r>
        </w:p>
        <w:p w14:paraId="09EE785A" w14:textId="77777777" w:rsidR="00610454" w:rsidRDefault="00610454" w:rsidP="00610454"/>
        <w:p w14:paraId="10454AA7" w14:textId="77777777" w:rsidR="00A65C07" w:rsidRDefault="00A65C07" w:rsidP="00610454"/>
        <w:p w14:paraId="560F5B23" w14:textId="77777777" w:rsidR="00A65C07" w:rsidRDefault="00A65C07" w:rsidP="00610454"/>
        <w:p w14:paraId="26282349" w14:textId="77777777" w:rsidR="00A65C07" w:rsidRDefault="00A65C07" w:rsidP="00610454"/>
        <w:p w14:paraId="6CDE6BA0" w14:textId="77777777" w:rsidR="00A65C07" w:rsidRDefault="00A65C07" w:rsidP="00610454"/>
        <w:p w14:paraId="2BD3DD9A" w14:textId="77777777" w:rsidR="00A65C07" w:rsidRDefault="00A65C07" w:rsidP="00610454"/>
        <w:p w14:paraId="79E915D0" w14:textId="77777777" w:rsidR="00A65C07" w:rsidRDefault="00A65C07" w:rsidP="00610454"/>
        <w:p w14:paraId="7DF6C797" w14:textId="77777777" w:rsidR="00A65C07" w:rsidRDefault="00A65C07" w:rsidP="00610454"/>
        <w:p w14:paraId="7F53F5F2" w14:textId="77777777" w:rsidR="00A65C07" w:rsidRDefault="00A65C07" w:rsidP="00610454"/>
        <w:p w14:paraId="530F3C20" w14:textId="77777777" w:rsidR="00A65C07" w:rsidRDefault="00A65C07" w:rsidP="00610454"/>
        <w:p w14:paraId="0A82712B" w14:textId="77777777" w:rsidR="00A65C07" w:rsidRDefault="00A65C07" w:rsidP="00610454"/>
        <w:p w14:paraId="493C346B" w14:textId="77777777" w:rsidR="00A65C07" w:rsidRDefault="00A65C07" w:rsidP="00610454"/>
        <w:p w14:paraId="25B3D6BF" w14:textId="77777777" w:rsidR="00A65C07" w:rsidRDefault="00A65C07" w:rsidP="00610454"/>
        <w:p w14:paraId="7F422A1C" w14:textId="77777777" w:rsidR="00A65C07" w:rsidRPr="00610454" w:rsidRDefault="00A65C07" w:rsidP="00610454"/>
        <w:p w14:paraId="072C7C33" w14:textId="77777777" w:rsidR="00610454" w:rsidRPr="00A65C07" w:rsidRDefault="00610454" w:rsidP="00610454">
          <w:pPr>
            <w:pStyle w:val="Cita"/>
            <w:rPr>
              <w:rFonts w:cs="Times"/>
              <w:color w:val="auto"/>
              <w:sz w:val="28"/>
              <w:szCs w:val="28"/>
              <w:lang w:val="es-ES"/>
            </w:rPr>
          </w:pPr>
          <w:r w:rsidRPr="00A65C07">
            <w:rPr>
              <w:rFonts w:cs="Times"/>
              <w:color w:val="auto"/>
              <w:sz w:val="28"/>
              <w:szCs w:val="28"/>
              <w:lang w:val="es-ES"/>
            </w:rPr>
            <w:t>Gestor de Bases de Datos, MySQL</w:t>
          </w:r>
        </w:p>
        <w:p w14:paraId="03AF5B9D" w14:textId="77777777" w:rsidR="00610454" w:rsidRPr="00A65C07" w:rsidRDefault="00610454" w:rsidP="00610454">
          <w:pPr>
            <w:rPr>
              <w:i/>
            </w:rPr>
          </w:pPr>
        </w:p>
        <w:p w14:paraId="50A56CC5" w14:textId="77777777" w:rsidR="00610454" w:rsidRPr="00A65C07" w:rsidRDefault="00610454" w:rsidP="00610454">
          <w:pPr>
            <w:pStyle w:val="Cita"/>
            <w:ind w:firstLine="720"/>
            <w:rPr>
              <w:rFonts w:cs="Times"/>
              <w:i w:val="0"/>
              <w:color w:val="auto"/>
              <w:sz w:val="28"/>
              <w:szCs w:val="28"/>
              <w:lang w:val="es-ES"/>
            </w:rPr>
          </w:pPr>
          <w:r w:rsidRPr="00A65C07">
            <w:rPr>
              <w:rFonts w:cs="Calibri"/>
              <w:i w:val="0"/>
              <w:color w:val="auto"/>
              <w:sz w:val="28"/>
              <w:szCs w:val="28"/>
              <w:lang w:val="es-ES"/>
            </w:rPr>
            <w:t>MySQL, es un sistema de gestión de base de datos relacional multiplataforma, multihilo y multiusuario, distribuido bajo un sistema de licenciamiento dual, que por un lado se ofrece bajo la GNU GPL para cualquier uso compatible con esta licencia, pero para aquellas empresas que quieran incorporarlo en productos privativos deben comprar a la empresa una licencia específica que les permita este uso.</w:t>
          </w:r>
        </w:p>
        <w:p w14:paraId="34659C4B" w14:textId="3929B659" w:rsidR="00A65C07" w:rsidRPr="00A65C07" w:rsidRDefault="00610454" w:rsidP="00A65C07">
          <w:pPr>
            <w:pStyle w:val="Cita"/>
            <w:rPr>
              <w:rFonts w:cs="Times"/>
              <w:i w:val="0"/>
              <w:color w:val="auto"/>
              <w:sz w:val="28"/>
              <w:szCs w:val="28"/>
              <w:lang w:val="es-ES"/>
            </w:rPr>
          </w:pPr>
          <w:r w:rsidRPr="00A65C07">
            <w:rPr>
              <w:rFonts w:cs="Calibri"/>
              <w:i w:val="0"/>
              <w:color w:val="auto"/>
              <w:sz w:val="28"/>
              <w:szCs w:val="28"/>
              <w:lang w:val="es-ES"/>
            </w:rPr>
            <w:t>A continuación se destacan algunas de las características principales de MySQL:</w:t>
          </w:r>
        </w:p>
        <w:p w14:paraId="20261670" w14:textId="77777777" w:rsidR="00610454" w:rsidRPr="00A65C07" w:rsidRDefault="00610454" w:rsidP="00610454">
          <w:pPr>
            <w:rPr>
              <w:i/>
            </w:rPr>
          </w:pPr>
        </w:p>
        <w:p w14:paraId="4A7233DE" w14:textId="6D053669"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Soporta Procedimientos almacenados, triggers, cursores y vistas actualizables. </w:t>
          </w:r>
        </w:p>
        <w:p w14:paraId="490A0D49" w14:textId="3C08D2E7"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Dispone de API's en gran cantidad de lenguajes (C, C++, Java, PHP, etc.). </w:t>
          </w:r>
        </w:p>
        <w:p w14:paraId="74DBB3B3" w14:textId="3A58309A"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Gran portabilidad entre sistemas.  </w:t>
          </w:r>
        </w:p>
        <w:p w14:paraId="562B4485" w14:textId="270AB8D3"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Flexible sistema de contraseñas (passwords) y gestión de usuarios, con un muy buen nivel de seguridad en los datos. </w:t>
          </w:r>
        </w:p>
        <w:p w14:paraId="54F08C30" w14:textId="3A00ED73" w:rsidR="00610454" w:rsidRPr="00A65C07" w:rsidRDefault="00610454" w:rsidP="00610454">
          <w:pPr>
            <w:pStyle w:val="Cita"/>
            <w:rPr>
              <w:rFonts w:cs="Calibri"/>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El servidor soporta mensajes de error en distintos idiomas. </w:t>
          </w:r>
        </w:p>
        <w:p w14:paraId="7FACF171" w14:textId="77777777" w:rsidR="00610454" w:rsidRPr="00610454" w:rsidRDefault="00610454" w:rsidP="00610454"/>
        <w:p w14:paraId="1AB3F702" w14:textId="77777777" w:rsidR="00610454" w:rsidRPr="00A65C07" w:rsidRDefault="00610454" w:rsidP="00610454">
          <w:pPr>
            <w:pStyle w:val="Cita"/>
            <w:rPr>
              <w:rFonts w:cs="Times"/>
              <w:i w:val="0"/>
              <w:color w:val="auto"/>
              <w:sz w:val="28"/>
              <w:szCs w:val="28"/>
              <w:lang w:val="es-ES"/>
            </w:rPr>
          </w:pPr>
          <w:r w:rsidRPr="00A65C07">
            <w:rPr>
              <w:rFonts w:cs="Times"/>
              <w:i w:val="0"/>
              <w:color w:val="auto"/>
              <w:sz w:val="28"/>
              <w:szCs w:val="28"/>
              <w:lang w:val="es-ES"/>
            </w:rPr>
            <w:t>Lenguaje de Programación, PHP 5</w:t>
          </w:r>
        </w:p>
        <w:p w14:paraId="6981967A" w14:textId="77777777" w:rsidR="00610454" w:rsidRPr="00A65C07" w:rsidRDefault="00610454" w:rsidP="00610454"/>
        <w:p w14:paraId="095D4C6E" w14:textId="322944A9" w:rsidR="00610454" w:rsidRPr="00A65C07" w:rsidRDefault="00610454" w:rsidP="00610454">
          <w:pPr>
            <w:pStyle w:val="Cita"/>
            <w:ind w:firstLine="720"/>
            <w:rPr>
              <w:rFonts w:cs="Times"/>
              <w:i w:val="0"/>
              <w:color w:val="auto"/>
              <w:sz w:val="28"/>
              <w:szCs w:val="28"/>
              <w:lang w:val="es-ES"/>
            </w:rPr>
          </w:pPr>
          <w:r w:rsidRPr="00A65C07">
            <w:rPr>
              <w:rFonts w:cs="Calibri"/>
              <w:i w:val="0"/>
              <w:color w:val="auto"/>
              <w:sz w:val="28"/>
              <w:szCs w:val="28"/>
              <w:lang w:val="es-ES"/>
            </w:rPr>
            <w:t xml:space="preserve">PHP, es un lenguaje interpretado de propósito general, ampliamente usado y que está diseñado especialmente para desarrollo Web y puede ser incrustado dentro de código HTML. </w:t>
          </w:r>
          <w:r w:rsidRPr="00A65C07">
            <w:rPr>
              <w:rFonts w:cs="Times"/>
              <w:i w:val="0"/>
              <w:color w:val="auto"/>
              <w:sz w:val="28"/>
              <w:szCs w:val="28"/>
              <w:lang w:val="es-ES"/>
            </w:rPr>
            <w:t> </w:t>
          </w:r>
          <w:r w:rsidRPr="00A65C07">
            <w:rPr>
              <w:rFonts w:cs="Calibri"/>
              <w:i w:val="0"/>
              <w:color w:val="auto"/>
              <w:sz w:val="28"/>
              <w:szCs w:val="28"/>
              <w:lang w:val="es-ES"/>
            </w:rPr>
            <w:t xml:space="preserve">Generalmente se ejecuta en un servidor Web, tomando el código en PHP como su entrada y creando páginas Web como salida. Puede ser desplegado en la mayoría de los servidores web y en casi todos los sistemas operativos y plataformas. PHP no necesita ser compilado para ejecutarse. Para su funcionamiento necesita tener instalado Apache o IIS con las librerías de PHP. La mayor parte de su sintaxis ha sido tomada de C, Java y Perl con algunas características específicas. </w:t>
          </w:r>
          <w:r w:rsidRPr="00A65C07">
            <w:rPr>
              <w:rFonts w:cs="Times"/>
              <w:i w:val="0"/>
              <w:color w:val="auto"/>
              <w:sz w:val="28"/>
              <w:szCs w:val="28"/>
              <w:lang w:val="es-ES"/>
            </w:rPr>
            <w:t> </w:t>
          </w:r>
          <w:r w:rsidRPr="00A65C07">
            <w:rPr>
              <w:rFonts w:cs="Calibri"/>
              <w:i w:val="0"/>
              <w:color w:val="auto"/>
              <w:sz w:val="28"/>
              <w:szCs w:val="28"/>
              <w:lang w:val="es-ES"/>
            </w:rPr>
            <w:t xml:space="preserve">Algunas de las características que presenta este lenguaje son las siguientes: </w:t>
          </w:r>
        </w:p>
        <w:p w14:paraId="5B49CE0F" w14:textId="2DDE26B7"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Muy fácil de aprender. </w:t>
          </w:r>
        </w:p>
        <w:p w14:paraId="3972F4D5" w14:textId="1944FD51"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Es un lenguaje muy rápido. </w:t>
          </w:r>
        </w:p>
        <w:p w14:paraId="0A2771FD" w14:textId="65D6F186"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Soporta en cierta medida la orientación a objeto. Clases y herencia. </w:t>
          </w:r>
        </w:p>
        <w:p w14:paraId="264CABE3" w14:textId="0ADC269A"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Capacidad de conexión con la mayoría de los manejadores de base de datos: MySQL, PostgreSQL, Oracle, MS SQL Server, entre otras. </w:t>
          </w:r>
        </w:p>
        <w:p w14:paraId="666AE70C" w14:textId="340F7C73"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Capacidad de expandir su potencial utilizando módulos. </w:t>
          </w:r>
        </w:p>
        <w:p w14:paraId="2E2EB16B" w14:textId="4561ABC7"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Posee documentación en su página oficial la cual incluye descripción y ejemplos de cada una de </w:t>
          </w:r>
          <w:r w:rsidRPr="00A65C07">
            <w:rPr>
              <w:rFonts w:cs="Times"/>
              <w:i w:val="0"/>
              <w:color w:val="auto"/>
              <w:sz w:val="28"/>
              <w:szCs w:val="28"/>
              <w:lang w:val="es-ES"/>
            </w:rPr>
            <w:t> </w:t>
          </w:r>
          <w:r w:rsidRPr="00A65C07">
            <w:rPr>
              <w:rFonts w:cs="Calibri"/>
              <w:i w:val="0"/>
              <w:color w:val="auto"/>
              <w:sz w:val="28"/>
              <w:szCs w:val="28"/>
              <w:lang w:val="es-ES"/>
            </w:rPr>
            <w:t xml:space="preserve">sus funciones. </w:t>
          </w:r>
        </w:p>
        <w:p w14:paraId="50592B97" w14:textId="4CD01BBD" w:rsidR="00610454" w:rsidRPr="00A65C07" w:rsidRDefault="00610454" w:rsidP="00610454">
          <w:pPr>
            <w:pStyle w:val="Cita"/>
            <w:rPr>
              <w:rFonts w:cs="Times"/>
              <w:i w:val="0"/>
              <w:color w:val="auto"/>
              <w:sz w:val="28"/>
              <w:szCs w:val="28"/>
              <w:lang w:val="es-ES"/>
            </w:rPr>
          </w:pPr>
          <w:r w:rsidRPr="00A65C07">
            <w:rPr>
              <w:rFonts w:cs="Symbol"/>
              <w:i w:val="0"/>
              <w:color w:val="auto"/>
              <w:sz w:val="28"/>
              <w:szCs w:val="28"/>
              <w:lang w:val="es-ES"/>
            </w:rPr>
            <w:t xml:space="preserve"> </w:t>
          </w:r>
          <w:r w:rsidRPr="00A65C07">
            <w:rPr>
              <w:rFonts w:cs="Calibri"/>
              <w:i w:val="0"/>
              <w:color w:val="auto"/>
              <w:sz w:val="28"/>
              <w:szCs w:val="28"/>
              <w:lang w:val="es-ES"/>
            </w:rPr>
            <w:t xml:space="preserve">Incluye gran cantidad de funciones. </w:t>
          </w:r>
        </w:p>
        <w:p w14:paraId="34F32F05" w14:textId="77777777" w:rsidR="002B2DD6" w:rsidRPr="00811FE8" w:rsidRDefault="002B2DD6" w:rsidP="002B2DD6">
          <w:pPr>
            <w:widowControl w:val="0"/>
            <w:autoSpaceDE w:val="0"/>
            <w:autoSpaceDN w:val="0"/>
            <w:adjustRightInd w:val="0"/>
            <w:spacing w:after="240"/>
            <w:rPr>
              <w:rFonts w:cs="Calibri"/>
              <w:color w:val="auto"/>
              <w:sz w:val="30"/>
              <w:szCs w:val="30"/>
              <w:lang w:val="es-ES"/>
            </w:rPr>
          </w:pPr>
        </w:p>
        <w:p w14:paraId="55F04B62" w14:textId="6077DDB9" w:rsidR="00C42C9A" w:rsidRPr="00811FE8" w:rsidRDefault="00C42C9A" w:rsidP="002B2DD6">
          <w:pPr>
            <w:widowControl w:val="0"/>
            <w:autoSpaceDE w:val="0"/>
            <w:autoSpaceDN w:val="0"/>
            <w:adjustRightInd w:val="0"/>
            <w:spacing w:after="240"/>
            <w:rPr>
              <w:rFonts w:cs="Calibri"/>
              <w:color w:val="auto"/>
              <w:sz w:val="30"/>
              <w:szCs w:val="30"/>
              <w:lang w:val="es-ES"/>
            </w:rPr>
          </w:pPr>
          <w:r w:rsidRPr="00811FE8">
            <w:rPr>
              <w:rFonts w:cs="Calibri"/>
              <w:color w:val="auto"/>
              <w:sz w:val="30"/>
              <w:szCs w:val="30"/>
              <w:lang w:val="es-ES"/>
            </w:rPr>
            <w:t>Visual Basic .Net 2008</w:t>
          </w:r>
        </w:p>
        <w:p w14:paraId="58CAF2D9" w14:textId="5C297FF3" w:rsidR="00811FE8" w:rsidRDefault="00811FE8" w:rsidP="00811FE8">
          <w:pPr>
            <w:pStyle w:val="Cita"/>
            <w:ind w:firstLine="720"/>
            <w:rPr>
              <w:i w:val="0"/>
              <w:color w:val="auto"/>
              <w:sz w:val="28"/>
              <w:szCs w:val="28"/>
              <w:shd w:val="clear" w:color="auto" w:fill="FFFFFF"/>
            </w:rPr>
          </w:pPr>
          <w:r w:rsidRPr="00811FE8">
            <w:rPr>
              <w:bCs/>
              <w:i w:val="0"/>
              <w:color w:val="auto"/>
              <w:sz w:val="28"/>
              <w:szCs w:val="28"/>
              <w:shd w:val="clear" w:color="auto" w:fill="FFFFFF"/>
            </w:rPr>
            <w:t>Visual Basic .NET</w:t>
          </w:r>
          <w:r w:rsidRPr="00811FE8">
            <w:rPr>
              <w:i w:val="0"/>
              <w:color w:val="auto"/>
              <w:sz w:val="28"/>
              <w:szCs w:val="28"/>
              <w:shd w:val="clear" w:color="auto" w:fill="FFFFFF"/>
            </w:rPr>
            <w:t> (</w:t>
          </w:r>
          <w:r w:rsidRPr="00811FE8">
            <w:rPr>
              <w:bCs/>
              <w:i w:val="0"/>
              <w:color w:val="auto"/>
              <w:sz w:val="28"/>
              <w:szCs w:val="28"/>
              <w:shd w:val="clear" w:color="auto" w:fill="FFFFFF"/>
            </w:rPr>
            <w:t>VB.NET</w:t>
          </w:r>
          <w:r w:rsidRPr="00811FE8">
            <w:rPr>
              <w:i w:val="0"/>
              <w:color w:val="auto"/>
              <w:sz w:val="28"/>
              <w:szCs w:val="28"/>
              <w:shd w:val="clear" w:color="auto" w:fill="FFFFFF"/>
            </w:rPr>
            <w:t>) es un lenguaje de programación </w:t>
          </w:r>
          <w:hyperlink r:id="rId9" w:tooltip="Programación orientada a objetos" w:history="1">
            <w:r w:rsidRPr="00811FE8">
              <w:rPr>
                <w:i w:val="0"/>
                <w:color w:val="auto"/>
                <w:sz w:val="28"/>
                <w:szCs w:val="28"/>
                <w:shd w:val="clear" w:color="auto" w:fill="FFFFFF"/>
              </w:rPr>
              <w:t>orientado a objetos</w:t>
            </w:r>
          </w:hyperlink>
          <w:r w:rsidRPr="00811FE8">
            <w:rPr>
              <w:i w:val="0"/>
              <w:color w:val="auto"/>
              <w:sz w:val="28"/>
              <w:szCs w:val="28"/>
            </w:rPr>
            <w:t xml:space="preserve"> </w:t>
          </w:r>
          <w:r w:rsidRPr="00811FE8">
            <w:rPr>
              <w:i w:val="0"/>
              <w:color w:val="auto"/>
              <w:sz w:val="28"/>
              <w:szCs w:val="28"/>
              <w:shd w:val="clear" w:color="auto" w:fill="FFFFFF"/>
            </w:rPr>
            <w:t>que se puede considerar una evolución de Visual Basic implementada sobre el framework .NET La gran mayoría de programadores de VB.NET utilizan el entorno de desarrollo integrado Microsoft Visual Studio en alguna de sus versiones (desde el primer Visual Studio .NET hasta Visual Studio .NET 2013, que es la última versión de Visual Studio para la plataforma .NET)</w:t>
          </w:r>
          <w:r w:rsidR="0013745C">
            <w:rPr>
              <w:i w:val="0"/>
              <w:color w:val="auto"/>
              <w:sz w:val="28"/>
              <w:szCs w:val="28"/>
              <w:shd w:val="clear" w:color="auto" w:fill="FFFFFF"/>
            </w:rPr>
            <w:t>, El problema es que se necesita de una licencia para desarrollar en Visual Studio .NET, Por lo que se intentaría buscar una opción de Desarrollo Libre.</w:t>
          </w:r>
        </w:p>
        <w:p w14:paraId="5C7EA51D" w14:textId="77777777" w:rsidR="00811FE8" w:rsidRDefault="00811FE8" w:rsidP="00811FE8"/>
        <w:p w14:paraId="01912F38" w14:textId="77777777" w:rsidR="00811FE8" w:rsidRPr="00811FE8" w:rsidRDefault="00811FE8" w:rsidP="00811FE8"/>
        <w:p w14:paraId="6926C984" w14:textId="77777777" w:rsidR="00811FE8" w:rsidRPr="00811FE8" w:rsidRDefault="00811FE8" w:rsidP="00811FE8">
          <w:pPr>
            <w:widowControl w:val="0"/>
            <w:autoSpaceDE w:val="0"/>
            <w:autoSpaceDN w:val="0"/>
            <w:adjustRightInd w:val="0"/>
            <w:spacing w:after="240"/>
            <w:rPr>
              <w:rFonts w:cs="Times"/>
              <w:color w:val="auto"/>
              <w:sz w:val="28"/>
              <w:szCs w:val="28"/>
              <w:lang w:val="es-ES"/>
            </w:rPr>
          </w:pPr>
          <w:r w:rsidRPr="00811FE8">
            <w:rPr>
              <w:rFonts w:cs="Times"/>
              <w:color w:val="auto"/>
              <w:sz w:val="28"/>
              <w:szCs w:val="28"/>
              <w:lang w:val="es-ES"/>
            </w:rPr>
            <w:t>Servidor Web, Apache 2</w:t>
          </w:r>
        </w:p>
        <w:p w14:paraId="100DC3CC" w14:textId="48E06A21" w:rsidR="00811FE8" w:rsidRPr="00811FE8" w:rsidRDefault="00811FE8" w:rsidP="00811FE8">
          <w:pPr>
            <w:widowControl w:val="0"/>
            <w:autoSpaceDE w:val="0"/>
            <w:autoSpaceDN w:val="0"/>
            <w:adjustRightInd w:val="0"/>
            <w:spacing w:after="240"/>
            <w:ind w:firstLine="720"/>
            <w:rPr>
              <w:rFonts w:cs="Times"/>
              <w:color w:val="auto"/>
              <w:sz w:val="28"/>
              <w:szCs w:val="28"/>
              <w:lang w:val="es-ES"/>
            </w:rPr>
          </w:pPr>
          <w:r w:rsidRPr="00811FE8">
            <w:rPr>
              <w:rFonts w:cs="Calibri"/>
              <w:color w:val="auto"/>
              <w:sz w:val="28"/>
              <w:szCs w:val="28"/>
              <w:lang w:val="es-ES"/>
            </w:rPr>
            <w:t xml:space="preserve">Debido a que el Sistema Informático para la Administración y Control Patio de Greenvic, es un sistema orientado a las Web que estará basado en una arquitectura cliente servidor, la cual sugiere la utilización de un servidor que proporcione a los clientes los servicios solicitados, pero este servidor solo será local por lo que no se necesitara comprar ni arrendar, será instalado en la misma empresa. </w:t>
          </w:r>
        </w:p>
        <w:p w14:paraId="46417D12" w14:textId="77777777" w:rsidR="00811FE8" w:rsidRDefault="00811FE8" w:rsidP="00811FE8"/>
        <w:p w14:paraId="5968003E" w14:textId="2284C3CA" w:rsidR="00811FE8" w:rsidRDefault="00FA2B32" w:rsidP="00811FE8">
          <w:pPr>
            <w:rPr>
              <w:color w:val="auto"/>
              <w:sz w:val="28"/>
              <w:szCs w:val="28"/>
            </w:rPr>
          </w:pPr>
          <w:r w:rsidRPr="0013745C">
            <w:rPr>
              <w:color w:val="auto"/>
              <w:sz w:val="28"/>
              <w:szCs w:val="28"/>
            </w:rPr>
            <w:t xml:space="preserve">2.1.2 Recurso </w:t>
          </w:r>
          <w:r w:rsidR="0013745C" w:rsidRPr="0013745C">
            <w:rPr>
              <w:color w:val="auto"/>
              <w:sz w:val="28"/>
              <w:szCs w:val="28"/>
            </w:rPr>
            <w:t>Tecnológicos</w:t>
          </w:r>
          <w:r w:rsidRPr="0013745C">
            <w:rPr>
              <w:color w:val="auto"/>
              <w:sz w:val="28"/>
              <w:szCs w:val="28"/>
            </w:rPr>
            <w:t xml:space="preserve"> y Humanos de Greenvic</w:t>
          </w:r>
        </w:p>
        <w:p w14:paraId="17084147" w14:textId="77777777" w:rsidR="00A65C07" w:rsidRPr="0013745C" w:rsidRDefault="00A65C07" w:rsidP="00811FE8">
          <w:pPr>
            <w:rPr>
              <w:color w:val="auto"/>
              <w:sz w:val="28"/>
              <w:szCs w:val="28"/>
            </w:rPr>
          </w:pPr>
        </w:p>
        <w:p w14:paraId="4C6A2D1A" w14:textId="4865A635" w:rsidR="00FA2B32" w:rsidRPr="0013745C" w:rsidRDefault="00FA2B32" w:rsidP="00FA2B32">
          <w:pPr>
            <w:widowControl w:val="0"/>
            <w:autoSpaceDE w:val="0"/>
            <w:autoSpaceDN w:val="0"/>
            <w:adjustRightInd w:val="0"/>
            <w:spacing w:after="240"/>
            <w:rPr>
              <w:rFonts w:cs="Calibri"/>
              <w:color w:val="auto"/>
              <w:sz w:val="28"/>
              <w:szCs w:val="28"/>
              <w:lang w:val="es-ES"/>
            </w:rPr>
          </w:pPr>
          <w:r w:rsidRPr="0013745C">
            <w:rPr>
              <w:rFonts w:eastAsia="Times New Roman" w:cs="Times New Roman"/>
              <w:color w:val="auto"/>
              <w:sz w:val="28"/>
              <w:szCs w:val="28"/>
            </w:rPr>
            <w:tab/>
          </w:r>
          <w:r w:rsidRPr="0013745C">
            <w:rPr>
              <w:rFonts w:cs="Calibri"/>
              <w:color w:val="auto"/>
              <w:sz w:val="28"/>
              <w:szCs w:val="28"/>
              <w:lang w:val="es-ES"/>
            </w:rPr>
            <w:t>A continuación se detallara el software, hardware y el recurso humano técnico con que cuenta el ambiente de producción, es decir de Patio (Greenvic).</w:t>
          </w:r>
        </w:p>
        <w:p w14:paraId="117DDEA8" w14:textId="4EFFCAA9" w:rsidR="00FA2B32" w:rsidRPr="0013745C" w:rsidRDefault="0013745C" w:rsidP="00FA2B32">
          <w:pPr>
            <w:widowControl w:val="0"/>
            <w:autoSpaceDE w:val="0"/>
            <w:autoSpaceDN w:val="0"/>
            <w:adjustRightInd w:val="0"/>
            <w:spacing w:after="240"/>
            <w:rPr>
              <w:rFonts w:cs="Times"/>
              <w:color w:val="auto"/>
              <w:sz w:val="28"/>
              <w:szCs w:val="28"/>
              <w:lang w:val="es-ES"/>
            </w:rPr>
          </w:pPr>
          <w:r>
            <w:rPr>
              <w:rFonts w:cs="Times"/>
              <w:color w:val="auto"/>
              <w:sz w:val="28"/>
              <w:szCs w:val="28"/>
              <w:lang w:val="es-ES"/>
            </w:rPr>
            <w:t>2.1.2.1. S</w:t>
          </w:r>
          <w:r w:rsidRPr="0013745C">
            <w:rPr>
              <w:rFonts w:cs="Times"/>
              <w:color w:val="auto"/>
              <w:sz w:val="28"/>
              <w:szCs w:val="28"/>
              <w:lang w:val="es-ES"/>
            </w:rPr>
            <w:t>oftware</w:t>
          </w:r>
        </w:p>
        <w:p w14:paraId="24D39951" w14:textId="5784A1FC" w:rsidR="00FA2B32" w:rsidRPr="0013745C" w:rsidRDefault="00FA2B32" w:rsidP="00FA2B32">
          <w:pPr>
            <w:widowControl w:val="0"/>
            <w:autoSpaceDE w:val="0"/>
            <w:autoSpaceDN w:val="0"/>
            <w:adjustRightInd w:val="0"/>
            <w:spacing w:after="240"/>
            <w:rPr>
              <w:rFonts w:cs="Times"/>
              <w:color w:val="auto"/>
              <w:sz w:val="28"/>
              <w:szCs w:val="28"/>
              <w:lang w:val="es-ES"/>
            </w:rPr>
          </w:pPr>
          <w:r w:rsidRPr="0013745C">
            <w:rPr>
              <w:rFonts w:cs="Calibri"/>
              <w:color w:val="auto"/>
              <w:sz w:val="28"/>
              <w:szCs w:val="28"/>
              <w:lang w:val="es-ES"/>
            </w:rPr>
            <w:t>En cuanto a software el sistema operativo con que cuentan todas las estaciones de trabajo del Sesión Patio (Greenvic) es Windows XP.</w:t>
          </w:r>
        </w:p>
        <w:p w14:paraId="64AD7A70" w14:textId="43D5A2DD" w:rsidR="00FA2B32" w:rsidRPr="0013745C" w:rsidRDefault="00FA2B32" w:rsidP="00FA2B32">
          <w:pPr>
            <w:widowControl w:val="0"/>
            <w:autoSpaceDE w:val="0"/>
            <w:autoSpaceDN w:val="0"/>
            <w:adjustRightInd w:val="0"/>
            <w:spacing w:after="240"/>
            <w:rPr>
              <w:rFonts w:cs="Times"/>
              <w:color w:val="auto"/>
              <w:sz w:val="28"/>
              <w:szCs w:val="28"/>
              <w:lang w:val="es-ES"/>
            </w:rPr>
          </w:pPr>
          <w:r w:rsidRPr="0013745C">
            <w:rPr>
              <w:rFonts w:cs="Times"/>
              <w:color w:val="auto"/>
              <w:sz w:val="28"/>
              <w:szCs w:val="28"/>
              <w:lang w:val="es-ES"/>
            </w:rPr>
            <w:t xml:space="preserve">2.1.2.2. </w:t>
          </w:r>
          <w:r w:rsidR="0013745C">
            <w:rPr>
              <w:rFonts w:cs="Times"/>
              <w:color w:val="auto"/>
              <w:sz w:val="28"/>
              <w:szCs w:val="28"/>
              <w:lang w:val="es-ES"/>
            </w:rPr>
            <w:t>H</w:t>
          </w:r>
          <w:r w:rsidR="0013745C" w:rsidRPr="0013745C">
            <w:rPr>
              <w:rFonts w:cs="Times"/>
              <w:color w:val="auto"/>
              <w:sz w:val="28"/>
              <w:szCs w:val="28"/>
              <w:lang w:val="es-ES"/>
            </w:rPr>
            <w:t>ardware</w:t>
          </w:r>
        </w:p>
        <w:p w14:paraId="7E2ABB70" w14:textId="2587A6B9" w:rsidR="00FA2B32" w:rsidRPr="0013745C" w:rsidRDefault="00FA2B32" w:rsidP="00FA2B32">
          <w:pPr>
            <w:widowControl w:val="0"/>
            <w:autoSpaceDE w:val="0"/>
            <w:autoSpaceDN w:val="0"/>
            <w:adjustRightInd w:val="0"/>
            <w:spacing w:after="240"/>
            <w:rPr>
              <w:rFonts w:cs="Times"/>
              <w:color w:val="auto"/>
              <w:sz w:val="28"/>
              <w:szCs w:val="28"/>
              <w:lang w:val="es-ES"/>
            </w:rPr>
          </w:pPr>
          <w:r w:rsidRPr="0013745C">
            <w:rPr>
              <w:rFonts w:cs="Calibri"/>
              <w:color w:val="auto"/>
              <w:sz w:val="28"/>
              <w:szCs w:val="28"/>
              <w:lang w:val="es-ES"/>
            </w:rPr>
            <w:t>A continuación se muestra una tabla resumen de las características de las estaciones de trabajo con las que se cuentan en el Greenvic, que en sesión Patio es solo un Pc de Escritorio</w:t>
          </w:r>
        </w:p>
        <w:tbl>
          <w:tblPr>
            <w:tblStyle w:val="Tablaconcuadrcula"/>
            <w:tblW w:w="0" w:type="auto"/>
            <w:tblLook w:val="04A0" w:firstRow="1" w:lastRow="0" w:firstColumn="1" w:lastColumn="0" w:noHBand="0" w:noVBand="1"/>
          </w:tblPr>
          <w:tblGrid>
            <w:gridCol w:w="1384"/>
            <w:gridCol w:w="1843"/>
            <w:gridCol w:w="1701"/>
            <w:gridCol w:w="1701"/>
            <w:gridCol w:w="1984"/>
            <w:gridCol w:w="1996"/>
          </w:tblGrid>
          <w:tr w:rsidR="00FA2B32" w:rsidRPr="0013745C" w14:paraId="3501C2AE" w14:textId="77777777" w:rsidTr="00FA2B32">
            <w:tc>
              <w:tcPr>
                <w:tcW w:w="1384" w:type="dxa"/>
              </w:tcPr>
              <w:p w14:paraId="037691A0" w14:textId="77777777" w:rsidR="00FA2B32" w:rsidRPr="0013745C" w:rsidRDefault="00FA2B32" w:rsidP="00811FE8">
                <w:pPr>
                  <w:rPr>
                    <w:rFonts w:eastAsia="Times New Roman" w:cs="Times New Roman"/>
                    <w:color w:val="auto"/>
                    <w:sz w:val="28"/>
                    <w:szCs w:val="28"/>
                  </w:rPr>
                </w:pPr>
              </w:p>
            </w:tc>
            <w:tc>
              <w:tcPr>
                <w:tcW w:w="1843" w:type="dxa"/>
              </w:tcPr>
              <w:p w14:paraId="76BD49D0" w14:textId="06135E5D" w:rsidR="00FA2B32" w:rsidRPr="0013745C" w:rsidRDefault="00FA2B32" w:rsidP="00811FE8">
                <w:pPr>
                  <w:rPr>
                    <w:rFonts w:eastAsia="Times New Roman" w:cs="Times New Roman"/>
                    <w:color w:val="auto"/>
                    <w:sz w:val="28"/>
                    <w:szCs w:val="28"/>
                  </w:rPr>
                </w:pPr>
                <w:r w:rsidRPr="0013745C">
                  <w:rPr>
                    <w:rFonts w:eastAsia="Times New Roman" w:cs="Times New Roman"/>
                    <w:color w:val="auto"/>
                    <w:sz w:val="28"/>
                    <w:szCs w:val="28"/>
                  </w:rPr>
                  <w:t>Procesador</w:t>
                </w:r>
              </w:p>
            </w:tc>
            <w:tc>
              <w:tcPr>
                <w:tcW w:w="1701" w:type="dxa"/>
              </w:tcPr>
              <w:p w14:paraId="56C5B496" w14:textId="3017D793" w:rsidR="00FA2B32" w:rsidRPr="0013745C" w:rsidRDefault="00FA2B32" w:rsidP="00811FE8">
                <w:pPr>
                  <w:rPr>
                    <w:rFonts w:eastAsia="Times New Roman" w:cs="Times New Roman"/>
                    <w:color w:val="auto"/>
                    <w:sz w:val="28"/>
                    <w:szCs w:val="28"/>
                  </w:rPr>
                </w:pPr>
                <w:r w:rsidRPr="0013745C">
                  <w:rPr>
                    <w:rFonts w:eastAsia="Times New Roman" w:cs="Times New Roman"/>
                    <w:color w:val="auto"/>
                    <w:sz w:val="28"/>
                    <w:szCs w:val="28"/>
                  </w:rPr>
                  <w:t>Disco Duro</w:t>
                </w:r>
              </w:p>
            </w:tc>
            <w:tc>
              <w:tcPr>
                <w:tcW w:w="1701" w:type="dxa"/>
              </w:tcPr>
              <w:p w14:paraId="79ADBA6D" w14:textId="1DB5E850" w:rsidR="00FA2B32" w:rsidRPr="0013745C" w:rsidRDefault="00FA2B32" w:rsidP="00811FE8">
                <w:pPr>
                  <w:rPr>
                    <w:rFonts w:eastAsia="Times New Roman" w:cs="Times New Roman"/>
                    <w:color w:val="auto"/>
                    <w:sz w:val="28"/>
                    <w:szCs w:val="28"/>
                  </w:rPr>
                </w:pPr>
                <w:r w:rsidRPr="0013745C">
                  <w:rPr>
                    <w:rFonts w:eastAsia="Times New Roman" w:cs="Times New Roman"/>
                    <w:color w:val="auto"/>
                    <w:sz w:val="28"/>
                    <w:szCs w:val="28"/>
                  </w:rPr>
                  <w:t>Memoria</w:t>
                </w:r>
              </w:p>
            </w:tc>
            <w:tc>
              <w:tcPr>
                <w:tcW w:w="1984" w:type="dxa"/>
              </w:tcPr>
              <w:p w14:paraId="18D5E2EF" w14:textId="669E0A98" w:rsidR="00FA2B32" w:rsidRPr="0013745C" w:rsidRDefault="00FA2B32" w:rsidP="00811FE8">
                <w:pPr>
                  <w:rPr>
                    <w:rFonts w:eastAsia="Times New Roman" w:cs="Times New Roman"/>
                    <w:color w:val="auto"/>
                    <w:sz w:val="28"/>
                    <w:szCs w:val="28"/>
                  </w:rPr>
                </w:pPr>
                <w:r w:rsidRPr="0013745C">
                  <w:rPr>
                    <w:rFonts w:eastAsia="Times New Roman" w:cs="Times New Roman"/>
                    <w:color w:val="auto"/>
                    <w:sz w:val="28"/>
                    <w:szCs w:val="28"/>
                  </w:rPr>
                  <w:t>Tarjeta de Red</w:t>
                </w:r>
              </w:p>
            </w:tc>
            <w:tc>
              <w:tcPr>
                <w:tcW w:w="1996" w:type="dxa"/>
              </w:tcPr>
              <w:p w14:paraId="606F9DB3" w14:textId="48D4A6ED" w:rsidR="00FA2B32" w:rsidRPr="0013745C" w:rsidRDefault="00FA2B32" w:rsidP="00811FE8">
                <w:pPr>
                  <w:rPr>
                    <w:rFonts w:eastAsia="Times New Roman" w:cs="Times New Roman"/>
                    <w:color w:val="auto"/>
                    <w:sz w:val="28"/>
                    <w:szCs w:val="28"/>
                  </w:rPr>
                </w:pPr>
                <w:r w:rsidRPr="0013745C">
                  <w:rPr>
                    <w:rFonts w:eastAsia="Times New Roman" w:cs="Times New Roman"/>
                    <w:color w:val="auto"/>
                    <w:sz w:val="28"/>
                    <w:szCs w:val="28"/>
                  </w:rPr>
                  <w:t>Unidad Óptica</w:t>
                </w:r>
              </w:p>
            </w:tc>
          </w:tr>
          <w:tr w:rsidR="00FA2B32" w:rsidRPr="0013745C" w14:paraId="5AAEFC56" w14:textId="77777777" w:rsidTr="00FA2B32">
            <w:tc>
              <w:tcPr>
                <w:tcW w:w="1384" w:type="dxa"/>
              </w:tcPr>
              <w:p w14:paraId="1F966135" w14:textId="794D7968" w:rsidR="00FA2B32" w:rsidRPr="0013745C" w:rsidRDefault="00FA2B32" w:rsidP="00811FE8">
                <w:pPr>
                  <w:rPr>
                    <w:rFonts w:eastAsia="Times New Roman" w:cs="Times New Roman"/>
                    <w:color w:val="auto"/>
                    <w:sz w:val="28"/>
                    <w:szCs w:val="28"/>
                  </w:rPr>
                </w:pPr>
                <w:r w:rsidRPr="0013745C">
                  <w:rPr>
                    <w:rFonts w:eastAsia="Times New Roman" w:cs="Times New Roman"/>
                    <w:color w:val="auto"/>
                    <w:sz w:val="28"/>
                    <w:szCs w:val="28"/>
                  </w:rPr>
                  <w:t>PC 1</w:t>
                </w:r>
              </w:p>
            </w:tc>
            <w:tc>
              <w:tcPr>
                <w:tcW w:w="1843" w:type="dxa"/>
              </w:tcPr>
              <w:p w14:paraId="671BF97B" w14:textId="6A922CF3" w:rsidR="00FA2B32" w:rsidRPr="0013745C" w:rsidRDefault="00FA2B32" w:rsidP="00811FE8">
                <w:pPr>
                  <w:rPr>
                    <w:rFonts w:eastAsia="Times New Roman" w:cs="Times New Roman"/>
                    <w:color w:val="auto"/>
                    <w:sz w:val="28"/>
                    <w:szCs w:val="28"/>
                  </w:rPr>
                </w:pPr>
                <w:r w:rsidRPr="0013745C">
                  <w:rPr>
                    <w:rFonts w:eastAsia="Times New Roman" w:cs="Times New Roman"/>
                    <w:color w:val="auto"/>
                    <w:sz w:val="28"/>
                    <w:szCs w:val="28"/>
                  </w:rPr>
                  <w:t>Dual Core 2.</w:t>
                </w:r>
                <w:r w:rsidR="002F1B49">
                  <w:rPr>
                    <w:rFonts w:eastAsia="Times New Roman" w:cs="Times New Roman"/>
                    <w:color w:val="auto"/>
                    <w:sz w:val="28"/>
                    <w:szCs w:val="28"/>
                  </w:rPr>
                  <w:t>2 ghz</w:t>
                </w:r>
              </w:p>
            </w:tc>
            <w:tc>
              <w:tcPr>
                <w:tcW w:w="1701" w:type="dxa"/>
              </w:tcPr>
              <w:p w14:paraId="373ECB9C" w14:textId="661BA27D" w:rsidR="00FA2B32" w:rsidRPr="0013745C" w:rsidRDefault="00FA2B32" w:rsidP="00FA2B32">
                <w:pPr>
                  <w:jc w:val="center"/>
                  <w:rPr>
                    <w:rFonts w:eastAsia="Times New Roman" w:cs="Times New Roman"/>
                    <w:color w:val="auto"/>
                    <w:sz w:val="28"/>
                    <w:szCs w:val="28"/>
                  </w:rPr>
                </w:pPr>
                <w:r w:rsidRPr="0013745C">
                  <w:rPr>
                    <w:rFonts w:eastAsia="Times New Roman" w:cs="Times New Roman"/>
                    <w:color w:val="auto"/>
                    <w:sz w:val="28"/>
                    <w:szCs w:val="28"/>
                  </w:rPr>
                  <w:t>80 GB</w:t>
                </w:r>
              </w:p>
            </w:tc>
            <w:tc>
              <w:tcPr>
                <w:tcW w:w="1701" w:type="dxa"/>
              </w:tcPr>
              <w:p w14:paraId="7F15F709" w14:textId="4D35711F" w:rsidR="00FA2B32" w:rsidRPr="0013745C" w:rsidRDefault="00FA2B32" w:rsidP="00FA2B32">
                <w:pPr>
                  <w:jc w:val="center"/>
                  <w:rPr>
                    <w:rFonts w:eastAsia="Times New Roman" w:cs="Times New Roman"/>
                    <w:color w:val="auto"/>
                    <w:sz w:val="28"/>
                    <w:szCs w:val="28"/>
                  </w:rPr>
                </w:pPr>
                <w:r w:rsidRPr="0013745C">
                  <w:rPr>
                    <w:rFonts w:eastAsia="Times New Roman" w:cs="Times New Roman"/>
                    <w:color w:val="auto"/>
                    <w:sz w:val="28"/>
                    <w:szCs w:val="28"/>
                  </w:rPr>
                  <w:t>2 Gb</w:t>
                </w:r>
              </w:p>
            </w:tc>
            <w:tc>
              <w:tcPr>
                <w:tcW w:w="1984" w:type="dxa"/>
              </w:tcPr>
              <w:p w14:paraId="08B30C88" w14:textId="164198B1" w:rsidR="00FA2B32" w:rsidRPr="0013745C" w:rsidRDefault="00FA2B32" w:rsidP="00FA2B32">
                <w:pPr>
                  <w:jc w:val="center"/>
                  <w:rPr>
                    <w:rFonts w:eastAsia="Times New Roman" w:cs="Times New Roman"/>
                    <w:color w:val="auto"/>
                    <w:sz w:val="28"/>
                    <w:szCs w:val="28"/>
                  </w:rPr>
                </w:pPr>
                <w:r w:rsidRPr="0013745C">
                  <w:rPr>
                    <w:rFonts w:eastAsia="Times New Roman" w:cs="Times New Roman"/>
                    <w:color w:val="auto"/>
                    <w:sz w:val="28"/>
                    <w:szCs w:val="28"/>
                  </w:rPr>
                  <w:t>Si</w:t>
                </w:r>
              </w:p>
            </w:tc>
            <w:tc>
              <w:tcPr>
                <w:tcW w:w="1996" w:type="dxa"/>
              </w:tcPr>
              <w:p w14:paraId="57F48569" w14:textId="6D8B7D63" w:rsidR="00FA2B32" w:rsidRPr="0013745C" w:rsidRDefault="00FA2B32" w:rsidP="00FA2B32">
                <w:pPr>
                  <w:jc w:val="center"/>
                  <w:rPr>
                    <w:rFonts w:eastAsia="Times New Roman" w:cs="Times New Roman"/>
                    <w:color w:val="auto"/>
                    <w:sz w:val="28"/>
                    <w:szCs w:val="28"/>
                  </w:rPr>
                </w:pPr>
                <w:r w:rsidRPr="0013745C">
                  <w:rPr>
                    <w:rFonts w:eastAsia="Times New Roman" w:cs="Times New Roman"/>
                    <w:color w:val="auto"/>
                    <w:sz w:val="28"/>
                    <w:szCs w:val="28"/>
                  </w:rPr>
                  <w:t>Si</w:t>
                </w:r>
              </w:p>
            </w:tc>
          </w:tr>
        </w:tbl>
        <w:p w14:paraId="2B5D05F5" w14:textId="6F176A6C" w:rsidR="00811FE8" w:rsidRPr="0013745C" w:rsidRDefault="00811FE8" w:rsidP="00811FE8">
          <w:pPr>
            <w:rPr>
              <w:rFonts w:eastAsia="Times New Roman" w:cs="Times New Roman"/>
              <w:color w:val="auto"/>
              <w:sz w:val="28"/>
              <w:szCs w:val="28"/>
            </w:rPr>
          </w:pPr>
        </w:p>
        <w:p w14:paraId="6E543BAE" w14:textId="2A47886E" w:rsidR="00FA2B32" w:rsidRPr="0013745C" w:rsidRDefault="00FA2B32" w:rsidP="00FA2B32">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Para que el Sistema para la Administración para la Administración y Control del Patio, funcione de forma correcta, es necesario contar con un navegador y con pequeños Requerimientos, Para el Software de Escritorio por lo tanto los requerimientos mínimos no serán Altos.</w:t>
          </w:r>
        </w:p>
        <w:p w14:paraId="723E3CBA" w14:textId="77777777" w:rsidR="00FA2B32" w:rsidRPr="0013745C" w:rsidRDefault="00FA2B32" w:rsidP="00FA2B32">
          <w:pPr>
            <w:widowControl w:val="0"/>
            <w:autoSpaceDE w:val="0"/>
            <w:autoSpaceDN w:val="0"/>
            <w:adjustRightInd w:val="0"/>
            <w:spacing w:after="240"/>
            <w:rPr>
              <w:rFonts w:cs="Times"/>
              <w:color w:val="auto"/>
              <w:sz w:val="28"/>
              <w:szCs w:val="28"/>
              <w:lang w:val="es-ES"/>
            </w:rPr>
          </w:pPr>
        </w:p>
        <w:tbl>
          <w:tblPr>
            <w:tblStyle w:val="Tablaconcuadrcula"/>
            <w:tblW w:w="0" w:type="auto"/>
            <w:tblInd w:w="1668" w:type="dxa"/>
            <w:tblLook w:val="04A0" w:firstRow="1" w:lastRow="0" w:firstColumn="1" w:lastColumn="0" w:noHBand="0" w:noVBand="1"/>
          </w:tblPr>
          <w:tblGrid>
            <w:gridCol w:w="3636"/>
            <w:gridCol w:w="3309"/>
          </w:tblGrid>
          <w:tr w:rsidR="00FA2B32" w:rsidRPr="0013745C" w14:paraId="07596364" w14:textId="77777777" w:rsidTr="00FA2B32">
            <w:tc>
              <w:tcPr>
                <w:tcW w:w="6945" w:type="dxa"/>
                <w:gridSpan w:val="2"/>
              </w:tcPr>
              <w:p w14:paraId="099DD74D" w14:textId="2A991EB0" w:rsidR="00FA2B32" w:rsidRPr="0013745C" w:rsidRDefault="00FA2B32" w:rsidP="00FA2B32">
                <w:pPr>
                  <w:widowControl w:val="0"/>
                  <w:autoSpaceDE w:val="0"/>
                  <w:autoSpaceDN w:val="0"/>
                  <w:adjustRightInd w:val="0"/>
                  <w:spacing w:after="240"/>
                  <w:jc w:val="center"/>
                  <w:rPr>
                    <w:rFonts w:cs="Calibri"/>
                    <w:color w:val="auto"/>
                    <w:sz w:val="28"/>
                    <w:szCs w:val="28"/>
                    <w:lang w:val="es-ES"/>
                  </w:rPr>
                </w:pPr>
                <w:r w:rsidRPr="0013745C">
                  <w:rPr>
                    <w:rFonts w:cs="Calibri"/>
                    <w:color w:val="auto"/>
                    <w:sz w:val="28"/>
                    <w:szCs w:val="28"/>
                    <w:lang w:val="es-ES"/>
                  </w:rPr>
                  <w:t>Requerimientos Mínimos</w:t>
                </w:r>
              </w:p>
            </w:tc>
          </w:tr>
          <w:tr w:rsidR="00FA2B32" w:rsidRPr="0013745C" w14:paraId="74548B72" w14:textId="77777777" w:rsidTr="00FA2B32">
            <w:tc>
              <w:tcPr>
                <w:tcW w:w="3636" w:type="dxa"/>
              </w:tcPr>
              <w:p w14:paraId="0B46B292" w14:textId="49D2AC13"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Sistema Operativo</w:t>
                </w:r>
              </w:p>
            </w:tc>
            <w:tc>
              <w:tcPr>
                <w:tcW w:w="3309" w:type="dxa"/>
              </w:tcPr>
              <w:p w14:paraId="323D4A34" w14:textId="1E4F6CEC"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Windows 7</w:t>
                </w:r>
              </w:p>
            </w:tc>
          </w:tr>
          <w:tr w:rsidR="00FA2B32" w:rsidRPr="0013745C" w14:paraId="450191E6" w14:textId="77777777" w:rsidTr="00FA2B32">
            <w:tc>
              <w:tcPr>
                <w:tcW w:w="3636" w:type="dxa"/>
              </w:tcPr>
              <w:p w14:paraId="6A769D75" w14:textId="32204346"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Procesador</w:t>
                </w:r>
              </w:p>
            </w:tc>
            <w:tc>
              <w:tcPr>
                <w:tcW w:w="3309" w:type="dxa"/>
              </w:tcPr>
              <w:p w14:paraId="638373E2" w14:textId="68125F57"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Dual Core 2.2 ghz</w:t>
                </w:r>
              </w:p>
            </w:tc>
          </w:tr>
          <w:tr w:rsidR="00FA2B32" w:rsidRPr="0013745C" w14:paraId="096F419C" w14:textId="77777777" w:rsidTr="00FA2B32">
            <w:tc>
              <w:tcPr>
                <w:tcW w:w="3636" w:type="dxa"/>
              </w:tcPr>
              <w:p w14:paraId="6846F480" w14:textId="1AC19D43"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Memoria</w:t>
                </w:r>
              </w:p>
            </w:tc>
            <w:tc>
              <w:tcPr>
                <w:tcW w:w="3309" w:type="dxa"/>
              </w:tcPr>
              <w:p w14:paraId="051ECB70" w14:textId="23E082FF"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 xml:space="preserve">2 GB </w:t>
                </w:r>
              </w:p>
            </w:tc>
          </w:tr>
          <w:tr w:rsidR="00FA2B32" w:rsidRPr="0013745C" w14:paraId="42D324DC" w14:textId="77777777" w:rsidTr="00FA2B32">
            <w:tc>
              <w:tcPr>
                <w:tcW w:w="3636" w:type="dxa"/>
              </w:tcPr>
              <w:p w14:paraId="0C34C0D0" w14:textId="10BADC19"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Disco Duro</w:t>
                </w:r>
              </w:p>
            </w:tc>
            <w:tc>
              <w:tcPr>
                <w:tcW w:w="3309" w:type="dxa"/>
              </w:tcPr>
              <w:p w14:paraId="5ED59572" w14:textId="770E23CF"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80 GB</w:t>
                </w:r>
              </w:p>
            </w:tc>
          </w:tr>
          <w:tr w:rsidR="00FA2B32" w:rsidRPr="0013745C" w14:paraId="058C7CA2" w14:textId="77777777" w:rsidTr="00FA2B32">
            <w:tc>
              <w:tcPr>
                <w:tcW w:w="3636" w:type="dxa"/>
              </w:tcPr>
              <w:p w14:paraId="3939DBB9" w14:textId="0F93CB8E" w:rsidR="00FA2B32" w:rsidRPr="0013745C" w:rsidRDefault="00FA2B32" w:rsidP="002B2DD6">
                <w:pPr>
                  <w:widowControl w:val="0"/>
                  <w:autoSpaceDE w:val="0"/>
                  <w:autoSpaceDN w:val="0"/>
                  <w:adjustRightInd w:val="0"/>
                  <w:spacing w:after="240"/>
                  <w:rPr>
                    <w:rFonts w:cs="Calibri"/>
                    <w:color w:val="auto"/>
                    <w:sz w:val="28"/>
                    <w:szCs w:val="28"/>
                    <w:lang w:val="es-ES"/>
                  </w:rPr>
                </w:pPr>
                <w:r w:rsidRPr="0013745C">
                  <w:rPr>
                    <w:rFonts w:cs="Calibri"/>
                    <w:color w:val="auto"/>
                    <w:sz w:val="28"/>
                    <w:szCs w:val="28"/>
                    <w:lang w:val="es-ES"/>
                  </w:rPr>
                  <w:t>Tarjeta de Red Inalámbrica</w:t>
                </w:r>
              </w:p>
            </w:tc>
            <w:tc>
              <w:tcPr>
                <w:tcW w:w="3309" w:type="dxa"/>
              </w:tcPr>
              <w:p w14:paraId="7BAF0CD7" w14:textId="77777777" w:rsidR="00FA2B32" w:rsidRPr="0013745C" w:rsidRDefault="00FA2B32" w:rsidP="002B2DD6">
                <w:pPr>
                  <w:widowControl w:val="0"/>
                  <w:autoSpaceDE w:val="0"/>
                  <w:autoSpaceDN w:val="0"/>
                  <w:adjustRightInd w:val="0"/>
                  <w:spacing w:after="240"/>
                  <w:rPr>
                    <w:rFonts w:cs="Calibri"/>
                    <w:color w:val="auto"/>
                    <w:sz w:val="28"/>
                    <w:szCs w:val="28"/>
                    <w:lang w:val="es-ES"/>
                  </w:rPr>
                </w:pPr>
              </w:p>
            </w:tc>
          </w:tr>
        </w:tbl>
        <w:p w14:paraId="1DDDE147" w14:textId="77777777" w:rsidR="00F512E2" w:rsidRDefault="00F512E2" w:rsidP="00F8194A">
          <w:pPr>
            <w:pStyle w:val="Cita"/>
            <w:rPr>
              <w:i w:val="0"/>
              <w:sz w:val="28"/>
              <w:szCs w:val="28"/>
            </w:rPr>
          </w:pPr>
        </w:p>
        <w:p w14:paraId="4803DB14" w14:textId="77777777" w:rsidR="00FA2B32" w:rsidRDefault="00FA2B32" w:rsidP="00FA2B32"/>
        <w:p w14:paraId="56F8627C" w14:textId="77777777" w:rsidR="00FA2B32" w:rsidRPr="00FA2B32" w:rsidRDefault="00FA2B32" w:rsidP="00FA2B32"/>
        <w:p w14:paraId="4BE524E7" w14:textId="7DC1FE46" w:rsidR="00F512E2" w:rsidRDefault="00F512E2" w:rsidP="00F8194A">
          <w:pPr>
            <w:pStyle w:val="Cita"/>
            <w:rPr>
              <w:i w:val="0"/>
              <w:sz w:val="28"/>
              <w:szCs w:val="28"/>
            </w:rPr>
          </w:pPr>
          <w:r w:rsidRPr="00F8194A">
            <w:rPr>
              <w:i w:val="0"/>
              <w:sz w:val="28"/>
              <w:szCs w:val="28"/>
            </w:rPr>
            <w:t>2.2 Factibilidad Económica:</w:t>
          </w:r>
        </w:p>
        <w:p w14:paraId="2CF6697F" w14:textId="77777777" w:rsidR="00144EC4" w:rsidRDefault="00144EC4" w:rsidP="00144EC4"/>
        <w:p w14:paraId="0439F6F2" w14:textId="5C9F18AA" w:rsidR="00144EC4" w:rsidRPr="00C301E8" w:rsidRDefault="00144EC4" w:rsidP="00C301E8">
          <w:pPr>
            <w:pStyle w:val="Cita"/>
            <w:rPr>
              <w:i w:val="0"/>
              <w:sz w:val="28"/>
              <w:szCs w:val="28"/>
            </w:rPr>
          </w:pPr>
          <w:r w:rsidRPr="00C301E8">
            <w:rPr>
              <w:i w:val="0"/>
              <w:sz w:val="28"/>
              <w:szCs w:val="28"/>
            </w:rPr>
            <w:tab/>
            <w:t>En este apartado se pretende hacer un estudio económico para determinar si el proyecto a desarrollar será factible económicamente o no, esto se hará a través de un análisis económico que compara los costos de dos alternativas para determinar cual es la que genera un ahorro sobre otra.</w:t>
          </w:r>
        </w:p>
        <w:p w14:paraId="5916C181" w14:textId="585EC687" w:rsidR="00C301E8" w:rsidRPr="00C301E8" w:rsidRDefault="00C301E8" w:rsidP="00C301E8">
          <w:pPr>
            <w:pStyle w:val="Cita"/>
            <w:rPr>
              <w:i w:val="0"/>
              <w:sz w:val="28"/>
              <w:szCs w:val="28"/>
            </w:rPr>
          </w:pPr>
          <w:r w:rsidRPr="00C301E8">
            <w:rPr>
              <w:i w:val="0"/>
              <w:sz w:val="28"/>
              <w:szCs w:val="28"/>
            </w:rPr>
            <w:tab/>
            <w:t>Se puede mencionar que lo que necesita claramente es otro PC Escritorio, con sus tarjetas de red Inalámbricas y antenas para crear la red local dentro de la empresa, y dos Tablet para implementar el sistema en la sesión Patio</w:t>
          </w:r>
        </w:p>
        <w:p w14:paraId="4DE24EDB" w14:textId="77777777" w:rsidR="00F512E2" w:rsidRDefault="00F512E2" w:rsidP="00F8194A">
          <w:pPr>
            <w:pStyle w:val="Cita"/>
            <w:rPr>
              <w:i w:val="0"/>
              <w:sz w:val="28"/>
              <w:szCs w:val="28"/>
            </w:rPr>
          </w:pPr>
        </w:p>
        <w:p w14:paraId="51640298" w14:textId="77777777" w:rsidR="00A65C07" w:rsidRPr="00A65C07" w:rsidRDefault="00A65C07" w:rsidP="00A65C07"/>
        <w:p w14:paraId="1B1FA07E" w14:textId="37F0971E" w:rsidR="00CA5D6C" w:rsidRDefault="00C301E8" w:rsidP="00C301E8">
          <w:pPr>
            <w:pStyle w:val="Cita"/>
            <w:rPr>
              <w:i w:val="0"/>
              <w:sz w:val="28"/>
              <w:szCs w:val="28"/>
            </w:rPr>
          </w:pPr>
          <w:r w:rsidRPr="00C301E8">
            <w:rPr>
              <w:i w:val="0"/>
              <w:sz w:val="28"/>
              <w:szCs w:val="28"/>
            </w:rPr>
            <w:t>Antenas Inalámbricas</w:t>
          </w:r>
        </w:p>
        <w:p w14:paraId="58687338" w14:textId="77777777" w:rsidR="002F1B49" w:rsidRDefault="002F1B49" w:rsidP="002F1B49"/>
        <w:tbl>
          <w:tblPr>
            <w:tblStyle w:val="Tablaconcuadrcula"/>
            <w:tblW w:w="0" w:type="auto"/>
            <w:tblLook w:val="04A0" w:firstRow="1" w:lastRow="0" w:firstColumn="1" w:lastColumn="0" w:noHBand="0" w:noVBand="1"/>
          </w:tblPr>
          <w:tblGrid>
            <w:gridCol w:w="2652"/>
            <w:gridCol w:w="2652"/>
            <w:gridCol w:w="2652"/>
            <w:gridCol w:w="2653"/>
          </w:tblGrid>
          <w:tr w:rsidR="002F1B49" w14:paraId="591C9CAD" w14:textId="77777777" w:rsidTr="00453E21">
            <w:trPr>
              <w:trHeight w:val="290"/>
            </w:trPr>
            <w:tc>
              <w:tcPr>
                <w:tcW w:w="10609" w:type="dxa"/>
                <w:gridSpan w:val="4"/>
              </w:tcPr>
              <w:p w14:paraId="12156050" w14:textId="77777777" w:rsidR="002F1B49" w:rsidRDefault="002F1B49" w:rsidP="002F1B49"/>
            </w:tc>
          </w:tr>
          <w:tr w:rsidR="002F1B49" w14:paraId="6F75739A" w14:textId="77777777" w:rsidTr="002F1B49">
            <w:trPr>
              <w:trHeight w:val="450"/>
            </w:trPr>
            <w:tc>
              <w:tcPr>
                <w:tcW w:w="2652" w:type="dxa"/>
              </w:tcPr>
              <w:p w14:paraId="39B37ADB" w14:textId="5F6CDA9E" w:rsidR="002F1B49" w:rsidRPr="00453E21" w:rsidRDefault="00453E21" w:rsidP="00453E21">
                <w:pPr>
                  <w:pStyle w:val="Cita"/>
                  <w:jc w:val="center"/>
                  <w:rPr>
                    <w:b/>
                    <w:i w:val="0"/>
                    <w:sz w:val="28"/>
                    <w:szCs w:val="28"/>
                  </w:rPr>
                </w:pPr>
                <w:r w:rsidRPr="00453E21">
                  <w:rPr>
                    <w:b/>
                    <w:i w:val="0"/>
                    <w:sz w:val="28"/>
                    <w:szCs w:val="28"/>
                  </w:rPr>
                  <w:t>Marca</w:t>
                </w:r>
              </w:p>
            </w:tc>
            <w:tc>
              <w:tcPr>
                <w:tcW w:w="2652" w:type="dxa"/>
              </w:tcPr>
              <w:p w14:paraId="357CED84" w14:textId="6E0BCD51" w:rsidR="002F1B49" w:rsidRPr="00453E21" w:rsidRDefault="00453E21" w:rsidP="00453E21">
                <w:pPr>
                  <w:pStyle w:val="Cita"/>
                  <w:jc w:val="center"/>
                  <w:rPr>
                    <w:b/>
                    <w:i w:val="0"/>
                    <w:sz w:val="28"/>
                    <w:szCs w:val="28"/>
                  </w:rPr>
                </w:pPr>
                <w:r w:rsidRPr="00453E21">
                  <w:rPr>
                    <w:b/>
                    <w:i w:val="0"/>
                    <w:sz w:val="28"/>
                    <w:szCs w:val="28"/>
                  </w:rPr>
                  <w:t>Modelo</w:t>
                </w:r>
              </w:p>
            </w:tc>
            <w:tc>
              <w:tcPr>
                <w:tcW w:w="2652" w:type="dxa"/>
              </w:tcPr>
              <w:p w14:paraId="14B09F26" w14:textId="55D0882C" w:rsidR="002F1B49" w:rsidRPr="00453E21" w:rsidRDefault="00453E21" w:rsidP="00453E21">
                <w:pPr>
                  <w:pStyle w:val="Cita"/>
                  <w:jc w:val="center"/>
                  <w:rPr>
                    <w:b/>
                    <w:i w:val="0"/>
                    <w:sz w:val="28"/>
                    <w:szCs w:val="28"/>
                  </w:rPr>
                </w:pPr>
                <w:r w:rsidRPr="00453E21">
                  <w:rPr>
                    <w:b/>
                    <w:i w:val="0"/>
                    <w:sz w:val="28"/>
                    <w:szCs w:val="28"/>
                  </w:rPr>
                  <w:t>Precio</w:t>
                </w:r>
              </w:p>
            </w:tc>
            <w:tc>
              <w:tcPr>
                <w:tcW w:w="2653" w:type="dxa"/>
              </w:tcPr>
              <w:p w14:paraId="56D61F23" w14:textId="3C04E19E" w:rsidR="002F1B49" w:rsidRPr="00453E21" w:rsidRDefault="00453E21" w:rsidP="00453E21">
                <w:pPr>
                  <w:pStyle w:val="Cita"/>
                  <w:jc w:val="center"/>
                  <w:rPr>
                    <w:b/>
                    <w:i w:val="0"/>
                    <w:sz w:val="28"/>
                    <w:szCs w:val="28"/>
                  </w:rPr>
                </w:pPr>
                <w:r w:rsidRPr="00453E21">
                  <w:rPr>
                    <w:b/>
                    <w:i w:val="0"/>
                    <w:sz w:val="28"/>
                    <w:szCs w:val="28"/>
                  </w:rPr>
                  <w:t>Cantidad</w:t>
                </w:r>
              </w:p>
            </w:tc>
          </w:tr>
          <w:tr w:rsidR="002F1B49" w14:paraId="504834B6" w14:textId="77777777" w:rsidTr="002F1B49">
            <w:trPr>
              <w:trHeight w:val="414"/>
            </w:trPr>
            <w:tc>
              <w:tcPr>
                <w:tcW w:w="2652" w:type="dxa"/>
              </w:tcPr>
              <w:p w14:paraId="07E0DEBF" w14:textId="1129C9F8" w:rsidR="00453E21" w:rsidRPr="00453E21" w:rsidRDefault="00AD1858" w:rsidP="00453E21">
                <w:pPr>
                  <w:jc w:val="center"/>
                  <w:rPr>
                    <w:sz w:val="24"/>
                    <w:szCs w:val="24"/>
                  </w:rPr>
                </w:pPr>
                <w:r>
                  <w:rPr>
                    <w:sz w:val="24"/>
                    <w:szCs w:val="24"/>
                  </w:rPr>
                  <w:t>TP</w:t>
                </w:r>
                <w:r w:rsidR="00453E21" w:rsidRPr="00453E21">
                  <w:rPr>
                    <w:sz w:val="24"/>
                    <w:szCs w:val="24"/>
                  </w:rPr>
                  <w:t>-Link</w:t>
                </w:r>
              </w:p>
            </w:tc>
            <w:tc>
              <w:tcPr>
                <w:tcW w:w="2652" w:type="dxa"/>
              </w:tcPr>
              <w:p w14:paraId="58CE0C58" w14:textId="14C168A3" w:rsidR="002F1B49" w:rsidRPr="00453E21" w:rsidRDefault="00453E21" w:rsidP="00453E21">
                <w:pPr>
                  <w:jc w:val="center"/>
                  <w:rPr>
                    <w:sz w:val="24"/>
                    <w:szCs w:val="24"/>
                  </w:rPr>
                </w:pPr>
                <w:r w:rsidRPr="00453E21">
                  <w:rPr>
                    <w:sz w:val="24"/>
                    <w:szCs w:val="24"/>
                  </w:rPr>
                  <w:t>TL-ANT2412D</w:t>
                </w:r>
                <w:r w:rsidR="00AD1858">
                  <w:rPr>
                    <w:sz w:val="24"/>
                    <w:szCs w:val="24"/>
                  </w:rPr>
                  <w:t xml:space="preserve"> (12Dbi)</w:t>
                </w:r>
              </w:p>
            </w:tc>
            <w:tc>
              <w:tcPr>
                <w:tcW w:w="2652" w:type="dxa"/>
              </w:tcPr>
              <w:p w14:paraId="73BC6654" w14:textId="11EDC670" w:rsidR="002F1B49" w:rsidRPr="00453E21" w:rsidRDefault="00453E21" w:rsidP="00453E21">
                <w:pPr>
                  <w:jc w:val="center"/>
                  <w:rPr>
                    <w:sz w:val="24"/>
                    <w:szCs w:val="24"/>
                  </w:rPr>
                </w:pPr>
                <w:r w:rsidRPr="00453E21">
                  <w:rPr>
                    <w:sz w:val="24"/>
                    <w:szCs w:val="24"/>
                  </w:rPr>
                  <w:t>$ 25.500</w:t>
                </w:r>
              </w:p>
            </w:tc>
            <w:tc>
              <w:tcPr>
                <w:tcW w:w="2653" w:type="dxa"/>
              </w:tcPr>
              <w:p w14:paraId="1DAEA6F8" w14:textId="6E565817" w:rsidR="002F1B49" w:rsidRPr="00453E21" w:rsidRDefault="00453E21" w:rsidP="00453E21">
                <w:pPr>
                  <w:jc w:val="center"/>
                  <w:rPr>
                    <w:sz w:val="24"/>
                    <w:szCs w:val="24"/>
                  </w:rPr>
                </w:pPr>
                <w:r w:rsidRPr="00453E21">
                  <w:rPr>
                    <w:sz w:val="24"/>
                    <w:szCs w:val="24"/>
                  </w:rPr>
                  <w:t>1</w:t>
                </w:r>
              </w:p>
            </w:tc>
          </w:tr>
          <w:tr w:rsidR="002F1B49" w14:paraId="4E69CFA5" w14:textId="77777777" w:rsidTr="002F1B49">
            <w:trPr>
              <w:trHeight w:val="420"/>
            </w:trPr>
            <w:tc>
              <w:tcPr>
                <w:tcW w:w="2652" w:type="dxa"/>
              </w:tcPr>
              <w:p w14:paraId="7D1B01EE" w14:textId="1084B90C" w:rsidR="002F1B49" w:rsidRPr="00AD1858" w:rsidRDefault="00AD1858" w:rsidP="00AD1858">
                <w:pPr>
                  <w:jc w:val="center"/>
                  <w:rPr>
                    <w:sz w:val="24"/>
                    <w:szCs w:val="24"/>
                  </w:rPr>
                </w:pPr>
                <w:r w:rsidRPr="00AD1858">
                  <w:rPr>
                    <w:sz w:val="24"/>
                    <w:szCs w:val="24"/>
                  </w:rPr>
                  <w:t>TP-Link</w:t>
                </w:r>
              </w:p>
            </w:tc>
            <w:tc>
              <w:tcPr>
                <w:tcW w:w="2652" w:type="dxa"/>
              </w:tcPr>
              <w:p w14:paraId="1026032C" w14:textId="2A73840A" w:rsidR="002F1B49" w:rsidRPr="00AD1858" w:rsidRDefault="00AD1858" w:rsidP="00AD1858">
                <w:pPr>
                  <w:jc w:val="center"/>
                  <w:rPr>
                    <w:sz w:val="24"/>
                    <w:szCs w:val="24"/>
                  </w:rPr>
                </w:pPr>
                <w:r w:rsidRPr="00AD1858">
                  <w:rPr>
                    <w:sz w:val="24"/>
                    <w:szCs w:val="24"/>
                  </w:rPr>
                  <w:t>TL-ANT2515D (15Dbi)</w:t>
                </w:r>
              </w:p>
            </w:tc>
            <w:tc>
              <w:tcPr>
                <w:tcW w:w="2652" w:type="dxa"/>
              </w:tcPr>
              <w:p w14:paraId="1D545E44" w14:textId="2C9D453B" w:rsidR="002F1B49" w:rsidRPr="00AD1858" w:rsidRDefault="00AD1858" w:rsidP="00AD1858">
                <w:pPr>
                  <w:jc w:val="center"/>
                  <w:rPr>
                    <w:sz w:val="24"/>
                    <w:szCs w:val="24"/>
                  </w:rPr>
                </w:pPr>
                <w:r w:rsidRPr="00AD1858">
                  <w:rPr>
                    <w:sz w:val="24"/>
                    <w:szCs w:val="24"/>
                  </w:rPr>
                  <w:t>$ 31.300</w:t>
                </w:r>
              </w:p>
            </w:tc>
            <w:tc>
              <w:tcPr>
                <w:tcW w:w="2653" w:type="dxa"/>
              </w:tcPr>
              <w:p w14:paraId="48B121C8" w14:textId="2875BADB" w:rsidR="002F1B49" w:rsidRPr="00AD1858" w:rsidRDefault="00AD1858" w:rsidP="00AD1858">
                <w:pPr>
                  <w:jc w:val="center"/>
                  <w:rPr>
                    <w:sz w:val="24"/>
                    <w:szCs w:val="24"/>
                  </w:rPr>
                </w:pPr>
                <w:r w:rsidRPr="00AD1858">
                  <w:rPr>
                    <w:sz w:val="24"/>
                    <w:szCs w:val="24"/>
                  </w:rPr>
                  <w:t>1</w:t>
                </w:r>
              </w:p>
            </w:tc>
          </w:tr>
        </w:tbl>
        <w:p w14:paraId="23E22DBF" w14:textId="77777777" w:rsidR="00C301E8" w:rsidRPr="00C301E8" w:rsidRDefault="00C301E8" w:rsidP="00C301E8">
          <w:pPr>
            <w:pStyle w:val="Cita"/>
            <w:rPr>
              <w:i w:val="0"/>
              <w:sz w:val="28"/>
              <w:szCs w:val="28"/>
            </w:rPr>
          </w:pPr>
        </w:p>
        <w:p w14:paraId="7DA89958" w14:textId="092D2068" w:rsidR="00C301E8" w:rsidRDefault="00C301E8" w:rsidP="00C301E8">
          <w:pPr>
            <w:pStyle w:val="Cita"/>
            <w:rPr>
              <w:i w:val="0"/>
              <w:sz w:val="28"/>
              <w:szCs w:val="28"/>
            </w:rPr>
          </w:pPr>
          <w:r w:rsidRPr="00C301E8">
            <w:rPr>
              <w:i w:val="0"/>
              <w:sz w:val="28"/>
              <w:szCs w:val="28"/>
            </w:rPr>
            <w:t>Tarjetas de Red Inalámbricas</w:t>
          </w:r>
        </w:p>
        <w:p w14:paraId="0EE5AF83" w14:textId="77777777" w:rsidR="002F1B49" w:rsidRDefault="002F1B49" w:rsidP="002F1B49"/>
        <w:tbl>
          <w:tblPr>
            <w:tblStyle w:val="Tablaconcuadrcula"/>
            <w:tblW w:w="0" w:type="auto"/>
            <w:tblLook w:val="04A0" w:firstRow="1" w:lastRow="0" w:firstColumn="1" w:lastColumn="0" w:noHBand="0" w:noVBand="1"/>
          </w:tblPr>
          <w:tblGrid>
            <w:gridCol w:w="2652"/>
            <w:gridCol w:w="2652"/>
            <w:gridCol w:w="2652"/>
            <w:gridCol w:w="2653"/>
          </w:tblGrid>
          <w:tr w:rsidR="002F1B49" w14:paraId="791C429A" w14:textId="77777777" w:rsidTr="00087E79">
            <w:trPr>
              <w:trHeight w:val="287"/>
            </w:trPr>
            <w:tc>
              <w:tcPr>
                <w:tcW w:w="10609" w:type="dxa"/>
                <w:gridSpan w:val="4"/>
              </w:tcPr>
              <w:p w14:paraId="590D950F" w14:textId="77777777" w:rsidR="002F1B49" w:rsidRDefault="002F1B49" w:rsidP="002F1B49"/>
            </w:tc>
          </w:tr>
          <w:tr w:rsidR="002F1B49" w14:paraId="073B9655" w14:textId="77777777" w:rsidTr="002F1B49">
            <w:trPr>
              <w:trHeight w:val="405"/>
            </w:trPr>
            <w:tc>
              <w:tcPr>
                <w:tcW w:w="2652" w:type="dxa"/>
              </w:tcPr>
              <w:p w14:paraId="4C340C33" w14:textId="2D0FAF71" w:rsidR="002F1B49" w:rsidRPr="00453E21" w:rsidRDefault="00087E79" w:rsidP="00453E21">
                <w:pPr>
                  <w:pStyle w:val="Cita"/>
                  <w:jc w:val="center"/>
                  <w:rPr>
                    <w:b/>
                    <w:i w:val="0"/>
                    <w:sz w:val="28"/>
                    <w:szCs w:val="28"/>
                  </w:rPr>
                </w:pPr>
                <w:r w:rsidRPr="00453E21">
                  <w:rPr>
                    <w:b/>
                    <w:i w:val="0"/>
                    <w:sz w:val="28"/>
                    <w:szCs w:val="28"/>
                  </w:rPr>
                  <w:t>Marca</w:t>
                </w:r>
              </w:p>
            </w:tc>
            <w:tc>
              <w:tcPr>
                <w:tcW w:w="2652" w:type="dxa"/>
              </w:tcPr>
              <w:p w14:paraId="03C4DCEB" w14:textId="4DCA46C2" w:rsidR="002F1B49" w:rsidRPr="00453E21" w:rsidRDefault="00087E79" w:rsidP="00453E21">
                <w:pPr>
                  <w:pStyle w:val="Cita"/>
                  <w:jc w:val="center"/>
                  <w:rPr>
                    <w:b/>
                    <w:i w:val="0"/>
                    <w:sz w:val="28"/>
                    <w:szCs w:val="28"/>
                  </w:rPr>
                </w:pPr>
                <w:r w:rsidRPr="00453E21">
                  <w:rPr>
                    <w:b/>
                    <w:i w:val="0"/>
                    <w:sz w:val="28"/>
                    <w:szCs w:val="28"/>
                  </w:rPr>
                  <w:t>Modelo</w:t>
                </w:r>
              </w:p>
            </w:tc>
            <w:tc>
              <w:tcPr>
                <w:tcW w:w="2652" w:type="dxa"/>
              </w:tcPr>
              <w:p w14:paraId="325BD56D" w14:textId="64096FF8" w:rsidR="002F1B49" w:rsidRPr="00453E21" w:rsidRDefault="00087E79" w:rsidP="00453E21">
                <w:pPr>
                  <w:pStyle w:val="Cita"/>
                  <w:jc w:val="center"/>
                  <w:rPr>
                    <w:b/>
                    <w:i w:val="0"/>
                    <w:sz w:val="28"/>
                    <w:szCs w:val="28"/>
                  </w:rPr>
                </w:pPr>
                <w:r w:rsidRPr="00453E21">
                  <w:rPr>
                    <w:b/>
                    <w:i w:val="0"/>
                    <w:sz w:val="28"/>
                    <w:szCs w:val="28"/>
                  </w:rPr>
                  <w:t>Precio</w:t>
                </w:r>
              </w:p>
            </w:tc>
            <w:tc>
              <w:tcPr>
                <w:tcW w:w="2653" w:type="dxa"/>
              </w:tcPr>
              <w:p w14:paraId="081776F7" w14:textId="591961B9" w:rsidR="002F1B49" w:rsidRPr="00453E21" w:rsidRDefault="00087E79" w:rsidP="00453E21">
                <w:pPr>
                  <w:pStyle w:val="Cita"/>
                  <w:jc w:val="center"/>
                  <w:rPr>
                    <w:b/>
                    <w:i w:val="0"/>
                    <w:sz w:val="28"/>
                    <w:szCs w:val="28"/>
                  </w:rPr>
                </w:pPr>
                <w:r w:rsidRPr="00453E21">
                  <w:rPr>
                    <w:b/>
                    <w:i w:val="0"/>
                    <w:sz w:val="28"/>
                    <w:szCs w:val="28"/>
                  </w:rPr>
                  <w:t>Cantidad</w:t>
                </w:r>
              </w:p>
            </w:tc>
          </w:tr>
          <w:tr w:rsidR="002F1B49" w14:paraId="6E1BEEAA" w14:textId="77777777" w:rsidTr="002F1B49">
            <w:trPr>
              <w:trHeight w:val="426"/>
            </w:trPr>
            <w:tc>
              <w:tcPr>
                <w:tcW w:w="2652" w:type="dxa"/>
              </w:tcPr>
              <w:p w14:paraId="140301FD" w14:textId="550DC6CC" w:rsidR="002F1B49" w:rsidRPr="00087E79" w:rsidRDefault="00AD1858" w:rsidP="00087E79">
                <w:pPr>
                  <w:jc w:val="center"/>
                  <w:rPr>
                    <w:sz w:val="24"/>
                    <w:szCs w:val="24"/>
                  </w:rPr>
                </w:pPr>
                <w:r>
                  <w:rPr>
                    <w:sz w:val="24"/>
                    <w:szCs w:val="24"/>
                  </w:rPr>
                  <w:t>TP</w:t>
                </w:r>
                <w:r w:rsidR="00087E79" w:rsidRPr="00087E79">
                  <w:rPr>
                    <w:sz w:val="24"/>
                    <w:szCs w:val="24"/>
                  </w:rPr>
                  <w:t>-Link</w:t>
                </w:r>
              </w:p>
            </w:tc>
            <w:tc>
              <w:tcPr>
                <w:tcW w:w="2652" w:type="dxa"/>
              </w:tcPr>
              <w:p w14:paraId="527008D9" w14:textId="2113A8A8" w:rsidR="002F1B49" w:rsidRPr="00087E79" w:rsidRDefault="00087E79" w:rsidP="00087E79">
                <w:pPr>
                  <w:jc w:val="center"/>
                  <w:rPr>
                    <w:sz w:val="24"/>
                    <w:szCs w:val="24"/>
                  </w:rPr>
                </w:pPr>
                <w:r w:rsidRPr="00087E79">
                  <w:rPr>
                    <w:sz w:val="24"/>
                    <w:szCs w:val="24"/>
                  </w:rPr>
                  <w:t>T/Red PCI Wirelless TL-WN751ND</w:t>
                </w:r>
              </w:p>
            </w:tc>
            <w:tc>
              <w:tcPr>
                <w:tcW w:w="2652" w:type="dxa"/>
              </w:tcPr>
              <w:p w14:paraId="2F1040AE" w14:textId="0A39FFE3" w:rsidR="002F1B49" w:rsidRPr="00087E79" w:rsidRDefault="00087E79" w:rsidP="00087E79">
                <w:pPr>
                  <w:jc w:val="center"/>
                  <w:rPr>
                    <w:sz w:val="24"/>
                    <w:szCs w:val="24"/>
                  </w:rPr>
                </w:pPr>
                <w:r w:rsidRPr="00087E79">
                  <w:rPr>
                    <w:sz w:val="24"/>
                    <w:szCs w:val="24"/>
                  </w:rPr>
                  <w:t>$ 8.990</w:t>
                </w:r>
              </w:p>
            </w:tc>
            <w:tc>
              <w:tcPr>
                <w:tcW w:w="2653" w:type="dxa"/>
              </w:tcPr>
              <w:p w14:paraId="1D8E1081" w14:textId="6E1A6C8C" w:rsidR="002F1B49" w:rsidRPr="00087E79" w:rsidRDefault="00087E79" w:rsidP="00087E79">
                <w:pPr>
                  <w:jc w:val="center"/>
                  <w:rPr>
                    <w:sz w:val="24"/>
                    <w:szCs w:val="24"/>
                  </w:rPr>
                </w:pPr>
                <w:r w:rsidRPr="00087E79">
                  <w:rPr>
                    <w:sz w:val="24"/>
                    <w:szCs w:val="24"/>
                  </w:rPr>
                  <w:t>1</w:t>
                </w:r>
              </w:p>
            </w:tc>
          </w:tr>
          <w:tr w:rsidR="002F1B49" w14:paraId="292F03BE" w14:textId="77777777" w:rsidTr="002F1B49">
            <w:trPr>
              <w:trHeight w:val="418"/>
            </w:trPr>
            <w:tc>
              <w:tcPr>
                <w:tcW w:w="2652" w:type="dxa"/>
              </w:tcPr>
              <w:p w14:paraId="409FECBD" w14:textId="2084DD56" w:rsidR="002F1B49" w:rsidRPr="00087E79" w:rsidRDefault="00087E79" w:rsidP="00087E79">
                <w:pPr>
                  <w:jc w:val="center"/>
                  <w:rPr>
                    <w:sz w:val="24"/>
                    <w:szCs w:val="24"/>
                  </w:rPr>
                </w:pPr>
                <w:r w:rsidRPr="00087E79">
                  <w:rPr>
                    <w:sz w:val="24"/>
                    <w:szCs w:val="24"/>
                  </w:rPr>
                  <w:t>D-Link</w:t>
                </w:r>
              </w:p>
            </w:tc>
            <w:tc>
              <w:tcPr>
                <w:tcW w:w="2652" w:type="dxa"/>
              </w:tcPr>
              <w:p w14:paraId="5249E799" w14:textId="242BF573" w:rsidR="002F1B49" w:rsidRPr="00087E79" w:rsidRDefault="00087E79" w:rsidP="00087E79">
                <w:pPr>
                  <w:jc w:val="center"/>
                  <w:rPr>
                    <w:sz w:val="24"/>
                    <w:szCs w:val="24"/>
                  </w:rPr>
                </w:pPr>
                <w:r w:rsidRPr="00087E79">
                  <w:rPr>
                    <w:sz w:val="24"/>
                    <w:szCs w:val="24"/>
                  </w:rPr>
                  <w:t>T/Red PCI Wireless DWA-525</w:t>
                </w:r>
              </w:p>
            </w:tc>
            <w:tc>
              <w:tcPr>
                <w:tcW w:w="2652" w:type="dxa"/>
              </w:tcPr>
              <w:p w14:paraId="7846C9B8" w14:textId="45740203" w:rsidR="002F1B49" w:rsidRPr="00087E79" w:rsidRDefault="00087E79" w:rsidP="00087E79">
                <w:pPr>
                  <w:jc w:val="center"/>
                  <w:rPr>
                    <w:sz w:val="24"/>
                    <w:szCs w:val="24"/>
                  </w:rPr>
                </w:pPr>
                <w:r w:rsidRPr="00087E79">
                  <w:rPr>
                    <w:sz w:val="24"/>
                    <w:szCs w:val="24"/>
                  </w:rPr>
                  <w:t>$ 9.490</w:t>
                </w:r>
              </w:p>
            </w:tc>
            <w:tc>
              <w:tcPr>
                <w:tcW w:w="2653" w:type="dxa"/>
              </w:tcPr>
              <w:p w14:paraId="4EB5A2AF" w14:textId="0E7E00A3" w:rsidR="002F1B49" w:rsidRPr="00087E79" w:rsidRDefault="00087E79" w:rsidP="00087E79">
                <w:pPr>
                  <w:jc w:val="center"/>
                  <w:rPr>
                    <w:sz w:val="24"/>
                    <w:szCs w:val="24"/>
                  </w:rPr>
                </w:pPr>
                <w:r w:rsidRPr="00087E79">
                  <w:rPr>
                    <w:sz w:val="24"/>
                    <w:szCs w:val="24"/>
                  </w:rPr>
                  <w:t>1</w:t>
                </w:r>
              </w:p>
            </w:tc>
          </w:tr>
        </w:tbl>
        <w:p w14:paraId="480FB510" w14:textId="77777777" w:rsidR="00C301E8" w:rsidRPr="00C301E8" w:rsidRDefault="00C301E8" w:rsidP="00C301E8">
          <w:pPr>
            <w:pStyle w:val="Cita"/>
            <w:rPr>
              <w:i w:val="0"/>
              <w:sz w:val="28"/>
              <w:szCs w:val="28"/>
            </w:rPr>
          </w:pPr>
        </w:p>
        <w:p w14:paraId="6978E9ED" w14:textId="17F41B4A" w:rsidR="00C301E8" w:rsidRDefault="00C301E8" w:rsidP="00C301E8">
          <w:pPr>
            <w:pStyle w:val="Cita"/>
            <w:rPr>
              <w:i w:val="0"/>
              <w:sz w:val="28"/>
              <w:szCs w:val="28"/>
            </w:rPr>
          </w:pPr>
          <w:r w:rsidRPr="00C301E8">
            <w:rPr>
              <w:i w:val="0"/>
              <w:sz w:val="28"/>
              <w:szCs w:val="28"/>
            </w:rPr>
            <w:t>Pc de Escritorio</w:t>
          </w:r>
        </w:p>
        <w:p w14:paraId="51E81AED" w14:textId="77777777" w:rsidR="002F1B49" w:rsidRDefault="002F1B49" w:rsidP="002F1B49"/>
        <w:tbl>
          <w:tblPr>
            <w:tblStyle w:val="Tablaconcuadrcula"/>
            <w:tblW w:w="0" w:type="auto"/>
            <w:tblLook w:val="04A0" w:firstRow="1" w:lastRow="0" w:firstColumn="1" w:lastColumn="0" w:noHBand="0" w:noVBand="1"/>
          </w:tblPr>
          <w:tblGrid>
            <w:gridCol w:w="2652"/>
            <w:gridCol w:w="2652"/>
            <w:gridCol w:w="2652"/>
            <w:gridCol w:w="2653"/>
          </w:tblGrid>
          <w:tr w:rsidR="002F1B49" w14:paraId="20C19E98" w14:textId="77777777" w:rsidTr="002F1B49">
            <w:trPr>
              <w:trHeight w:val="452"/>
            </w:trPr>
            <w:tc>
              <w:tcPr>
                <w:tcW w:w="10609" w:type="dxa"/>
                <w:gridSpan w:val="4"/>
              </w:tcPr>
              <w:p w14:paraId="7F3EA15E" w14:textId="77777777" w:rsidR="002F1B49" w:rsidRPr="00453E21" w:rsidRDefault="002F1B49" w:rsidP="00453E21">
                <w:pPr>
                  <w:pStyle w:val="Cita"/>
                  <w:jc w:val="center"/>
                  <w:rPr>
                    <w:b/>
                    <w:i w:val="0"/>
                    <w:sz w:val="28"/>
                    <w:szCs w:val="28"/>
                  </w:rPr>
                </w:pPr>
              </w:p>
            </w:tc>
          </w:tr>
          <w:tr w:rsidR="002F1B49" w14:paraId="4C7F82A9" w14:textId="77777777" w:rsidTr="002F1B49">
            <w:trPr>
              <w:trHeight w:val="416"/>
            </w:trPr>
            <w:tc>
              <w:tcPr>
                <w:tcW w:w="2652" w:type="dxa"/>
              </w:tcPr>
              <w:p w14:paraId="3EEDE20B" w14:textId="3597CF50" w:rsidR="002F1B49" w:rsidRPr="00453E21" w:rsidRDefault="00545A99" w:rsidP="00453E21">
                <w:pPr>
                  <w:pStyle w:val="Cita"/>
                  <w:jc w:val="center"/>
                  <w:rPr>
                    <w:b/>
                    <w:i w:val="0"/>
                    <w:sz w:val="28"/>
                    <w:szCs w:val="28"/>
                  </w:rPr>
                </w:pPr>
                <w:r w:rsidRPr="00453E21">
                  <w:rPr>
                    <w:b/>
                    <w:i w:val="0"/>
                    <w:sz w:val="28"/>
                    <w:szCs w:val="28"/>
                  </w:rPr>
                  <w:t>Marca</w:t>
                </w:r>
              </w:p>
            </w:tc>
            <w:tc>
              <w:tcPr>
                <w:tcW w:w="2652" w:type="dxa"/>
              </w:tcPr>
              <w:p w14:paraId="47059C02" w14:textId="5C12D36C" w:rsidR="002F1B49" w:rsidRPr="00453E21" w:rsidRDefault="00545A99" w:rsidP="00453E21">
                <w:pPr>
                  <w:pStyle w:val="Cita"/>
                  <w:jc w:val="center"/>
                  <w:rPr>
                    <w:b/>
                    <w:i w:val="0"/>
                    <w:sz w:val="28"/>
                    <w:szCs w:val="28"/>
                  </w:rPr>
                </w:pPr>
                <w:r w:rsidRPr="00453E21">
                  <w:rPr>
                    <w:b/>
                    <w:i w:val="0"/>
                    <w:sz w:val="28"/>
                    <w:szCs w:val="28"/>
                  </w:rPr>
                  <w:t>Modelo</w:t>
                </w:r>
              </w:p>
            </w:tc>
            <w:tc>
              <w:tcPr>
                <w:tcW w:w="2652" w:type="dxa"/>
              </w:tcPr>
              <w:p w14:paraId="3D3ED4AA" w14:textId="1BF90808" w:rsidR="002F1B49" w:rsidRPr="00453E21" w:rsidRDefault="00545A99" w:rsidP="00453E21">
                <w:pPr>
                  <w:pStyle w:val="Cita"/>
                  <w:jc w:val="center"/>
                  <w:rPr>
                    <w:b/>
                    <w:i w:val="0"/>
                    <w:sz w:val="28"/>
                    <w:szCs w:val="28"/>
                  </w:rPr>
                </w:pPr>
                <w:r w:rsidRPr="00453E21">
                  <w:rPr>
                    <w:b/>
                    <w:i w:val="0"/>
                    <w:sz w:val="28"/>
                    <w:szCs w:val="28"/>
                  </w:rPr>
                  <w:t>Precio</w:t>
                </w:r>
              </w:p>
            </w:tc>
            <w:tc>
              <w:tcPr>
                <w:tcW w:w="2653" w:type="dxa"/>
              </w:tcPr>
              <w:p w14:paraId="2E7152BA" w14:textId="64943723" w:rsidR="002F1B49" w:rsidRPr="00453E21" w:rsidRDefault="00545A99" w:rsidP="00453E21">
                <w:pPr>
                  <w:pStyle w:val="Cita"/>
                  <w:jc w:val="center"/>
                  <w:rPr>
                    <w:b/>
                    <w:i w:val="0"/>
                    <w:sz w:val="28"/>
                    <w:szCs w:val="28"/>
                  </w:rPr>
                </w:pPr>
                <w:r w:rsidRPr="00453E21">
                  <w:rPr>
                    <w:b/>
                    <w:i w:val="0"/>
                    <w:sz w:val="28"/>
                    <w:szCs w:val="28"/>
                  </w:rPr>
                  <w:t>Cantidad</w:t>
                </w:r>
              </w:p>
            </w:tc>
          </w:tr>
          <w:tr w:rsidR="002F1B49" w14:paraId="7A491C25" w14:textId="77777777" w:rsidTr="00453E21">
            <w:trPr>
              <w:trHeight w:val="649"/>
            </w:trPr>
            <w:tc>
              <w:tcPr>
                <w:tcW w:w="2652" w:type="dxa"/>
              </w:tcPr>
              <w:p w14:paraId="52C4661C" w14:textId="56995852" w:rsidR="002F1B49" w:rsidRPr="00453E21" w:rsidRDefault="00545A99" w:rsidP="00545A99">
                <w:pPr>
                  <w:jc w:val="center"/>
                  <w:rPr>
                    <w:sz w:val="24"/>
                    <w:szCs w:val="24"/>
                  </w:rPr>
                </w:pPr>
                <w:r w:rsidRPr="00453E21">
                  <w:rPr>
                    <w:sz w:val="24"/>
                    <w:szCs w:val="24"/>
                  </w:rPr>
                  <w:t>NEO</w:t>
                </w:r>
              </w:p>
            </w:tc>
            <w:tc>
              <w:tcPr>
                <w:tcW w:w="2652" w:type="dxa"/>
              </w:tcPr>
              <w:p w14:paraId="538E1C68" w14:textId="53DE1615" w:rsidR="002F1B49" w:rsidRPr="00453E21" w:rsidRDefault="00545A99" w:rsidP="00545A99">
                <w:pPr>
                  <w:jc w:val="center"/>
                  <w:rPr>
                    <w:sz w:val="24"/>
                    <w:szCs w:val="24"/>
                  </w:rPr>
                </w:pPr>
                <w:r w:rsidRPr="00453E21">
                  <w:rPr>
                    <w:sz w:val="24"/>
                    <w:szCs w:val="24"/>
                  </w:rPr>
                  <w:t>NEO-34i Intel Pentium G3220</w:t>
                </w:r>
              </w:p>
            </w:tc>
            <w:tc>
              <w:tcPr>
                <w:tcW w:w="2652" w:type="dxa"/>
              </w:tcPr>
              <w:p w14:paraId="0DE4B2A0" w14:textId="0A020ABC" w:rsidR="002F1B49" w:rsidRPr="00453E21" w:rsidRDefault="00545A99" w:rsidP="00545A99">
                <w:pPr>
                  <w:jc w:val="center"/>
                  <w:rPr>
                    <w:sz w:val="24"/>
                    <w:szCs w:val="24"/>
                  </w:rPr>
                </w:pPr>
                <w:r w:rsidRPr="00453E21">
                  <w:rPr>
                    <w:sz w:val="24"/>
                    <w:szCs w:val="24"/>
                  </w:rPr>
                  <w:t>$ 179.000</w:t>
                </w:r>
              </w:p>
            </w:tc>
            <w:tc>
              <w:tcPr>
                <w:tcW w:w="2653" w:type="dxa"/>
              </w:tcPr>
              <w:p w14:paraId="19A56CBC" w14:textId="0B627F61" w:rsidR="002F1B49" w:rsidRPr="00453E21" w:rsidRDefault="00545A99" w:rsidP="00545A99">
                <w:pPr>
                  <w:jc w:val="center"/>
                  <w:rPr>
                    <w:sz w:val="24"/>
                    <w:szCs w:val="24"/>
                  </w:rPr>
                </w:pPr>
                <w:r w:rsidRPr="00453E21">
                  <w:rPr>
                    <w:sz w:val="24"/>
                    <w:szCs w:val="24"/>
                  </w:rPr>
                  <w:t>1</w:t>
                </w:r>
              </w:p>
            </w:tc>
          </w:tr>
          <w:tr w:rsidR="002F1B49" w14:paraId="574FB20B" w14:textId="77777777" w:rsidTr="002F1B49">
            <w:trPr>
              <w:trHeight w:val="414"/>
            </w:trPr>
            <w:tc>
              <w:tcPr>
                <w:tcW w:w="2652" w:type="dxa"/>
              </w:tcPr>
              <w:p w14:paraId="61C9ABF4" w14:textId="2CA7244E" w:rsidR="002F1B49" w:rsidRPr="00545A99" w:rsidRDefault="00545A99" w:rsidP="00545A99">
                <w:pPr>
                  <w:jc w:val="center"/>
                  <w:rPr>
                    <w:sz w:val="24"/>
                    <w:szCs w:val="24"/>
                  </w:rPr>
                </w:pPr>
                <w:r w:rsidRPr="00545A99">
                  <w:rPr>
                    <w:sz w:val="24"/>
                    <w:szCs w:val="24"/>
                  </w:rPr>
                  <w:t>GEAR</w:t>
                </w:r>
              </w:p>
            </w:tc>
            <w:tc>
              <w:tcPr>
                <w:tcW w:w="2652" w:type="dxa"/>
              </w:tcPr>
              <w:p w14:paraId="10D69ADE" w14:textId="5036BCD1" w:rsidR="002F1B49" w:rsidRPr="00545A99" w:rsidRDefault="00545A99" w:rsidP="00545A99">
                <w:pPr>
                  <w:jc w:val="center"/>
                  <w:rPr>
                    <w:sz w:val="24"/>
                    <w:szCs w:val="24"/>
                  </w:rPr>
                </w:pPr>
                <w:r w:rsidRPr="00545A99">
                  <w:rPr>
                    <w:sz w:val="24"/>
                    <w:szCs w:val="24"/>
                  </w:rPr>
                  <w:t>SLIM 54ª AMD APU A4</w:t>
                </w:r>
              </w:p>
            </w:tc>
            <w:tc>
              <w:tcPr>
                <w:tcW w:w="2652" w:type="dxa"/>
              </w:tcPr>
              <w:p w14:paraId="13FFE75B" w14:textId="7408E386" w:rsidR="002F1B49" w:rsidRPr="00545A99" w:rsidRDefault="00545A99" w:rsidP="00545A99">
                <w:pPr>
                  <w:jc w:val="center"/>
                  <w:rPr>
                    <w:sz w:val="24"/>
                    <w:szCs w:val="24"/>
                  </w:rPr>
                </w:pPr>
                <w:r w:rsidRPr="00545A99">
                  <w:rPr>
                    <w:sz w:val="24"/>
                    <w:szCs w:val="24"/>
                  </w:rPr>
                  <w:t>$ 169.000</w:t>
                </w:r>
              </w:p>
            </w:tc>
            <w:tc>
              <w:tcPr>
                <w:tcW w:w="2653" w:type="dxa"/>
              </w:tcPr>
              <w:p w14:paraId="5B5B4415" w14:textId="2EB3FF04" w:rsidR="002F1B49" w:rsidRPr="00545A99" w:rsidRDefault="00545A99" w:rsidP="00545A99">
                <w:pPr>
                  <w:jc w:val="center"/>
                  <w:rPr>
                    <w:sz w:val="24"/>
                    <w:szCs w:val="24"/>
                  </w:rPr>
                </w:pPr>
                <w:r w:rsidRPr="00545A99">
                  <w:rPr>
                    <w:sz w:val="24"/>
                    <w:szCs w:val="24"/>
                  </w:rPr>
                  <w:t>1</w:t>
                </w:r>
              </w:p>
            </w:tc>
          </w:tr>
        </w:tbl>
        <w:p w14:paraId="505DE358" w14:textId="77777777" w:rsidR="002F1B49" w:rsidRPr="002F1B49" w:rsidRDefault="002F1B49" w:rsidP="002F1B49"/>
        <w:p w14:paraId="5EB319DD" w14:textId="77777777" w:rsidR="00C301E8" w:rsidRPr="00C301E8" w:rsidRDefault="00C301E8" w:rsidP="00C301E8">
          <w:pPr>
            <w:pStyle w:val="Cita"/>
            <w:rPr>
              <w:i w:val="0"/>
              <w:sz w:val="28"/>
              <w:szCs w:val="28"/>
            </w:rPr>
          </w:pPr>
        </w:p>
        <w:p w14:paraId="0AC79DDC" w14:textId="26FFA856" w:rsidR="00C301E8" w:rsidRPr="00C301E8" w:rsidRDefault="00C301E8" w:rsidP="00C301E8">
          <w:pPr>
            <w:pStyle w:val="Cita"/>
            <w:rPr>
              <w:i w:val="0"/>
              <w:sz w:val="28"/>
              <w:szCs w:val="28"/>
            </w:rPr>
          </w:pPr>
          <w:r w:rsidRPr="00C301E8">
            <w:rPr>
              <w:i w:val="0"/>
              <w:sz w:val="28"/>
              <w:szCs w:val="28"/>
            </w:rPr>
            <w:t>Tablet</w:t>
          </w:r>
        </w:p>
        <w:p w14:paraId="66A22A4A" w14:textId="77777777" w:rsidR="00C301E8" w:rsidRDefault="00C301E8" w:rsidP="00CA5D6C"/>
        <w:tbl>
          <w:tblPr>
            <w:tblStyle w:val="Tablaconcuadrcula"/>
            <w:tblW w:w="0" w:type="auto"/>
            <w:tblLook w:val="04A0" w:firstRow="1" w:lastRow="0" w:firstColumn="1" w:lastColumn="0" w:noHBand="0" w:noVBand="1"/>
          </w:tblPr>
          <w:tblGrid>
            <w:gridCol w:w="2652"/>
            <w:gridCol w:w="2652"/>
            <w:gridCol w:w="2652"/>
            <w:gridCol w:w="2653"/>
          </w:tblGrid>
          <w:tr w:rsidR="002F1B49" w14:paraId="421862AB" w14:textId="77777777" w:rsidTr="00087E79">
            <w:trPr>
              <w:trHeight w:val="225"/>
            </w:trPr>
            <w:tc>
              <w:tcPr>
                <w:tcW w:w="10609" w:type="dxa"/>
                <w:gridSpan w:val="4"/>
              </w:tcPr>
              <w:p w14:paraId="421F33F0" w14:textId="77777777" w:rsidR="002F1B49" w:rsidRDefault="002F1B49" w:rsidP="00CA5D6C"/>
            </w:tc>
          </w:tr>
          <w:tr w:rsidR="002F1B49" w14:paraId="29266BA8" w14:textId="77777777" w:rsidTr="00087E79">
            <w:trPr>
              <w:trHeight w:val="416"/>
            </w:trPr>
            <w:tc>
              <w:tcPr>
                <w:tcW w:w="2652" w:type="dxa"/>
              </w:tcPr>
              <w:p w14:paraId="3C8E0F51" w14:textId="2C10F400" w:rsidR="002F1B49" w:rsidRPr="00453E21" w:rsidRDefault="00087E79" w:rsidP="00453E21">
                <w:pPr>
                  <w:pStyle w:val="Cita"/>
                  <w:jc w:val="center"/>
                  <w:rPr>
                    <w:b/>
                    <w:i w:val="0"/>
                    <w:sz w:val="28"/>
                    <w:szCs w:val="28"/>
                  </w:rPr>
                </w:pPr>
                <w:r w:rsidRPr="00453E21">
                  <w:rPr>
                    <w:b/>
                    <w:i w:val="0"/>
                    <w:sz w:val="28"/>
                    <w:szCs w:val="28"/>
                  </w:rPr>
                  <w:t>Marca</w:t>
                </w:r>
              </w:p>
            </w:tc>
            <w:tc>
              <w:tcPr>
                <w:tcW w:w="2652" w:type="dxa"/>
              </w:tcPr>
              <w:p w14:paraId="30EE5E0F" w14:textId="216D7FDD" w:rsidR="002F1B49" w:rsidRPr="00453E21" w:rsidRDefault="00087E79" w:rsidP="00453E21">
                <w:pPr>
                  <w:pStyle w:val="Cita"/>
                  <w:jc w:val="center"/>
                  <w:rPr>
                    <w:b/>
                    <w:i w:val="0"/>
                    <w:sz w:val="28"/>
                    <w:szCs w:val="28"/>
                  </w:rPr>
                </w:pPr>
                <w:r w:rsidRPr="00453E21">
                  <w:rPr>
                    <w:b/>
                    <w:i w:val="0"/>
                    <w:sz w:val="28"/>
                    <w:szCs w:val="28"/>
                  </w:rPr>
                  <w:t>Modelo</w:t>
                </w:r>
              </w:p>
            </w:tc>
            <w:tc>
              <w:tcPr>
                <w:tcW w:w="2652" w:type="dxa"/>
              </w:tcPr>
              <w:p w14:paraId="439B31CD" w14:textId="00CF0F4A" w:rsidR="002F1B49" w:rsidRPr="00453E21" w:rsidRDefault="00087E79" w:rsidP="00453E21">
                <w:pPr>
                  <w:pStyle w:val="Cita"/>
                  <w:jc w:val="center"/>
                  <w:rPr>
                    <w:b/>
                    <w:i w:val="0"/>
                    <w:sz w:val="28"/>
                    <w:szCs w:val="28"/>
                  </w:rPr>
                </w:pPr>
                <w:r w:rsidRPr="00453E21">
                  <w:rPr>
                    <w:b/>
                    <w:i w:val="0"/>
                    <w:sz w:val="28"/>
                    <w:szCs w:val="28"/>
                  </w:rPr>
                  <w:t>Precio</w:t>
                </w:r>
              </w:p>
            </w:tc>
            <w:tc>
              <w:tcPr>
                <w:tcW w:w="2653" w:type="dxa"/>
              </w:tcPr>
              <w:p w14:paraId="33D262D6" w14:textId="228A40BC" w:rsidR="002F1B49" w:rsidRPr="00453E21" w:rsidRDefault="00087E79" w:rsidP="00453E21">
                <w:pPr>
                  <w:pStyle w:val="Cita"/>
                  <w:jc w:val="center"/>
                  <w:rPr>
                    <w:b/>
                    <w:i w:val="0"/>
                    <w:sz w:val="28"/>
                    <w:szCs w:val="28"/>
                  </w:rPr>
                </w:pPr>
                <w:r w:rsidRPr="00453E21">
                  <w:rPr>
                    <w:b/>
                    <w:i w:val="0"/>
                    <w:sz w:val="28"/>
                    <w:szCs w:val="28"/>
                  </w:rPr>
                  <w:t>Cantidad</w:t>
                </w:r>
              </w:p>
            </w:tc>
          </w:tr>
          <w:tr w:rsidR="002F1B49" w14:paraId="062E9E52" w14:textId="77777777" w:rsidTr="00087E79">
            <w:trPr>
              <w:trHeight w:val="404"/>
            </w:trPr>
            <w:tc>
              <w:tcPr>
                <w:tcW w:w="2652" w:type="dxa"/>
              </w:tcPr>
              <w:p w14:paraId="41FCE38C" w14:textId="092452A7" w:rsidR="002F1B49" w:rsidRPr="00545A99" w:rsidRDefault="00545A99" w:rsidP="00545A99">
                <w:pPr>
                  <w:jc w:val="center"/>
                  <w:rPr>
                    <w:sz w:val="24"/>
                    <w:szCs w:val="24"/>
                  </w:rPr>
                </w:pPr>
                <w:r w:rsidRPr="00545A99">
                  <w:rPr>
                    <w:sz w:val="24"/>
                    <w:szCs w:val="24"/>
                  </w:rPr>
                  <w:t>Samsung</w:t>
                </w:r>
              </w:p>
            </w:tc>
            <w:tc>
              <w:tcPr>
                <w:tcW w:w="2652" w:type="dxa"/>
              </w:tcPr>
              <w:p w14:paraId="1DB251B2" w14:textId="51838B56" w:rsidR="002F1B49" w:rsidRPr="00545A99" w:rsidRDefault="00545A99" w:rsidP="00545A99">
                <w:pPr>
                  <w:jc w:val="center"/>
                  <w:rPr>
                    <w:sz w:val="24"/>
                    <w:szCs w:val="24"/>
                  </w:rPr>
                </w:pPr>
                <w:r w:rsidRPr="00545A99">
                  <w:rPr>
                    <w:sz w:val="24"/>
                    <w:szCs w:val="24"/>
                  </w:rPr>
                  <w:t>Tablet Galaxy Tab 3 Lite T110</w:t>
                </w:r>
              </w:p>
            </w:tc>
            <w:tc>
              <w:tcPr>
                <w:tcW w:w="2652" w:type="dxa"/>
              </w:tcPr>
              <w:p w14:paraId="5CF4D95A" w14:textId="3B832324" w:rsidR="002F1B49" w:rsidRPr="00545A99" w:rsidRDefault="00545A99" w:rsidP="00545A99">
                <w:pPr>
                  <w:jc w:val="center"/>
                  <w:rPr>
                    <w:sz w:val="24"/>
                    <w:szCs w:val="24"/>
                  </w:rPr>
                </w:pPr>
                <w:r w:rsidRPr="00545A99">
                  <w:rPr>
                    <w:sz w:val="24"/>
                    <w:szCs w:val="24"/>
                  </w:rPr>
                  <w:t>$ 79.990</w:t>
                </w:r>
              </w:p>
            </w:tc>
            <w:tc>
              <w:tcPr>
                <w:tcW w:w="2653" w:type="dxa"/>
              </w:tcPr>
              <w:p w14:paraId="38433AAC" w14:textId="30E7FFA9" w:rsidR="002F1B49" w:rsidRPr="00545A99" w:rsidRDefault="00545A99" w:rsidP="00545A99">
                <w:pPr>
                  <w:jc w:val="center"/>
                  <w:rPr>
                    <w:sz w:val="24"/>
                    <w:szCs w:val="24"/>
                  </w:rPr>
                </w:pPr>
                <w:r w:rsidRPr="00545A99">
                  <w:rPr>
                    <w:sz w:val="24"/>
                    <w:szCs w:val="24"/>
                  </w:rPr>
                  <w:t>2</w:t>
                </w:r>
              </w:p>
            </w:tc>
          </w:tr>
          <w:tr w:rsidR="002F1B49" w14:paraId="264E37D4" w14:textId="77777777" w:rsidTr="00545A99">
            <w:trPr>
              <w:trHeight w:val="586"/>
            </w:trPr>
            <w:tc>
              <w:tcPr>
                <w:tcW w:w="2652" w:type="dxa"/>
              </w:tcPr>
              <w:p w14:paraId="457C6E5B" w14:textId="3A4A6716" w:rsidR="002F1B49" w:rsidRPr="00545A99" w:rsidRDefault="00545A99" w:rsidP="00545A99">
                <w:pPr>
                  <w:jc w:val="center"/>
                  <w:rPr>
                    <w:sz w:val="24"/>
                    <w:szCs w:val="24"/>
                  </w:rPr>
                </w:pPr>
                <w:r w:rsidRPr="00545A99">
                  <w:rPr>
                    <w:sz w:val="24"/>
                    <w:szCs w:val="24"/>
                  </w:rPr>
                  <w:t>HP</w:t>
                </w:r>
              </w:p>
            </w:tc>
            <w:tc>
              <w:tcPr>
                <w:tcW w:w="2652" w:type="dxa"/>
              </w:tcPr>
              <w:p w14:paraId="51A2663C" w14:textId="5F5D3FCD" w:rsidR="002F1B49" w:rsidRPr="00545A99" w:rsidRDefault="00545A99" w:rsidP="00545A99">
                <w:pPr>
                  <w:jc w:val="center"/>
                  <w:rPr>
                    <w:sz w:val="24"/>
                    <w:szCs w:val="24"/>
                  </w:rPr>
                </w:pPr>
                <w:r w:rsidRPr="00545A99">
                  <w:rPr>
                    <w:sz w:val="24"/>
                    <w:szCs w:val="24"/>
                  </w:rPr>
                  <w:t>Tablet Slate 7</w:t>
                </w:r>
              </w:p>
            </w:tc>
            <w:tc>
              <w:tcPr>
                <w:tcW w:w="2652" w:type="dxa"/>
              </w:tcPr>
              <w:p w14:paraId="5E38E915" w14:textId="17658AF8" w:rsidR="002F1B49" w:rsidRPr="00545A99" w:rsidRDefault="00545A99" w:rsidP="00545A99">
                <w:pPr>
                  <w:jc w:val="center"/>
                  <w:rPr>
                    <w:sz w:val="24"/>
                    <w:szCs w:val="24"/>
                  </w:rPr>
                </w:pPr>
                <w:r w:rsidRPr="00545A99">
                  <w:rPr>
                    <w:sz w:val="24"/>
                    <w:szCs w:val="24"/>
                  </w:rPr>
                  <w:t>$ 89.990</w:t>
                </w:r>
              </w:p>
            </w:tc>
            <w:tc>
              <w:tcPr>
                <w:tcW w:w="2653" w:type="dxa"/>
              </w:tcPr>
              <w:p w14:paraId="4852A9F0" w14:textId="4F47B93B" w:rsidR="002F1B49" w:rsidRPr="00545A99" w:rsidRDefault="00545A99" w:rsidP="00545A99">
                <w:pPr>
                  <w:jc w:val="center"/>
                  <w:rPr>
                    <w:sz w:val="24"/>
                    <w:szCs w:val="24"/>
                  </w:rPr>
                </w:pPr>
                <w:r w:rsidRPr="00545A99">
                  <w:rPr>
                    <w:sz w:val="24"/>
                    <w:szCs w:val="24"/>
                  </w:rPr>
                  <w:t>2</w:t>
                </w:r>
              </w:p>
            </w:tc>
          </w:tr>
        </w:tbl>
        <w:p w14:paraId="3CC9E5A1" w14:textId="77777777" w:rsidR="00C301E8" w:rsidRDefault="00C301E8" w:rsidP="00CA5D6C"/>
        <w:p w14:paraId="6964E193" w14:textId="77777777" w:rsidR="002F1B49" w:rsidRDefault="002F1B49" w:rsidP="00CA5D6C"/>
        <w:p w14:paraId="3E44E441" w14:textId="77777777" w:rsidR="002F1B49" w:rsidRDefault="002F1B49" w:rsidP="00CA5D6C"/>
        <w:p w14:paraId="508A0D1A" w14:textId="77777777" w:rsidR="002F1B49" w:rsidRDefault="002F1B49" w:rsidP="00CA5D6C"/>
        <w:p w14:paraId="5B2578F5" w14:textId="77777777" w:rsidR="002F1B49" w:rsidRDefault="002F1B49" w:rsidP="00CA5D6C"/>
        <w:p w14:paraId="479E3907" w14:textId="77777777" w:rsidR="002F1B49" w:rsidRDefault="002F1B49" w:rsidP="00CA5D6C"/>
        <w:p w14:paraId="1DF9B571" w14:textId="77777777" w:rsidR="00453E21" w:rsidRDefault="00453E21" w:rsidP="00CA5D6C"/>
        <w:p w14:paraId="1BFE9C35" w14:textId="77777777" w:rsidR="002F1B49" w:rsidRDefault="002F1B49" w:rsidP="00CA5D6C"/>
        <w:p w14:paraId="11BB6EDB" w14:textId="44ECF905" w:rsidR="002F1B49" w:rsidRDefault="00545A99" w:rsidP="00545A99">
          <w:pPr>
            <w:pStyle w:val="Cita"/>
            <w:rPr>
              <w:i w:val="0"/>
              <w:sz w:val="28"/>
              <w:szCs w:val="28"/>
            </w:rPr>
          </w:pPr>
          <w:r w:rsidRPr="00545A99">
            <w:rPr>
              <w:i w:val="0"/>
              <w:sz w:val="28"/>
              <w:szCs w:val="28"/>
            </w:rPr>
            <w:t>Servidores</w:t>
          </w:r>
        </w:p>
        <w:p w14:paraId="1AEC700E" w14:textId="77777777" w:rsidR="00545A99" w:rsidRDefault="00545A99" w:rsidP="00545A99"/>
        <w:tbl>
          <w:tblPr>
            <w:tblStyle w:val="Tablaconcuadrcula"/>
            <w:tblW w:w="0" w:type="auto"/>
            <w:tblLook w:val="04A0" w:firstRow="1" w:lastRow="0" w:firstColumn="1" w:lastColumn="0" w:noHBand="0" w:noVBand="1"/>
          </w:tblPr>
          <w:tblGrid>
            <w:gridCol w:w="2652"/>
            <w:gridCol w:w="2652"/>
            <w:gridCol w:w="2652"/>
            <w:gridCol w:w="2653"/>
          </w:tblGrid>
          <w:tr w:rsidR="00545A99" w14:paraId="3EDA51A9" w14:textId="77777777" w:rsidTr="00545A99">
            <w:tc>
              <w:tcPr>
                <w:tcW w:w="10609" w:type="dxa"/>
                <w:gridSpan w:val="4"/>
              </w:tcPr>
              <w:p w14:paraId="5F6EF5D8" w14:textId="77777777" w:rsidR="00545A99" w:rsidRDefault="00545A99" w:rsidP="00545A99"/>
            </w:tc>
          </w:tr>
          <w:tr w:rsidR="00545A99" w14:paraId="3BFDF7BC" w14:textId="77777777" w:rsidTr="00545A99">
            <w:trPr>
              <w:trHeight w:val="449"/>
            </w:trPr>
            <w:tc>
              <w:tcPr>
                <w:tcW w:w="2652" w:type="dxa"/>
              </w:tcPr>
              <w:p w14:paraId="587B9357" w14:textId="01762602" w:rsidR="00545A99" w:rsidRPr="00545A99" w:rsidRDefault="00545A99" w:rsidP="00545A99">
                <w:pPr>
                  <w:pStyle w:val="Cita"/>
                  <w:jc w:val="center"/>
                  <w:rPr>
                    <w:b/>
                    <w:i w:val="0"/>
                    <w:sz w:val="28"/>
                    <w:szCs w:val="28"/>
                  </w:rPr>
                </w:pPr>
                <w:r w:rsidRPr="00545A99">
                  <w:rPr>
                    <w:b/>
                    <w:i w:val="0"/>
                    <w:sz w:val="28"/>
                    <w:szCs w:val="28"/>
                  </w:rPr>
                  <w:t>Marca</w:t>
                </w:r>
              </w:p>
            </w:tc>
            <w:tc>
              <w:tcPr>
                <w:tcW w:w="2652" w:type="dxa"/>
              </w:tcPr>
              <w:p w14:paraId="17D04D5F" w14:textId="2C9CC1D7" w:rsidR="00545A99" w:rsidRPr="00545A99" w:rsidRDefault="00545A99" w:rsidP="00545A99">
                <w:pPr>
                  <w:pStyle w:val="Cita"/>
                  <w:jc w:val="center"/>
                  <w:rPr>
                    <w:b/>
                    <w:i w:val="0"/>
                    <w:sz w:val="28"/>
                    <w:szCs w:val="28"/>
                  </w:rPr>
                </w:pPr>
                <w:r w:rsidRPr="00545A99">
                  <w:rPr>
                    <w:b/>
                    <w:i w:val="0"/>
                    <w:sz w:val="28"/>
                    <w:szCs w:val="28"/>
                  </w:rPr>
                  <w:t>Modelo</w:t>
                </w:r>
              </w:p>
            </w:tc>
            <w:tc>
              <w:tcPr>
                <w:tcW w:w="2652" w:type="dxa"/>
              </w:tcPr>
              <w:p w14:paraId="2D34E40B" w14:textId="14C527E8" w:rsidR="00545A99" w:rsidRPr="00545A99" w:rsidRDefault="00545A99" w:rsidP="00545A99">
                <w:pPr>
                  <w:pStyle w:val="Cita"/>
                  <w:jc w:val="center"/>
                  <w:rPr>
                    <w:b/>
                    <w:i w:val="0"/>
                    <w:sz w:val="28"/>
                    <w:szCs w:val="28"/>
                  </w:rPr>
                </w:pPr>
                <w:r w:rsidRPr="00545A99">
                  <w:rPr>
                    <w:b/>
                    <w:i w:val="0"/>
                    <w:sz w:val="28"/>
                    <w:szCs w:val="28"/>
                  </w:rPr>
                  <w:t>Precio</w:t>
                </w:r>
              </w:p>
            </w:tc>
            <w:tc>
              <w:tcPr>
                <w:tcW w:w="2653" w:type="dxa"/>
              </w:tcPr>
              <w:p w14:paraId="611D4C1E" w14:textId="6A98A33E" w:rsidR="00545A99" w:rsidRPr="00545A99" w:rsidRDefault="00545A99" w:rsidP="00545A99">
                <w:pPr>
                  <w:pStyle w:val="Cita"/>
                  <w:jc w:val="center"/>
                  <w:rPr>
                    <w:b/>
                    <w:i w:val="0"/>
                    <w:sz w:val="28"/>
                    <w:szCs w:val="28"/>
                  </w:rPr>
                </w:pPr>
                <w:r w:rsidRPr="00545A99">
                  <w:rPr>
                    <w:b/>
                    <w:i w:val="0"/>
                    <w:sz w:val="28"/>
                    <w:szCs w:val="28"/>
                  </w:rPr>
                  <w:t>Cantidad</w:t>
                </w:r>
              </w:p>
            </w:tc>
          </w:tr>
          <w:tr w:rsidR="00545A99" w14:paraId="0CA2C83D" w14:textId="77777777" w:rsidTr="00545A99">
            <w:trPr>
              <w:trHeight w:val="556"/>
            </w:trPr>
            <w:tc>
              <w:tcPr>
                <w:tcW w:w="2652" w:type="dxa"/>
              </w:tcPr>
              <w:p w14:paraId="1915C329" w14:textId="10E90075" w:rsidR="00545A99" w:rsidRPr="00453E21" w:rsidRDefault="00453E21" w:rsidP="00453E21">
                <w:pPr>
                  <w:jc w:val="center"/>
                  <w:rPr>
                    <w:sz w:val="24"/>
                    <w:szCs w:val="24"/>
                  </w:rPr>
                </w:pPr>
                <w:r w:rsidRPr="00453E21">
                  <w:rPr>
                    <w:sz w:val="24"/>
                    <w:szCs w:val="24"/>
                  </w:rPr>
                  <w:t>HP</w:t>
                </w:r>
              </w:p>
            </w:tc>
            <w:tc>
              <w:tcPr>
                <w:tcW w:w="2652" w:type="dxa"/>
              </w:tcPr>
              <w:p w14:paraId="72ECC9E4" w14:textId="55C33EFA" w:rsidR="00545A99" w:rsidRPr="00453E21" w:rsidRDefault="00453E21" w:rsidP="00453E21">
                <w:pPr>
                  <w:jc w:val="center"/>
                  <w:rPr>
                    <w:sz w:val="24"/>
                    <w:szCs w:val="24"/>
                  </w:rPr>
                </w:pPr>
                <w:r w:rsidRPr="00453E21">
                  <w:rPr>
                    <w:sz w:val="24"/>
                    <w:szCs w:val="24"/>
                  </w:rPr>
                  <w:t>Server ProLiant MicroServer G8</w:t>
                </w:r>
              </w:p>
            </w:tc>
            <w:tc>
              <w:tcPr>
                <w:tcW w:w="2652" w:type="dxa"/>
              </w:tcPr>
              <w:p w14:paraId="010A3368" w14:textId="3E53D8AF" w:rsidR="00545A99" w:rsidRPr="00453E21" w:rsidRDefault="00453E21" w:rsidP="00453E21">
                <w:pPr>
                  <w:jc w:val="center"/>
                  <w:rPr>
                    <w:sz w:val="24"/>
                    <w:szCs w:val="24"/>
                  </w:rPr>
                </w:pPr>
                <w:r w:rsidRPr="00453E21">
                  <w:rPr>
                    <w:sz w:val="24"/>
                    <w:szCs w:val="24"/>
                  </w:rPr>
                  <w:t>$ 299.990</w:t>
                </w:r>
              </w:p>
            </w:tc>
            <w:tc>
              <w:tcPr>
                <w:tcW w:w="2653" w:type="dxa"/>
              </w:tcPr>
              <w:p w14:paraId="7F62CEC1" w14:textId="31AC7F93" w:rsidR="00545A99" w:rsidRPr="00453E21" w:rsidRDefault="00453E21" w:rsidP="00453E21">
                <w:pPr>
                  <w:jc w:val="center"/>
                  <w:rPr>
                    <w:sz w:val="24"/>
                    <w:szCs w:val="24"/>
                  </w:rPr>
                </w:pPr>
                <w:r w:rsidRPr="00453E21">
                  <w:rPr>
                    <w:sz w:val="24"/>
                    <w:szCs w:val="24"/>
                  </w:rPr>
                  <w:t>1</w:t>
                </w:r>
              </w:p>
            </w:tc>
          </w:tr>
          <w:tr w:rsidR="00545A99" w14:paraId="0F1B8A6E" w14:textId="77777777" w:rsidTr="00545A99">
            <w:trPr>
              <w:trHeight w:val="563"/>
            </w:trPr>
            <w:tc>
              <w:tcPr>
                <w:tcW w:w="2652" w:type="dxa"/>
              </w:tcPr>
              <w:p w14:paraId="5BE8906B" w14:textId="41A7079D" w:rsidR="00545A99" w:rsidRPr="00453E21" w:rsidRDefault="00453E21" w:rsidP="00453E21">
                <w:pPr>
                  <w:jc w:val="center"/>
                  <w:rPr>
                    <w:sz w:val="24"/>
                    <w:szCs w:val="24"/>
                  </w:rPr>
                </w:pPr>
                <w:r w:rsidRPr="00453E21">
                  <w:rPr>
                    <w:sz w:val="24"/>
                    <w:szCs w:val="24"/>
                  </w:rPr>
                  <w:t>HP</w:t>
                </w:r>
              </w:p>
            </w:tc>
            <w:tc>
              <w:tcPr>
                <w:tcW w:w="2652" w:type="dxa"/>
              </w:tcPr>
              <w:p w14:paraId="03F944EC" w14:textId="3FDBEA60" w:rsidR="00545A99" w:rsidRPr="00453E21" w:rsidRDefault="00453E21" w:rsidP="00453E21">
                <w:pPr>
                  <w:jc w:val="center"/>
                  <w:rPr>
                    <w:sz w:val="24"/>
                    <w:szCs w:val="24"/>
                  </w:rPr>
                </w:pPr>
                <w:r w:rsidRPr="00453E21">
                  <w:rPr>
                    <w:sz w:val="24"/>
                    <w:szCs w:val="24"/>
                  </w:rPr>
                  <w:t>Server ProLiant ML10</w:t>
                </w:r>
              </w:p>
            </w:tc>
            <w:tc>
              <w:tcPr>
                <w:tcW w:w="2652" w:type="dxa"/>
              </w:tcPr>
              <w:p w14:paraId="0CD5C25E" w14:textId="72BB44A1" w:rsidR="00545A99" w:rsidRPr="00453E21" w:rsidRDefault="00453E21" w:rsidP="00453E21">
                <w:pPr>
                  <w:jc w:val="center"/>
                  <w:rPr>
                    <w:sz w:val="24"/>
                    <w:szCs w:val="24"/>
                  </w:rPr>
                </w:pPr>
                <w:r w:rsidRPr="00453E21">
                  <w:rPr>
                    <w:sz w:val="24"/>
                    <w:szCs w:val="24"/>
                  </w:rPr>
                  <w:t>$ 369.000</w:t>
                </w:r>
              </w:p>
            </w:tc>
            <w:tc>
              <w:tcPr>
                <w:tcW w:w="2653" w:type="dxa"/>
              </w:tcPr>
              <w:p w14:paraId="7F8E3F33" w14:textId="1544D9F0" w:rsidR="00545A99" w:rsidRPr="00453E21" w:rsidRDefault="00453E21" w:rsidP="00453E21">
                <w:pPr>
                  <w:jc w:val="center"/>
                  <w:rPr>
                    <w:sz w:val="24"/>
                    <w:szCs w:val="24"/>
                  </w:rPr>
                </w:pPr>
                <w:r w:rsidRPr="00453E21">
                  <w:rPr>
                    <w:sz w:val="24"/>
                    <w:szCs w:val="24"/>
                  </w:rPr>
                  <w:t>1</w:t>
                </w:r>
              </w:p>
            </w:tc>
          </w:tr>
        </w:tbl>
        <w:p w14:paraId="7B939702" w14:textId="77777777" w:rsidR="00545A99" w:rsidRPr="00545A99" w:rsidRDefault="00545A99" w:rsidP="00545A99"/>
        <w:p w14:paraId="5E98739D" w14:textId="77777777" w:rsidR="002F1B49" w:rsidRDefault="002F1B49" w:rsidP="00CA5D6C"/>
        <w:p w14:paraId="275CB148" w14:textId="1F87DB16" w:rsidR="00CA5D6C" w:rsidRPr="002F1B49" w:rsidRDefault="00087E79" w:rsidP="00CA5D6C">
          <w:pPr>
            <w:rPr>
              <w:sz w:val="28"/>
              <w:szCs w:val="28"/>
            </w:rPr>
          </w:pPr>
          <w:r>
            <w:rPr>
              <w:sz w:val="28"/>
              <w:szCs w:val="28"/>
            </w:rPr>
            <w:t>Access Point</w:t>
          </w:r>
        </w:p>
        <w:p w14:paraId="2A09D0C7" w14:textId="77777777" w:rsidR="00CA5D6C" w:rsidRDefault="00CA5D6C" w:rsidP="00CA5D6C"/>
        <w:tbl>
          <w:tblPr>
            <w:tblStyle w:val="Tablaconcuadrcula"/>
            <w:tblW w:w="0" w:type="auto"/>
            <w:tblLook w:val="04A0" w:firstRow="1" w:lastRow="0" w:firstColumn="1" w:lastColumn="0" w:noHBand="0" w:noVBand="1"/>
          </w:tblPr>
          <w:tblGrid>
            <w:gridCol w:w="2652"/>
            <w:gridCol w:w="2652"/>
            <w:gridCol w:w="2652"/>
            <w:gridCol w:w="2653"/>
          </w:tblGrid>
          <w:tr w:rsidR="002F1B49" w14:paraId="031416B9" w14:textId="77777777" w:rsidTr="00453E21">
            <w:trPr>
              <w:trHeight w:val="176"/>
            </w:trPr>
            <w:tc>
              <w:tcPr>
                <w:tcW w:w="10609" w:type="dxa"/>
                <w:gridSpan w:val="4"/>
              </w:tcPr>
              <w:p w14:paraId="11F87102" w14:textId="77777777" w:rsidR="002F1B49" w:rsidRDefault="002F1B49" w:rsidP="00CA5D6C"/>
            </w:tc>
          </w:tr>
          <w:tr w:rsidR="002F1B49" w14:paraId="47228BB2" w14:textId="77777777" w:rsidTr="00545A99">
            <w:trPr>
              <w:trHeight w:val="454"/>
            </w:trPr>
            <w:tc>
              <w:tcPr>
                <w:tcW w:w="2652" w:type="dxa"/>
              </w:tcPr>
              <w:p w14:paraId="34B86524" w14:textId="340EA368" w:rsidR="002F1B49" w:rsidRPr="00545A99" w:rsidRDefault="00545A99" w:rsidP="00545A99">
                <w:pPr>
                  <w:pStyle w:val="Cita"/>
                  <w:jc w:val="center"/>
                  <w:rPr>
                    <w:b/>
                    <w:i w:val="0"/>
                    <w:sz w:val="28"/>
                    <w:szCs w:val="28"/>
                  </w:rPr>
                </w:pPr>
                <w:r w:rsidRPr="00545A99">
                  <w:rPr>
                    <w:b/>
                    <w:i w:val="0"/>
                    <w:sz w:val="28"/>
                    <w:szCs w:val="28"/>
                  </w:rPr>
                  <w:t>Marca</w:t>
                </w:r>
              </w:p>
            </w:tc>
            <w:tc>
              <w:tcPr>
                <w:tcW w:w="2652" w:type="dxa"/>
              </w:tcPr>
              <w:p w14:paraId="210CD6D2" w14:textId="309FA9FE" w:rsidR="002F1B49" w:rsidRPr="00545A99" w:rsidRDefault="00545A99" w:rsidP="00545A99">
                <w:pPr>
                  <w:pStyle w:val="Cita"/>
                  <w:jc w:val="center"/>
                  <w:rPr>
                    <w:b/>
                    <w:i w:val="0"/>
                    <w:sz w:val="28"/>
                    <w:szCs w:val="28"/>
                  </w:rPr>
                </w:pPr>
                <w:r w:rsidRPr="00545A99">
                  <w:rPr>
                    <w:b/>
                    <w:i w:val="0"/>
                    <w:sz w:val="28"/>
                    <w:szCs w:val="28"/>
                  </w:rPr>
                  <w:t>Modelo</w:t>
                </w:r>
              </w:p>
            </w:tc>
            <w:tc>
              <w:tcPr>
                <w:tcW w:w="2652" w:type="dxa"/>
              </w:tcPr>
              <w:p w14:paraId="0499FE60" w14:textId="78494D9C" w:rsidR="002F1B49" w:rsidRPr="00545A99" w:rsidRDefault="00545A99" w:rsidP="00545A99">
                <w:pPr>
                  <w:pStyle w:val="Cita"/>
                  <w:jc w:val="center"/>
                  <w:rPr>
                    <w:b/>
                    <w:i w:val="0"/>
                    <w:sz w:val="28"/>
                    <w:szCs w:val="28"/>
                  </w:rPr>
                </w:pPr>
                <w:r w:rsidRPr="00545A99">
                  <w:rPr>
                    <w:b/>
                    <w:i w:val="0"/>
                    <w:sz w:val="28"/>
                    <w:szCs w:val="28"/>
                  </w:rPr>
                  <w:t>Precio</w:t>
                </w:r>
              </w:p>
            </w:tc>
            <w:tc>
              <w:tcPr>
                <w:tcW w:w="2653" w:type="dxa"/>
              </w:tcPr>
              <w:p w14:paraId="22C05250" w14:textId="2F335FCB" w:rsidR="002F1B49" w:rsidRPr="00545A99" w:rsidRDefault="00545A99" w:rsidP="00545A99">
                <w:pPr>
                  <w:pStyle w:val="Cita"/>
                  <w:jc w:val="center"/>
                  <w:rPr>
                    <w:b/>
                    <w:i w:val="0"/>
                    <w:sz w:val="28"/>
                    <w:szCs w:val="28"/>
                  </w:rPr>
                </w:pPr>
                <w:r w:rsidRPr="00545A99">
                  <w:rPr>
                    <w:b/>
                    <w:i w:val="0"/>
                    <w:sz w:val="28"/>
                    <w:szCs w:val="28"/>
                  </w:rPr>
                  <w:t>Cantidad</w:t>
                </w:r>
              </w:p>
            </w:tc>
          </w:tr>
          <w:tr w:rsidR="002F1B49" w14:paraId="218A9857" w14:textId="77777777" w:rsidTr="00545A99">
            <w:trPr>
              <w:trHeight w:val="416"/>
            </w:trPr>
            <w:tc>
              <w:tcPr>
                <w:tcW w:w="2652" w:type="dxa"/>
              </w:tcPr>
              <w:p w14:paraId="13561431" w14:textId="54BA7B0D" w:rsidR="002F1B49" w:rsidRPr="00453E21" w:rsidRDefault="00AD1858" w:rsidP="00453E21">
                <w:pPr>
                  <w:jc w:val="center"/>
                  <w:rPr>
                    <w:sz w:val="24"/>
                    <w:szCs w:val="24"/>
                  </w:rPr>
                </w:pPr>
                <w:r>
                  <w:rPr>
                    <w:sz w:val="24"/>
                    <w:szCs w:val="24"/>
                  </w:rPr>
                  <w:t>TP</w:t>
                </w:r>
                <w:r w:rsidR="00453E21" w:rsidRPr="00453E21">
                  <w:rPr>
                    <w:sz w:val="24"/>
                    <w:szCs w:val="24"/>
                  </w:rPr>
                  <w:t>-Link</w:t>
                </w:r>
              </w:p>
            </w:tc>
            <w:tc>
              <w:tcPr>
                <w:tcW w:w="2652" w:type="dxa"/>
              </w:tcPr>
              <w:p w14:paraId="68515E2F" w14:textId="2B9C9114" w:rsidR="002F1B49" w:rsidRPr="00453E21" w:rsidRDefault="00453E21" w:rsidP="00453E21">
                <w:pPr>
                  <w:jc w:val="center"/>
                  <w:rPr>
                    <w:sz w:val="24"/>
                    <w:szCs w:val="24"/>
                  </w:rPr>
                </w:pPr>
                <w:r w:rsidRPr="00453E21">
                  <w:rPr>
                    <w:sz w:val="24"/>
                    <w:szCs w:val="24"/>
                  </w:rPr>
                  <w:t>TL-WA5110G (400mw)</w:t>
                </w:r>
              </w:p>
            </w:tc>
            <w:tc>
              <w:tcPr>
                <w:tcW w:w="2652" w:type="dxa"/>
              </w:tcPr>
              <w:p w14:paraId="14972EBB" w14:textId="5931E831" w:rsidR="002F1B49" w:rsidRPr="00453E21" w:rsidRDefault="00453E21" w:rsidP="00453E21">
                <w:pPr>
                  <w:jc w:val="center"/>
                  <w:rPr>
                    <w:sz w:val="24"/>
                    <w:szCs w:val="24"/>
                  </w:rPr>
                </w:pPr>
                <w:r>
                  <w:rPr>
                    <w:sz w:val="24"/>
                    <w:szCs w:val="24"/>
                  </w:rPr>
                  <w:t>$ 22</w:t>
                </w:r>
                <w:r w:rsidRPr="00453E21">
                  <w:rPr>
                    <w:sz w:val="24"/>
                    <w:szCs w:val="24"/>
                  </w:rPr>
                  <w:t>.990</w:t>
                </w:r>
              </w:p>
            </w:tc>
            <w:tc>
              <w:tcPr>
                <w:tcW w:w="2653" w:type="dxa"/>
              </w:tcPr>
              <w:p w14:paraId="06E886DE" w14:textId="307670E7" w:rsidR="002F1B49" w:rsidRPr="00453E21" w:rsidRDefault="00453E21" w:rsidP="00453E21">
                <w:pPr>
                  <w:jc w:val="center"/>
                  <w:rPr>
                    <w:sz w:val="24"/>
                    <w:szCs w:val="24"/>
                  </w:rPr>
                </w:pPr>
                <w:r w:rsidRPr="00453E21">
                  <w:rPr>
                    <w:sz w:val="24"/>
                    <w:szCs w:val="24"/>
                  </w:rPr>
                  <w:t>1</w:t>
                </w:r>
              </w:p>
            </w:tc>
          </w:tr>
          <w:tr w:rsidR="002F1B49" w14:paraId="3CF729D8" w14:textId="77777777" w:rsidTr="00545A99">
            <w:trPr>
              <w:trHeight w:val="394"/>
            </w:trPr>
            <w:tc>
              <w:tcPr>
                <w:tcW w:w="2652" w:type="dxa"/>
              </w:tcPr>
              <w:p w14:paraId="5D030317" w14:textId="39EC92D1" w:rsidR="002F1B49" w:rsidRPr="00AD1858" w:rsidRDefault="00AD1858" w:rsidP="00AD1858">
                <w:pPr>
                  <w:jc w:val="center"/>
                  <w:rPr>
                    <w:sz w:val="24"/>
                    <w:szCs w:val="24"/>
                  </w:rPr>
                </w:pPr>
                <w:r w:rsidRPr="00AD1858">
                  <w:rPr>
                    <w:sz w:val="24"/>
                    <w:szCs w:val="24"/>
                  </w:rPr>
                  <w:t>TP-Link</w:t>
                </w:r>
              </w:p>
            </w:tc>
            <w:tc>
              <w:tcPr>
                <w:tcW w:w="2652" w:type="dxa"/>
              </w:tcPr>
              <w:p w14:paraId="579A801E" w14:textId="43C91BC4" w:rsidR="002F1B49" w:rsidRPr="00AD1858" w:rsidRDefault="00AD1858" w:rsidP="00AD1858">
                <w:pPr>
                  <w:jc w:val="center"/>
                  <w:rPr>
                    <w:sz w:val="24"/>
                    <w:szCs w:val="24"/>
                  </w:rPr>
                </w:pPr>
                <w:r w:rsidRPr="00AD1858">
                  <w:rPr>
                    <w:sz w:val="24"/>
                    <w:szCs w:val="24"/>
                  </w:rPr>
                  <w:t>TL-WA901ND con POE</w:t>
                </w:r>
              </w:p>
            </w:tc>
            <w:tc>
              <w:tcPr>
                <w:tcW w:w="2652" w:type="dxa"/>
              </w:tcPr>
              <w:p w14:paraId="5D31D4EA" w14:textId="153AFEC1" w:rsidR="002F1B49" w:rsidRPr="00AD1858" w:rsidRDefault="00AD1858" w:rsidP="00AD1858">
                <w:pPr>
                  <w:jc w:val="center"/>
                  <w:rPr>
                    <w:sz w:val="24"/>
                    <w:szCs w:val="24"/>
                  </w:rPr>
                </w:pPr>
                <w:r w:rsidRPr="00AD1858">
                  <w:rPr>
                    <w:sz w:val="24"/>
                    <w:szCs w:val="24"/>
                  </w:rPr>
                  <w:t>$ 29.400</w:t>
                </w:r>
              </w:p>
            </w:tc>
            <w:tc>
              <w:tcPr>
                <w:tcW w:w="2653" w:type="dxa"/>
              </w:tcPr>
              <w:p w14:paraId="5BC202ED" w14:textId="134BEFB5" w:rsidR="002F1B49" w:rsidRPr="00AD1858" w:rsidRDefault="00AD1858" w:rsidP="00AD1858">
                <w:pPr>
                  <w:jc w:val="center"/>
                  <w:rPr>
                    <w:sz w:val="24"/>
                    <w:szCs w:val="24"/>
                  </w:rPr>
                </w:pPr>
                <w:r w:rsidRPr="00AD1858">
                  <w:rPr>
                    <w:sz w:val="24"/>
                    <w:szCs w:val="24"/>
                  </w:rPr>
                  <w:t>1</w:t>
                </w:r>
              </w:p>
            </w:tc>
          </w:tr>
        </w:tbl>
        <w:p w14:paraId="559B2FEB" w14:textId="77777777" w:rsidR="00CA5D6C" w:rsidRDefault="00CA5D6C" w:rsidP="00CA5D6C"/>
        <w:p w14:paraId="3D8A2B1B" w14:textId="19530FE3" w:rsidR="00CA5D6C" w:rsidRPr="00453E21" w:rsidRDefault="00453E21" w:rsidP="00453E21">
          <w:pPr>
            <w:ind w:firstLine="720"/>
            <w:rPr>
              <w:sz w:val="28"/>
              <w:szCs w:val="28"/>
            </w:rPr>
          </w:pPr>
          <w:r w:rsidRPr="00453E21">
            <w:rPr>
              <w:sz w:val="28"/>
              <w:szCs w:val="28"/>
            </w:rPr>
            <w:t>Los precios Mencionados en las Tablas varían dependiendo de la fecha de compra, como se pueden encontrar productos a menor precio.</w:t>
          </w:r>
        </w:p>
        <w:p w14:paraId="78A47163" w14:textId="77777777" w:rsidR="00CA5D6C" w:rsidRDefault="00CA5D6C" w:rsidP="00CA5D6C"/>
        <w:p w14:paraId="579EE736" w14:textId="77777777" w:rsidR="00CA5D6C" w:rsidRDefault="00CA5D6C" w:rsidP="00CA5D6C"/>
        <w:p w14:paraId="0618F363" w14:textId="77777777" w:rsidR="00CA5D6C" w:rsidRDefault="00CA5D6C" w:rsidP="00CA5D6C"/>
        <w:p w14:paraId="063DDE9B" w14:textId="77777777" w:rsidR="00CA5D6C" w:rsidRDefault="00CA5D6C" w:rsidP="00CA5D6C"/>
        <w:p w14:paraId="0E919849" w14:textId="77777777" w:rsidR="00CA5D6C" w:rsidRDefault="00CA5D6C" w:rsidP="00CA5D6C"/>
        <w:p w14:paraId="028BCFF0" w14:textId="77777777" w:rsidR="00CA5D6C" w:rsidRDefault="00CA5D6C" w:rsidP="00CA5D6C"/>
        <w:p w14:paraId="48B4CC21" w14:textId="77777777" w:rsidR="00CA5D6C" w:rsidRDefault="00CA5D6C" w:rsidP="00CA5D6C"/>
        <w:p w14:paraId="5B07F2B1" w14:textId="77777777" w:rsidR="00CA5D6C" w:rsidRDefault="00CA5D6C" w:rsidP="00CA5D6C"/>
        <w:p w14:paraId="5AF665F0" w14:textId="77777777" w:rsidR="00CA5D6C" w:rsidRDefault="00CA5D6C" w:rsidP="00CA5D6C"/>
        <w:p w14:paraId="39B188C5" w14:textId="77777777" w:rsidR="00CA5D6C" w:rsidRDefault="00CA5D6C" w:rsidP="00CA5D6C"/>
        <w:p w14:paraId="6AD8CC93" w14:textId="77777777" w:rsidR="00CA5D6C" w:rsidRDefault="00CA5D6C" w:rsidP="00CA5D6C"/>
        <w:p w14:paraId="1A2D0988" w14:textId="77777777" w:rsidR="00CA5D6C" w:rsidRDefault="00CA5D6C" w:rsidP="00CA5D6C"/>
        <w:p w14:paraId="4CD3700F" w14:textId="77777777" w:rsidR="00CA5D6C" w:rsidRDefault="00CA5D6C" w:rsidP="00CA5D6C"/>
        <w:p w14:paraId="667EDE7E" w14:textId="77777777" w:rsidR="00CA5D6C" w:rsidRDefault="00CA5D6C" w:rsidP="00CA5D6C"/>
        <w:p w14:paraId="2340E24A" w14:textId="77777777" w:rsidR="00C301E8" w:rsidRDefault="00C301E8" w:rsidP="00CA5D6C"/>
        <w:p w14:paraId="2B7610CF" w14:textId="77777777" w:rsidR="00C301E8" w:rsidRDefault="00C301E8" w:rsidP="00CA5D6C"/>
        <w:p w14:paraId="6B6FA153" w14:textId="77777777" w:rsidR="00C301E8" w:rsidRDefault="00C301E8" w:rsidP="00CA5D6C"/>
        <w:p w14:paraId="348CDBF9" w14:textId="77777777" w:rsidR="00C301E8" w:rsidRDefault="00C301E8" w:rsidP="00CA5D6C"/>
        <w:p w14:paraId="1ADFABD0" w14:textId="77777777" w:rsidR="00C301E8" w:rsidRDefault="00C301E8" w:rsidP="00CA5D6C"/>
        <w:p w14:paraId="604F4534" w14:textId="77777777" w:rsidR="00C301E8" w:rsidRDefault="00C301E8" w:rsidP="00CA5D6C"/>
        <w:p w14:paraId="5C1EC4DD" w14:textId="77777777" w:rsidR="00C301E8" w:rsidRDefault="00C301E8" w:rsidP="00CA5D6C"/>
        <w:p w14:paraId="23733E7C" w14:textId="77777777" w:rsidR="00C301E8" w:rsidRDefault="00C301E8" w:rsidP="00CA5D6C"/>
        <w:p w14:paraId="1730D99D" w14:textId="77777777" w:rsidR="00C301E8" w:rsidRDefault="00C301E8" w:rsidP="00CA5D6C"/>
        <w:p w14:paraId="48192936" w14:textId="77777777" w:rsidR="00C301E8" w:rsidRDefault="00C301E8" w:rsidP="00CA5D6C"/>
        <w:p w14:paraId="53012A31" w14:textId="77777777" w:rsidR="00C301E8" w:rsidRDefault="00C301E8" w:rsidP="00CA5D6C"/>
        <w:p w14:paraId="6EBC7117" w14:textId="77777777" w:rsidR="00C301E8" w:rsidRDefault="00C301E8" w:rsidP="00CA5D6C"/>
        <w:p w14:paraId="4E4B70A6" w14:textId="77777777" w:rsidR="00C301E8" w:rsidRDefault="00C301E8" w:rsidP="00CA5D6C"/>
        <w:p w14:paraId="3B69A613" w14:textId="77777777" w:rsidR="00CA5D6C" w:rsidRPr="00CA5D6C" w:rsidRDefault="00CA5D6C" w:rsidP="00CA5D6C"/>
        <w:p w14:paraId="2E65F736" w14:textId="18C99BAD" w:rsidR="00F512E2" w:rsidRDefault="00F512E2" w:rsidP="00F8194A">
          <w:pPr>
            <w:pStyle w:val="Cita"/>
            <w:rPr>
              <w:i w:val="0"/>
              <w:sz w:val="28"/>
              <w:szCs w:val="28"/>
            </w:rPr>
          </w:pPr>
          <w:r w:rsidRPr="00F8194A">
            <w:rPr>
              <w:i w:val="0"/>
              <w:sz w:val="28"/>
              <w:szCs w:val="28"/>
            </w:rPr>
            <w:t>2.3 Factibilidad Operativa:</w:t>
          </w:r>
        </w:p>
        <w:p w14:paraId="382CBFEC" w14:textId="77777777" w:rsidR="00A65C07" w:rsidRPr="00A65C07" w:rsidRDefault="00A65C07" w:rsidP="00A65C07"/>
        <w:p w14:paraId="68547328" w14:textId="18711840" w:rsidR="00C33F6A" w:rsidRPr="00F64200" w:rsidRDefault="00F64200" w:rsidP="00F64200">
          <w:pPr>
            <w:pStyle w:val="Cita"/>
            <w:rPr>
              <w:i w:val="0"/>
              <w:sz w:val="28"/>
              <w:szCs w:val="28"/>
            </w:rPr>
          </w:pPr>
          <w:r>
            <w:rPr>
              <w:i w:val="0"/>
              <w:sz w:val="28"/>
              <w:szCs w:val="28"/>
            </w:rPr>
            <w:tab/>
            <w:t>P</w:t>
          </w:r>
          <w:r w:rsidRPr="00F64200">
            <w:rPr>
              <w:i w:val="0"/>
              <w:sz w:val="28"/>
              <w:szCs w:val="28"/>
            </w:rPr>
            <w:t>ara la aceptación de desarrollo de sistemas informáticos para la administración y control patio, se ha realizado un estudio sobre la factibilidad operativa, la cual permite medir el grado de urgencia del problema presentando, interés y aceptación de la solución propuesta hacia los usuarios.</w:t>
          </w:r>
        </w:p>
        <w:p w14:paraId="75200851" w14:textId="77777777" w:rsidR="00504845" w:rsidRDefault="00504845" w:rsidP="00F64200"/>
        <w:p w14:paraId="2B223F34" w14:textId="198B9DF4" w:rsidR="00F64200" w:rsidRPr="00F64200" w:rsidRDefault="00F64200" w:rsidP="00F64200">
          <w:pPr>
            <w:pStyle w:val="Cita"/>
            <w:rPr>
              <w:i w:val="0"/>
              <w:sz w:val="28"/>
              <w:szCs w:val="28"/>
            </w:rPr>
          </w:pPr>
          <w:r w:rsidRPr="00F64200">
            <w:rPr>
              <w:i w:val="0"/>
              <w:sz w:val="28"/>
              <w:szCs w:val="28"/>
            </w:rPr>
            <w:t>2.3.1 Aplicación de la Técnica PIECES</w:t>
          </w:r>
        </w:p>
        <w:p w14:paraId="3AE79566" w14:textId="77777777" w:rsidR="00F64200" w:rsidRPr="00F64200" w:rsidRDefault="00F64200" w:rsidP="00F64200">
          <w:pPr>
            <w:pStyle w:val="Cita"/>
            <w:rPr>
              <w:i w:val="0"/>
              <w:sz w:val="28"/>
              <w:szCs w:val="28"/>
            </w:rPr>
          </w:pPr>
        </w:p>
        <w:p w14:paraId="567B3EFF" w14:textId="515E058C" w:rsidR="00CA5D6C" w:rsidRDefault="00F64200" w:rsidP="00CA5D6C">
          <w:pPr>
            <w:pStyle w:val="Cita"/>
            <w:rPr>
              <w:i w:val="0"/>
              <w:sz w:val="28"/>
              <w:szCs w:val="28"/>
            </w:rPr>
          </w:pPr>
          <w:r>
            <w:rPr>
              <w:i w:val="0"/>
              <w:sz w:val="28"/>
              <w:szCs w:val="28"/>
            </w:rPr>
            <w:t xml:space="preserve">2.3.1.1 </w:t>
          </w:r>
          <w:r w:rsidRPr="00F64200">
            <w:rPr>
              <w:i w:val="0"/>
              <w:sz w:val="28"/>
              <w:szCs w:val="28"/>
            </w:rPr>
            <w:t>Prestaciones:</w:t>
          </w:r>
        </w:p>
        <w:p w14:paraId="4A7968E1" w14:textId="77777777" w:rsidR="00A65C07" w:rsidRPr="00A65C07" w:rsidRDefault="00A65C07" w:rsidP="00A65C07"/>
        <w:p w14:paraId="6D2D90DE" w14:textId="5DF0ACE8" w:rsidR="00CA5D6C" w:rsidRPr="00CA5D6C" w:rsidRDefault="00CA5D6C" w:rsidP="00CA5D6C">
          <w:pPr>
            <w:pStyle w:val="Cita"/>
            <w:ind w:firstLine="720"/>
            <w:rPr>
              <w:rFonts w:ascii="Times" w:hAnsi="Times" w:cs="Times"/>
              <w:i w:val="0"/>
              <w:sz w:val="28"/>
              <w:szCs w:val="28"/>
              <w:lang w:val="es-ES"/>
            </w:rPr>
          </w:pPr>
          <w:r w:rsidRPr="00CA5D6C">
            <w:rPr>
              <w:i w:val="0"/>
              <w:sz w:val="28"/>
              <w:szCs w:val="28"/>
              <w:lang w:val="es-ES"/>
            </w:rPr>
            <w:t>“¿Proporciona el sistema la productividad y tiempo de respuesta apropiado?” La necesidad expresada por parte de los usuario</w:t>
          </w:r>
          <w:r>
            <w:rPr>
              <w:i w:val="0"/>
              <w:sz w:val="28"/>
              <w:szCs w:val="28"/>
              <w:lang w:val="es-ES"/>
            </w:rPr>
            <w:t>s involucrados en la empresa</w:t>
          </w:r>
          <w:r w:rsidRPr="00CA5D6C">
            <w:rPr>
              <w:i w:val="0"/>
              <w:sz w:val="28"/>
              <w:szCs w:val="28"/>
              <w:lang w:val="es-ES"/>
            </w:rPr>
            <w:t>, llevo a la aceptación de un sistema informático que de una manera sencilla y amigable, cubra los requerimientos solicitados y proporcione la información en forma oportuna y confiable para poder incrementar la productividad reduciendo el tiempo en cada uno de los procesos realizados por estos.</w:t>
          </w:r>
        </w:p>
        <w:p w14:paraId="512CADED" w14:textId="77777777" w:rsidR="00CA5D6C" w:rsidRPr="00CA5D6C" w:rsidRDefault="00CA5D6C" w:rsidP="00CA5D6C"/>
        <w:p w14:paraId="43B93780" w14:textId="646A78AF" w:rsidR="00F64200" w:rsidRDefault="00F64200" w:rsidP="00F64200">
          <w:pPr>
            <w:pStyle w:val="Cita"/>
            <w:rPr>
              <w:i w:val="0"/>
              <w:sz w:val="28"/>
              <w:szCs w:val="28"/>
            </w:rPr>
          </w:pPr>
          <w:r>
            <w:rPr>
              <w:i w:val="0"/>
              <w:sz w:val="28"/>
              <w:szCs w:val="28"/>
            </w:rPr>
            <w:t xml:space="preserve">2.3.1.2 </w:t>
          </w:r>
          <w:r w:rsidRPr="00F64200">
            <w:rPr>
              <w:i w:val="0"/>
              <w:sz w:val="28"/>
              <w:szCs w:val="28"/>
            </w:rPr>
            <w:t>Información:</w:t>
          </w:r>
        </w:p>
        <w:p w14:paraId="662E44B8" w14:textId="77777777" w:rsidR="00A65C07" w:rsidRPr="00A65C07" w:rsidRDefault="00A65C07" w:rsidP="00A65C07"/>
        <w:p w14:paraId="45D692BE" w14:textId="6FCCCA0C" w:rsidR="00CA5D6C" w:rsidRPr="00CA5D6C" w:rsidRDefault="00CA5D6C" w:rsidP="00CA5D6C">
          <w:pPr>
            <w:pStyle w:val="Cita"/>
            <w:ind w:firstLine="720"/>
            <w:rPr>
              <w:rFonts w:cs="Times"/>
              <w:i w:val="0"/>
              <w:sz w:val="28"/>
              <w:szCs w:val="28"/>
              <w:lang w:val="es-ES"/>
            </w:rPr>
          </w:pPr>
          <w:r w:rsidRPr="00CA5D6C">
            <w:rPr>
              <w:i w:val="0"/>
              <w:sz w:val="28"/>
              <w:szCs w:val="28"/>
              <w:lang w:val="es-ES"/>
            </w:rPr>
            <w:t>“¿Suministra el sistema a los us</w:t>
          </w:r>
          <w:r>
            <w:rPr>
              <w:i w:val="0"/>
              <w:sz w:val="28"/>
              <w:szCs w:val="28"/>
              <w:lang w:val="es-ES"/>
            </w:rPr>
            <w:t>uarios finales de la empresa</w:t>
          </w:r>
          <w:r w:rsidRPr="00CA5D6C">
            <w:rPr>
              <w:i w:val="0"/>
              <w:sz w:val="28"/>
              <w:szCs w:val="28"/>
              <w:lang w:val="es-ES"/>
            </w:rPr>
            <w:t xml:space="preserve"> la información en forma útil y de forma precisa, pertinente y a tiempo?”</w:t>
          </w:r>
        </w:p>
        <w:p w14:paraId="53C855E5" w14:textId="0556B01D" w:rsidR="00CA5D6C" w:rsidRPr="00CA5D6C" w:rsidRDefault="00CA5D6C" w:rsidP="00CA5D6C">
          <w:pPr>
            <w:pStyle w:val="Cita"/>
            <w:ind w:firstLine="720"/>
            <w:rPr>
              <w:rFonts w:cs="Times"/>
              <w:i w:val="0"/>
              <w:sz w:val="28"/>
              <w:szCs w:val="28"/>
              <w:lang w:val="es-ES"/>
            </w:rPr>
          </w:pPr>
          <w:r w:rsidRPr="00CA5D6C">
            <w:rPr>
              <w:i w:val="0"/>
              <w:sz w:val="28"/>
              <w:szCs w:val="28"/>
              <w:lang w:val="es-ES"/>
            </w:rPr>
            <w:t>El sistema a desarrollar en Patio mecanizara los diferentes procesos que se llevan a cabo en la institución, lo que permitirá obtener y utilizar:</w:t>
          </w:r>
        </w:p>
        <w:p w14:paraId="479407FC" w14:textId="5D6492BB" w:rsidR="00CA5D6C" w:rsidRPr="00CA5D6C" w:rsidRDefault="00CA5D6C" w:rsidP="00CA5D6C">
          <w:pPr>
            <w:pStyle w:val="Cita"/>
            <w:ind w:firstLine="720"/>
            <w:rPr>
              <w:rFonts w:cs="Times"/>
              <w:i w:val="0"/>
              <w:sz w:val="28"/>
              <w:szCs w:val="28"/>
              <w:lang w:val="es-ES"/>
            </w:rPr>
          </w:pPr>
          <w:r w:rsidRPr="00CA5D6C">
            <w:rPr>
              <w:rFonts w:cs="Symbol"/>
              <w:i w:val="0"/>
              <w:sz w:val="28"/>
              <w:szCs w:val="28"/>
              <w:lang w:val="es-ES"/>
            </w:rPr>
            <w:t xml:space="preserve"> </w:t>
          </w:r>
          <w:r w:rsidRPr="00CA5D6C">
            <w:rPr>
              <w:i w:val="0"/>
              <w:sz w:val="28"/>
              <w:szCs w:val="28"/>
              <w:lang w:val="es-ES"/>
            </w:rPr>
            <w:t xml:space="preserve">Información útil, que en la mayoría del tiempo es primordial para continuar con las labores diarias que se realizan así como la toma de decisiones. </w:t>
          </w:r>
        </w:p>
        <w:p w14:paraId="15032791" w14:textId="329BD660" w:rsidR="00CA5D6C" w:rsidRPr="00CA5D6C" w:rsidRDefault="00CA5D6C" w:rsidP="00CA5D6C">
          <w:pPr>
            <w:pStyle w:val="Cita"/>
            <w:ind w:firstLine="720"/>
            <w:rPr>
              <w:rFonts w:cs="Times"/>
              <w:i w:val="0"/>
              <w:sz w:val="28"/>
              <w:szCs w:val="28"/>
              <w:lang w:val="es-ES"/>
            </w:rPr>
          </w:pPr>
          <w:r w:rsidRPr="00CA5D6C">
            <w:rPr>
              <w:rFonts w:cs="Symbol"/>
              <w:i w:val="0"/>
              <w:sz w:val="28"/>
              <w:szCs w:val="28"/>
              <w:lang w:val="es-ES"/>
            </w:rPr>
            <w:t xml:space="preserve"> </w:t>
          </w:r>
          <w:r w:rsidRPr="00CA5D6C">
            <w:rPr>
              <w:i w:val="0"/>
              <w:sz w:val="28"/>
              <w:szCs w:val="28"/>
              <w:lang w:val="es-ES"/>
            </w:rPr>
            <w:t xml:space="preserve">Información precisa debido a que se reducirá el porcentaje de error en su registro, al cambiar el sistema actual por el sistema mecanizado y la información necesaria para la toma de decisiones. </w:t>
          </w:r>
        </w:p>
        <w:p w14:paraId="3511910F" w14:textId="45E587F0" w:rsidR="00CA5D6C" w:rsidRDefault="00CA5D6C" w:rsidP="00CA5D6C">
          <w:pPr>
            <w:pStyle w:val="Cita"/>
            <w:ind w:firstLine="720"/>
            <w:rPr>
              <w:i w:val="0"/>
              <w:sz w:val="28"/>
              <w:szCs w:val="28"/>
              <w:lang w:val="es-ES"/>
            </w:rPr>
          </w:pPr>
          <w:r w:rsidRPr="00CA5D6C">
            <w:rPr>
              <w:rFonts w:cs="Symbol"/>
              <w:i w:val="0"/>
              <w:sz w:val="28"/>
              <w:szCs w:val="28"/>
              <w:lang w:val="es-ES"/>
            </w:rPr>
            <w:t xml:space="preserve"> </w:t>
          </w:r>
          <w:r w:rsidRPr="00CA5D6C">
            <w:rPr>
              <w:i w:val="0"/>
              <w:sz w:val="28"/>
              <w:szCs w:val="28"/>
              <w:lang w:val="es-ES"/>
            </w:rPr>
            <w:t xml:space="preserve">La información que se genera es la que los usuarios esperan obtener, es decir estará de acuerdo a sus intereses. </w:t>
          </w:r>
        </w:p>
        <w:p w14:paraId="31CC6924" w14:textId="77777777" w:rsidR="00A65C07" w:rsidRDefault="00A65C07" w:rsidP="00A65C07"/>
        <w:p w14:paraId="09EA5FA6" w14:textId="77777777" w:rsidR="00A65C07" w:rsidRDefault="00A65C07" w:rsidP="00A65C07"/>
        <w:p w14:paraId="7F642769" w14:textId="77777777" w:rsidR="00A65C07" w:rsidRDefault="00A65C07" w:rsidP="00A65C07"/>
        <w:p w14:paraId="4048EB9E" w14:textId="77777777" w:rsidR="00A65C07" w:rsidRDefault="00A65C07" w:rsidP="00A65C07"/>
        <w:p w14:paraId="4883EBA2" w14:textId="77777777" w:rsidR="00A65C07" w:rsidRDefault="00A65C07" w:rsidP="00A65C07"/>
        <w:p w14:paraId="07F37A86" w14:textId="77777777" w:rsidR="00A65C07" w:rsidRDefault="00A65C07" w:rsidP="00A65C07"/>
        <w:p w14:paraId="2AFB6849" w14:textId="77777777" w:rsidR="002F1B49" w:rsidRPr="00A65C07" w:rsidRDefault="002F1B49" w:rsidP="00A65C07"/>
        <w:p w14:paraId="44F36200" w14:textId="77777777" w:rsidR="00CA5D6C" w:rsidRPr="00CA5D6C" w:rsidRDefault="00CA5D6C" w:rsidP="00CA5D6C"/>
        <w:p w14:paraId="2997F66B" w14:textId="40FA400A" w:rsidR="00F64200" w:rsidRPr="00AD1858" w:rsidRDefault="00F64200" w:rsidP="00F64200">
          <w:pPr>
            <w:pStyle w:val="Cita"/>
            <w:rPr>
              <w:i w:val="0"/>
              <w:sz w:val="28"/>
              <w:szCs w:val="28"/>
            </w:rPr>
          </w:pPr>
          <w:r w:rsidRPr="00AD1858">
            <w:rPr>
              <w:i w:val="0"/>
              <w:sz w:val="28"/>
              <w:szCs w:val="28"/>
            </w:rPr>
            <w:t>2.3.1.3 Economía:</w:t>
          </w:r>
        </w:p>
        <w:p w14:paraId="70BE971B" w14:textId="77777777" w:rsidR="00A65C07" w:rsidRPr="00A65C07" w:rsidRDefault="00A65C07" w:rsidP="00A65C07">
          <w:pPr>
            <w:rPr>
              <w:i/>
            </w:rPr>
          </w:pPr>
        </w:p>
        <w:p w14:paraId="7CBA2F3F" w14:textId="1F6F9F35" w:rsidR="00CA5D6C" w:rsidRPr="00A65C07" w:rsidRDefault="00CA5D6C" w:rsidP="00A65C07">
          <w:pPr>
            <w:pStyle w:val="Cita"/>
            <w:ind w:firstLine="720"/>
            <w:rPr>
              <w:rFonts w:cs="Times"/>
              <w:i w:val="0"/>
              <w:sz w:val="28"/>
              <w:szCs w:val="28"/>
              <w:lang w:val="es-ES"/>
            </w:rPr>
          </w:pPr>
          <w:r w:rsidRPr="00A65C07">
            <w:rPr>
              <w:i w:val="0"/>
              <w:sz w:val="28"/>
              <w:szCs w:val="28"/>
              <w:lang w:val="es-ES"/>
            </w:rPr>
            <w:t xml:space="preserve">“¿El sistema ofrece el nivel de servicio adecuado y suficiente para reducir los costos de la institución e incrementar los beneficio?” La creación e implementación del sistema significaría un ahorro, en el desarrollo de los procesos de la empresa. </w:t>
          </w:r>
        </w:p>
        <w:p w14:paraId="0C63F59C" w14:textId="77777777" w:rsidR="00CA5D6C" w:rsidRPr="00CA5D6C" w:rsidRDefault="00CA5D6C" w:rsidP="00CA5D6C"/>
        <w:p w14:paraId="1DD33DD0" w14:textId="5B779CEB" w:rsidR="00F64200" w:rsidRDefault="00F64200" w:rsidP="00F64200">
          <w:pPr>
            <w:pStyle w:val="Cita"/>
            <w:rPr>
              <w:i w:val="0"/>
              <w:sz w:val="28"/>
              <w:szCs w:val="28"/>
            </w:rPr>
          </w:pPr>
          <w:r>
            <w:rPr>
              <w:i w:val="0"/>
              <w:sz w:val="28"/>
              <w:szCs w:val="28"/>
            </w:rPr>
            <w:t xml:space="preserve">2.3.1.4 </w:t>
          </w:r>
          <w:r w:rsidRPr="00F64200">
            <w:rPr>
              <w:i w:val="0"/>
              <w:sz w:val="28"/>
              <w:szCs w:val="28"/>
            </w:rPr>
            <w:t>Control:</w:t>
          </w:r>
        </w:p>
        <w:p w14:paraId="621F4D28" w14:textId="77777777" w:rsidR="00A65C07" w:rsidRPr="00A65C07" w:rsidRDefault="00A65C07" w:rsidP="00A65C07"/>
        <w:p w14:paraId="3D29ABC4" w14:textId="77777777" w:rsidR="00CA5D6C" w:rsidRPr="00CA5D6C" w:rsidRDefault="00CA5D6C" w:rsidP="00CA5D6C">
          <w:pPr>
            <w:pStyle w:val="Cita"/>
            <w:ind w:firstLine="720"/>
            <w:rPr>
              <w:rFonts w:ascii="Times" w:hAnsi="Times" w:cs="Times"/>
              <w:i w:val="0"/>
              <w:sz w:val="28"/>
              <w:szCs w:val="28"/>
              <w:lang w:val="es-ES"/>
            </w:rPr>
          </w:pPr>
          <w:r w:rsidRPr="00CA5D6C">
            <w:rPr>
              <w:i w:val="0"/>
              <w:sz w:val="28"/>
              <w:szCs w:val="28"/>
              <w:lang w:val="es-ES"/>
            </w:rPr>
            <w:t xml:space="preserve">“¿Ofrece el sistema controles adecuados que garanticen la seguridad y la precisión de los datos de la información?” El sistema a desarrollar contara con diferentes perfiles de usuarios según el manejo de información que estos requieran, proporcionando confiabilidad, portabilidad e integridad de la información, así mismo se especificaran los controles de seguridad a nivel físico de los equipos. </w:t>
          </w:r>
        </w:p>
        <w:p w14:paraId="70D7F62E" w14:textId="77777777" w:rsidR="00CA5D6C" w:rsidRPr="00CA5D6C" w:rsidRDefault="00CA5D6C" w:rsidP="00CA5D6C"/>
        <w:p w14:paraId="6243938A" w14:textId="16CBC2AF" w:rsidR="00F64200" w:rsidRDefault="00F64200" w:rsidP="00F64200">
          <w:pPr>
            <w:pStyle w:val="Cita"/>
            <w:rPr>
              <w:i w:val="0"/>
              <w:sz w:val="28"/>
              <w:szCs w:val="28"/>
            </w:rPr>
          </w:pPr>
          <w:r>
            <w:rPr>
              <w:i w:val="0"/>
              <w:sz w:val="28"/>
              <w:szCs w:val="28"/>
            </w:rPr>
            <w:t xml:space="preserve">2.3.1.5 </w:t>
          </w:r>
          <w:r w:rsidRPr="00F64200">
            <w:rPr>
              <w:i w:val="0"/>
              <w:sz w:val="28"/>
              <w:szCs w:val="28"/>
            </w:rPr>
            <w:t>Eficacia:</w:t>
          </w:r>
        </w:p>
        <w:p w14:paraId="4E7A3784" w14:textId="77777777" w:rsidR="00A65C07" w:rsidRPr="00A65C07" w:rsidRDefault="00A65C07" w:rsidP="00A65C07"/>
        <w:p w14:paraId="47143B97" w14:textId="2A19D1CA" w:rsidR="00692FA4" w:rsidRPr="00692FA4" w:rsidRDefault="00692FA4" w:rsidP="00692FA4">
          <w:pPr>
            <w:pStyle w:val="Cita"/>
            <w:ind w:firstLine="720"/>
            <w:rPr>
              <w:rFonts w:ascii="Times" w:hAnsi="Times" w:cs="Times"/>
              <w:i w:val="0"/>
              <w:sz w:val="28"/>
              <w:szCs w:val="28"/>
              <w:lang w:val="es-ES"/>
            </w:rPr>
          </w:pPr>
          <w:r w:rsidRPr="00692FA4">
            <w:rPr>
              <w:i w:val="0"/>
              <w:sz w:val="28"/>
              <w:szCs w:val="28"/>
              <w:lang w:val="es-ES"/>
            </w:rPr>
            <w:t xml:space="preserve">“¿Hace el sistema un uso máximo de los recursos disponibles, incluidas las personas, el tiempo, el flujo de papeles y similares?” El sistema informático para la administración y control de expedientes Patio, hará uso adecuado de los recursos con los que cuenta entre estos: el recurso humano, el tiempo y el flujo de la información. Ya que el recurso humano con el que cuenta dicha institución es un personal con conocimientos básico en equipo tecnológico se podrá asumir un uso eficiente del sistema, lo que conllevara al ahorro del tiempo en el desarrollo de sus actividades dando como resultado final la generación oportuna de la información requerida por los diferentes usuarios. </w:t>
          </w:r>
        </w:p>
        <w:p w14:paraId="2A6F5E13" w14:textId="77777777" w:rsidR="00692FA4" w:rsidRPr="00692FA4" w:rsidRDefault="00692FA4" w:rsidP="00692FA4"/>
        <w:p w14:paraId="2B91AF01" w14:textId="51DB2C4A" w:rsidR="00F64200" w:rsidRDefault="00F64200" w:rsidP="00F64200">
          <w:pPr>
            <w:pStyle w:val="Cita"/>
            <w:rPr>
              <w:i w:val="0"/>
              <w:sz w:val="28"/>
              <w:szCs w:val="28"/>
            </w:rPr>
          </w:pPr>
          <w:r>
            <w:rPr>
              <w:i w:val="0"/>
              <w:sz w:val="28"/>
              <w:szCs w:val="28"/>
            </w:rPr>
            <w:t xml:space="preserve">2.3.1.6 </w:t>
          </w:r>
          <w:r w:rsidRPr="00F64200">
            <w:rPr>
              <w:i w:val="0"/>
              <w:sz w:val="28"/>
              <w:szCs w:val="28"/>
            </w:rPr>
            <w:t>Servicio</w:t>
          </w:r>
          <w:r>
            <w:rPr>
              <w:i w:val="0"/>
              <w:sz w:val="28"/>
              <w:szCs w:val="28"/>
            </w:rPr>
            <w:t>:</w:t>
          </w:r>
        </w:p>
        <w:p w14:paraId="1EDF19B9" w14:textId="77777777" w:rsidR="00A65C07" w:rsidRPr="00A65C07" w:rsidRDefault="00A65C07" w:rsidP="00A65C07"/>
        <w:p w14:paraId="44C213CB" w14:textId="5C8FE26B" w:rsidR="00692FA4" w:rsidRPr="00692FA4" w:rsidRDefault="00692FA4" w:rsidP="00692FA4">
          <w:pPr>
            <w:pStyle w:val="Cita"/>
            <w:ind w:firstLine="720"/>
            <w:rPr>
              <w:rFonts w:cs="Times"/>
              <w:i w:val="0"/>
              <w:sz w:val="28"/>
              <w:szCs w:val="28"/>
              <w:lang w:val="es-ES"/>
            </w:rPr>
          </w:pPr>
          <w:r w:rsidRPr="00692FA4">
            <w:rPr>
              <w:rFonts w:cs="Times"/>
              <w:i w:val="0"/>
              <w:sz w:val="28"/>
              <w:szCs w:val="28"/>
              <w:lang w:val="es-ES"/>
            </w:rPr>
            <w:t>“</w:t>
          </w:r>
          <w:r w:rsidRPr="00692FA4">
            <w:rPr>
              <w:i w:val="0"/>
              <w:sz w:val="28"/>
              <w:szCs w:val="28"/>
              <w:lang w:val="es-ES"/>
            </w:rPr>
            <w:t>¿Ofrece el sistema los servíos solicitados de forma fiable aquellos que lo necesitan? ¿Es el sistema flexible y ampliable?</w:t>
          </w:r>
          <w:r w:rsidRPr="00692FA4">
            <w:rPr>
              <w:rFonts w:cs="Times"/>
              <w:i w:val="0"/>
              <w:sz w:val="28"/>
              <w:szCs w:val="28"/>
              <w:lang w:val="es-ES"/>
            </w:rPr>
            <w:t xml:space="preserve">” </w:t>
          </w:r>
          <w:r w:rsidRPr="00692FA4">
            <w:rPr>
              <w:i w:val="0"/>
              <w:sz w:val="28"/>
              <w:szCs w:val="28"/>
              <w:lang w:val="es-ES"/>
            </w:rPr>
            <w:t xml:space="preserve">El sistema ha desarrollar será diseñado de tal manera que los diferentes componentes de la empresa funcionen armónicamente y sin fuga de datos proveyendo a los usuarios la confianza en el manejo de la información generada, la cual será estrictamente validada y con un formato según los requerimientos establecidos por los usuarios. El sistema podrá ser operado en línea y con seguridad por los usuarios autorizados. Con respecto a su flexibilidad se puede decir que el sistema será diseñado en base a las necesidades identificadas por parte de los usuarios por lo cual se considera flexible por que se adaptara a la necesidades específicas de cada uno de los componentes, así mismo se proporcionara de manera detallada la información necesaria para su posterior mantenimiento y ampliación del mismo de manera que el responsable de dicha actividad tenga la adecuada información para la mejora de cada uno de los componentes que conforman al sistema. </w:t>
          </w:r>
        </w:p>
        <w:p w14:paraId="7638B58A" w14:textId="77777777" w:rsidR="00F512E2" w:rsidRDefault="00F512E2" w:rsidP="00D973D8"/>
        <w:p w14:paraId="3EFC3C19" w14:textId="77777777" w:rsidR="00A65C07" w:rsidRDefault="00A65C07" w:rsidP="00D973D8"/>
        <w:p w14:paraId="0DA3470D" w14:textId="77777777" w:rsidR="00A65C07" w:rsidRDefault="00A65C07" w:rsidP="00D973D8"/>
        <w:p w14:paraId="4BE96AAE" w14:textId="77777777" w:rsidR="00A65C07" w:rsidRDefault="00A65C07" w:rsidP="00D973D8"/>
        <w:p w14:paraId="54AE6E73" w14:textId="77777777" w:rsidR="00A65C07" w:rsidRDefault="00A65C07" w:rsidP="00D973D8"/>
        <w:p w14:paraId="42D0186E" w14:textId="77777777" w:rsidR="00A65C07" w:rsidRDefault="00A65C07" w:rsidP="00D973D8"/>
        <w:p w14:paraId="444607F5" w14:textId="77777777" w:rsidR="00A65C07" w:rsidRDefault="00A65C07" w:rsidP="00D973D8"/>
        <w:p w14:paraId="4DAC0D3B" w14:textId="77777777" w:rsidR="00A65C07" w:rsidRDefault="00A65C07" w:rsidP="00D973D8"/>
        <w:p w14:paraId="5C84785C" w14:textId="77777777" w:rsidR="00A65C07" w:rsidRDefault="00A65C07" w:rsidP="00D973D8"/>
        <w:p w14:paraId="610A38C9" w14:textId="77777777" w:rsidR="00A65C07" w:rsidRDefault="00A65C07" w:rsidP="00D973D8"/>
        <w:p w14:paraId="60316F47" w14:textId="77777777" w:rsidR="00A65C07" w:rsidRDefault="00A65C07" w:rsidP="00D973D8"/>
        <w:p w14:paraId="6386E516" w14:textId="77777777" w:rsidR="00A65C07" w:rsidRDefault="00A65C07" w:rsidP="00D973D8"/>
        <w:p w14:paraId="278E4C50" w14:textId="77777777" w:rsidR="00A65C07" w:rsidRDefault="00A65C07" w:rsidP="00D973D8"/>
        <w:p w14:paraId="19125C20" w14:textId="77777777" w:rsidR="00A65C07" w:rsidRDefault="00A65C07" w:rsidP="00D973D8"/>
        <w:p w14:paraId="706500E7" w14:textId="77777777" w:rsidR="00A65C07" w:rsidRDefault="00A65C07" w:rsidP="00D973D8"/>
        <w:p w14:paraId="6DE0907B" w14:textId="77777777" w:rsidR="00A65C07" w:rsidRDefault="00A65C07" w:rsidP="00D973D8"/>
        <w:p w14:paraId="5B13B48B" w14:textId="77777777" w:rsidR="00A65C07" w:rsidRDefault="00A65C07" w:rsidP="00D973D8"/>
        <w:p w14:paraId="1E022E10" w14:textId="77777777" w:rsidR="00A65C07" w:rsidRDefault="00A65C07" w:rsidP="00D973D8"/>
        <w:p w14:paraId="54ADCF10" w14:textId="77777777" w:rsidR="00A65C07" w:rsidRDefault="00A65C07" w:rsidP="00D973D8"/>
        <w:p w14:paraId="2AED7BF2" w14:textId="77777777" w:rsidR="00A65C07" w:rsidRDefault="00A65C07" w:rsidP="00D973D8"/>
        <w:p w14:paraId="73B8B24D" w14:textId="77777777" w:rsidR="00A65C07" w:rsidRDefault="00A65C07" w:rsidP="00D973D8"/>
        <w:p w14:paraId="0F9D2771" w14:textId="77777777" w:rsidR="00A65C07" w:rsidRDefault="00A65C07" w:rsidP="00D973D8"/>
        <w:p w14:paraId="1AFECA15" w14:textId="77777777" w:rsidR="00A65C07" w:rsidRDefault="00A65C07" w:rsidP="00D973D8"/>
        <w:p w14:paraId="3B9B4BAA" w14:textId="77777777" w:rsidR="00A65C07" w:rsidRDefault="00A65C07" w:rsidP="00D973D8"/>
        <w:p w14:paraId="4FB28FE6" w14:textId="77777777" w:rsidR="00A65C07" w:rsidRDefault="00A65C07" w:rsidP="00D973D8"/>
        <w:p w14:paraId="10474DEA" w14:textId="77777777" w:rsidR="00A65C07" w:rsidRDefault="00A65C07" w:rsidP="00D973D8"/>
        <w:p w14:paraId="1A84B7F1" w14:textId="77777777" w:rsidR="00A65C07" w:rsidRDefault="00A65C07" w:rsidP="00D973D8"/>
        <w:p w14:paraId="70915949" w14:textId="77777777" w:rsidR="00A65C07" w:rsidRDefault="00A65C07" w:rsidP="00D973D8"/>
        <w:p w14:paraId="131B4354" w14:textId="77777777" w:rsidR="00A65C07" w:rsidRDefault="00A65C07" w:rsidP="00D973D8"/>
        <w:p w14:paraId="17F2A018" w14:textId="77777777" w:rsidR="00A65C07" w:rsidRDefault="00A65C07" w:rsidP="00D973D8"/>
        <w:p w14:paraId="51F4837F" w14:textId="77777777" w:rsidR="00A65C07" w:rsidRDefault="00A65C07" w:rsidP="00D973D8"/>
        <w:p w14:paraId="2C65839E" w14:textId="77777777" w:rsidR="00A65C07" w:rsidRDefault="00A65C07" w:rsidP="00D973D8"/>
        <w:p w14:paraId="4D770E21" w14:textId="77777777" w:rsidR="00A65C07" w:rsidRDefault="00A65C07" w:rsidP="00D973D8"/>
        <w:p w14:paraId="6B65D7A2" w14:textId="77777777" w:rsidR="00A65C07" w:rsidRDefault="00A65C07" w:rsidP="00D973D8"/>
        <w:p w14:paraId="3D0E6547" w14:textId="77777777" w:rsidR="00A65C07" w:rsidRDefault="00A65C07" w:rsidP="00D973D8"/>
        <w:p w14:paraId="6C501F58" w14:textId="77777777" w:rsidR="00A65C07" w:rsidRDefault="00A65C07" w:rsidP="00D973D8"/>
        <w:p w14:paraId="58CF68E8" w14:textId="77777777" w:rsidR="00A65C07" w:rsidRDefault="00A65C07" w:rsidP="00D973D8"/>
        <w:p w14:paraId="27F86287" w14:textId="77777777" w:rsidR="00A65C07" w:rsidRDefault="00A65C07" w:rsidP="00D973D8"/>
        <w:p w14:paraId="7EE88B23" w14:textId="77777777" w:rsidR="00A65C07" w:rsidRDefault="00A65C07" w:rsidP="00D973D8"/>
        <w:p w14:paraId="3A2EC376" w14:textId="77777777" w:rsidR="00A65C07" w:rsidRDefault="00A65C07" w:rsidP="00D973D8"/>
        <w:p w14:paraId="2F0D688D" w14:textId="77777777" w:rsidR="00A65C07" w:rsidRDefault="00A65C07" w:rsidP="00D973D8"/>
        <w:p w14:paraId="3070A52B" w14:textId="77777777" w:rsidR="00A65C07" w:rsidRPr="00B26D2C" w:rsidRDefault="00A65C07" w:rsidP="00D973D8"/>
        <w:p w14:paraId="1DDABF8C" w14:textId="3B137803" w:rsidR="00366D5F" w:rsidRPr="006B55FC" w:rsidRDefault="00366D5F" w:rsidP="00366D5F">
          <w:pPr>
            <w:pStyle w:val="Ttulo4"/>
            <w:rPr>
              <w:b w:val="0"/>
              <w:i w:val="0"/>
              <w:sz w:val="28"/>
              <w:szCs w:val="28"/>
            </w:rPr>
          </w:pPr>
          <w:r w:rsidRPr="006B55FC">
            <w:rPr>
              <w:b w:val="0"/>
              <w:i w:val="0"/>
              <w:sz w:val="28"/>
              <w:szCs w:val="28"/>
            </w:rPr>
            <w:t>Modelo Entidad Relación:</w:t>
          </w:r>
        </w:p>
        <w:p w14:paraId="25939586" w14:textId="77777777" w:rsidR="00075554" w:rsidRDefault="00075554" w:rsidP="00075554"/>
        <w:p w14:paraId="29DBEF27" w14:textId="4EB59D83" w:rsidR="00075554" w:rsidRPr="00075554" w:rsidRDefault="00075554" w:rsidP="00075554">
          <w:r>
            <w:rPr>
              <w:noProof/>
              <w:lang w:val="es-ES"/>
            </w:rPr>
            <w:drawing>
              <wp:inline distT="0" distB="0" distL="0" distR="0" wp14:anchorId="52F2EDBE" wp14:editId="46983A42">
                <wp:extent cx="6642100" cy="4394200"/>
                <wp:effectExtent l="25400" t="0" r="38100" b="1270000"/>
                <wp:docPr id="1" name="Imagen 1" descr="Macintosh HD:Users:nicolasfuenzalidacontreras:Desktop:Modelo Entidad Rel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nicolasfuenzalidacontreras:Desktop:Modelo Entidad Relac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4394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C1AACFE" w14:textId="77777777" w:rsidR="006B55FC" w:rsidRDefault="006B55FC" w:rsidP="00366D5F">
          <w:pPr>
            <w:pStyle w:val="Ttulo4"/>
            <w:rPr>
              <w:b w:val="0"/>
              <w:i w:val="0"/>
              <w:sz w:val="28"/>
              <w:szCs w:val="28"/>
            </w:rPr>
          </w:pPr>
        </w:p>
        <w:p w14:paraId="6D7ACFDE" w14:textId="77777777" w:rsidR="006B55FC" w:rsidRDefault="006B55FC" w:rsidP="006B55FC"/>
        <w:p w14:paraId="1B857C80" w14:textId="77777777" w:rsidR="006B55FC" w:rsidRDefault="006B55FC" w:rsidP="006B55FC"/>
        <w:p w14:paraId="6B05EFEC" w14:textId="77777777" w:rsidR="006B55FC" w:rsidRDefault="006B55FC" w:rsidP="006B55FC"/>
        <w:p w14:paraId="5DD21E21" w14:textId="77777777" w:rsidR="006B55FC" w:rsidRDefault="006B55FC" w:rsidP="006B55FC"/>
        <w:p w14:paraId="60DAB952" w14:textId="77777777" w:rsidR="006B55FC" w:rsidRDefault="006B55FC" w:rsidP="006B55FC"/>
        <w:p w14:paraId="1C7468EB" w14:textId="77777777" w:rsidR="006B55FC" w:rsidRDefault="006B55FC" w:rsidP="006B55FC"/>
        <w:p w14:paraId="38E9B565" w14:textId="77777777" w:rsidR="006B55FC" w:rsidRDefault="006B55FC" w:rsidP="006B55FC"/>
        <w:p w14:paraId="78E0BC1B" w14:textId="77777777" w:rsidR="006B55FC" w:rsidRDefault="006B55FC" w:rsidP="006B55FC"/>
        <w:p w14:paraId="609D3E89" w14:textId="77777777" w:rsidR="006B55FC" w:rsidRDefault="006B55FC" w:rsidP="006B55FC"/>
        <w:p w14:paraId="0B74E8D0" w14:textId="77777777" w:rsidR="006B55FC" w:rsidRDefault="006B55FC" w:rsidP="006B55FC"/>
        <w:p w14:paraId="1F141B47" w14:textId="77777777" w:rsidR="006B55FC" w:rsidRPr="006B55FC" w:rsidRDefault="006B55FC" w:rsidP="006B55FC"/>
        <w:p w14:paraId="7DF62A90" w14:textId="7CA78CDF" w:rsidR="00782AE7" w:rsidRPr="00065228" w:rsidRDefault="00A65C07" w:rsidP="00065228">
          <w:pPr>
            <w:pStyle w:val="Ttulo4"/>
            <w:rPr>
              <w:b w:val="0"/>
              <w:i w:val="0"/>
              <w:sz w:val="28"/>
              <w:szCs w:val="28"/>
            </w:rPr>
          </w:pPr>
          <w:r>
            <w:rPr>
              <w:noProof/>
              <w:lang w:val="es-ES"/>
            </w:rPr>
            <w:drawing>
              <wp:anchor distT="0" distB="0" distL="114300" distR="114300" simplePos="0" relativeHeight="251660288" behindDoc="0" locked="0" layoutInCell="1" allowOverlap="1" wp14:anchorId="47354823" wp14:editId="42D44784">
                <wp:simplePos x="0" y="0"/>
                <wp:positionH relativeFrom="column">
                  <wp:posOffset>0</wp:posOffset>
                </wp:positionH>
                <wp:positionV relativeFrom="paragraph">
                  <wp:posOffset>389255</wp:posOffset>
                </wp:positionV>
                <wp:extent cx="6642100" cy="6350000"/>
                <wp:effectExtent l="25400" t="0" r="38100" b="1803400"/>
                <wp:wrapThrough wrapText="bothSides">
                  <wp:wrapPolygon edited="0">
                    <wp:start x="1074" y="0"/>
                    <wp:lineTo x="-83" y="259"/>
                    <wp:lineTo x="-83" y="20390"/>
                    <wp:lineTo x="248" y="22118"/>
                    <wp:lineTo x="-83" y="22637"/>
                    <wp:lineTo x="-83" y="27648"/>
                    <wp:lineTo x="21641" y="27648"/>
                    <wp:lineTo x="21641" y="1123"/>
                    <wp:lineTo x="20980" y="346"/>
                    <wp:lineTo x="20485" y="0"/>
                    <wp:lineTo x="1074" y="0"/>
                  </wp:wrapPolygon>
                </wp:wrapThrough>
                <wp:docPr id="2" name="Imagen 1" descr="Macintosh HD:Users:nicolasfuenzalidacontreras:Desktop:diccionario_de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nicolasfuenzalidacontreras:Desktop:diccionario_de_dat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635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366D5F" w:rsidRPr="006B55FC">
            <w:rPr>
              <w:b w:val="0"/>
              <w:i w:val="0"/>
              <w:sz w:val="28"/>
              <w:szCs w:val="28"/>
            </w:rPr>
            <w:t>Diccionario de Datos:</w:t>
          </w:r>
          <w:r w:rsidR="00065228" w:rsidRPr="00065228">
            <w:rPr>
              <w:noProof/>
              <w:lang w:val="es-ES"/>
            </w:rPr>
            <w:t xml:space="preserve"> </w:t>
          </w:r>
        </w:p>
      </w:sdtContent>
    </w:sdt>
    <w:p w14:paraId="67CBCF8B" w14:textId="2334BF6B" w:rsidR="00782AE7" w:rsidRDefault="00861888" w:rsidP="00861888">
      <w:pPr>
        <w:pStyle w:val="Ttulo3"/>
        <w:jc w:val="center"/>
        <w:rPr>
          <w:sz w:val="32"/>
          <w:szCs w:val="32"/>
        </w:rPr>
      </w:pPr>
      <w:r w:rsidRPr="00861888">
        <w:rPr>
          <w:sz w:val="32"/>
          <w:szCs w:val="32"/>
        </w:rPr>
        <w:t>Diagramas de Flujo de Datos (DFD)</w:t>
      </w:r>
      <w:r>
        <w:rPr>
          <w:sz w:val="32"/>
          <w:szCs w:val="32"/>
        </w:rPr>
        <w:t>.</w:t>
      </w:r>
    </w:p>
    <w:p w14:paraId="39A04077" w14:textId="79FE8E73" w:rsidR="00861888" w:rsidRDefault="00861888" w:rsidP="00861888">
      <w:pPr>
        <w:pStyle w:val="Ttulo4"/>
        <w:rPr>
          <w:b w:val="0"/>
          <w:i w:val="0"/>
          <w:sz w:val="28"/>
          <w:szCs w:val="28"/>
        </w:rPr>
      </w:pPr>
      <w:r w:rsidRPr="00861888">
        <w:rPr>
          <w:b w:val="0"/>
          <w:i w:val="0"/>
          <w:sz w:val="28"/>
          <w:szCs w:val="28"/>
        </w:rPr>
        <w:t>Diagrama de Nivel 0</w:t>
      </w:r>
      <w:r>
        <w:rPr>
          <w:b w:val="0"/>
          <w:i w:val="0"/>
          <w:sz w:val="28"/>
          <w:szCs w:val="28"/>
        </w:rPr>
        <w:t>:</w:t>
      </w:r>
    </w:p>
    <w:p w14:paraId="1CFF2C36" w14:textId="4F72910F" w:rsidR="00861888" w:rsidRDefault="00861888" w:rsidP="00861888">
      <w:r w:rsidRPr="00861888">
        <w:rPr>
          <w:noProof/>
          <w:lang w:val="es-ES"/>
        </w:rPr>
        <w:drawing>
          <wp:inline distT="0" distB="0" distL="0" distR="0" wp14:anchorId="7933D5DF" wp14:editId="05DCC7A6">
            <wp:extent cx="6134100" cy="5943600"/>
            <wp:effectExtent l="25400" t="0" r="38100" b="1701800"/>
            <wp:docPr id="3" name="Imagen 1" descr="Macintosh HD:Users:nicolasfuenzalidacontreras:Desktop:DFD Ni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nicolasfuenzalidacontreras:Desktop:DFD Nivel 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5943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3E78E5" w14:textId="77777777" w:rsidR="00861888" w:rsidRPr="00861888" w:rsidRDefault="00861888" w:rsidP="00861888"/>
    <w:p w14:paraId="51ABB26D" w14:textId="3633F069" w:rsidR="00861888" w:rsidRPr="00861888" w:rsidRDefault="002B6FDE" w:rsidP="00861888">
      <w:pPr>
        <w:pStyle w:val="Ttulo4"/>
        <w:rPr>
          <w:b w:val="0"/>
          <w:i w:val="0"/>
          <w:sz w:val="28"/>
          <w:szCs w:val="28"/>
        </w:rPr>
      </w:pPr>
      <w:r>
        <w:rPr>
          <w:noProof/>
          <w:lang w:val="es-ES"/>
        </w:rPr>
        <w:drawing>
          <wp:anchor distT="0" distB="0" distL="114300" distR="114300" simplePos="0" relativeHeight="251658240" behindDoc="0" locked="0" layoutInCell="1" allowOverlap="1" wp14:anchorId="7700F127" wp14:editId="0B6ED88C">
            <wp:simplePos x="0" y="0"/>
            <wp:positionH relativeFrom="column">
              <wp:posOffset>-254000</wp:posOffset>
            </wp:positionH>
            <wp:positionV relativeFrom="paragraph">
              <wp:posOffset>274955</wp:posOffset>
            </wp:positionV>
            <wp:extent cx="7200900" cy="4203700"/>
            <wp:effectExtent l="25400" t="0" r="38100" b="1231900"/>
            <wp:wrapThrough wrapText="bothSides">
              <wp:wrapPolygon edited="0">
                <wp:start x="533" y="0"/>
                <wp:lineTo x="-76" y="522"/>
                <wp:lineTo x="-76" y="27799"/>
                <wp:lineTo x="21638" y="27799"/>
                <wp:lineTo x="21638" y="1436"/>
                <wp:lineTo x="21410" y="653"/>
                <wp:lineTo x="21029" y="0"/>
                <wp:lineTo x="533" y="0"/>
              </wp:wrapPolygon>
            </wp:wrapThrough>
            <wp:docPr id="4" name="Imagen 2" descr="Macintosh HD:Users:nicolasfuenzalidacontreras:Desktop:DFD Nivel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nicolasfuenzalidacontreras:Desktop:DFD Nivel 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4203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61888" w:rsidRPr="00861888">
        <w:rPr>
          <w:b w:val="0"/>
          <w:i w:val="0"/>
          <w:sz w:val="28"/>
          <w:szCs w:val="28"/>
        </w:rPr>
        <w:t>Diagrama de Nivel 1</w:t>
      </w:r>
      <w:r w:rsidR="00861888">
        <w:rPr>
          <w:b w:val="0"/>
          <w:i w:val="0"/>
          <w:sz w:val="28"/>
          <w:szCs w:val="28"/>
        </w:rPr>
        <w:t>:</w:t>
      </w:r>
    </w:p>
    <w:p w14:paraId="10E603CE" w14:textId="54DCD067" w:rsidR="00782AE7" w:rsidRDefault="00782AE7" w:rsidP="00B95389">
      <w:pPr>
        <w:pStyle w:val="Listaconvietas"/>
        <w:numPr>
          <w:ilvl w:val="0"/>
          <w:numId w:val="0"/>
        </w:numPr>
        <w:ind w:left="1080"/>
      </w:pPr>
    </w:p>
    <w:p w14:paraId="36763C1A" w14:textId="77777777" w:rsidR="002B6FDE" w:rsidRDefault="002B6FDE" w:rsidP="00B95389">
      <w:pPr>
        <w:pStyle w:val="Listaconvietas"/>
        <w:numPr>
          <w:ilvl w:val="0"/>
          <w:numId w:val="0"/>
        </w:numPr>
        <w:ind w:left="1080"/>
      </w:pPr>
    </w:p>
    <w:p w14:paraId="70EC8D58" w14:textId="77777777" w:rsidR="002B6FDE" w:rsidRDefault="002B6FDE" w:rsidP="00B95389">
      <w:pPr>
        <w:pStyle w:val="Listaconvietas"/>
        <w:numPr>
          <w:ilvl w:val="0"/>
          <w:numId w:val="0"/>
        </w:numPr>
        <w:ind w:left="1080"/>
      </w:pPr>
    </w:p>
    <w:p w14:paraId="3DF74DAC" w14:textId="77777777" w:rsidR="002B6FDE" w:rsidRDefault="002B6FDE" w:rsidP="00B95389">
      <w:pPr>
        <w:pStyle w:val="Listaconvietas"/>
        <w:numPr>
          <w:ilvl w:val="0"/>
          <w:numId w:val="0"/>
        </w:numPr>
        <w:ind w:left="1080"/>
      </w:pPr>
    </w:p>
    <w:p w14:paraId="536B9E1E" w14:textId="77777777" w:rsidR="002B6FDE" w:rsidRDefault="002B6FDE" w:rsidP="00B95389">
      <w:pPr>
        <w:pStyle w:val="Listaconvietas"/>
        <w:numPr>
          <w:ilvl w:val="0"/>
          <w:numId w:val="0"/>
        </w:numPr>
        <w:ind w:left="1080"/>
      </w:pPr>
    </w:p>
    <w:p w14:paraId="629DCE8C" w14:textId="77777777" w:rsidR="002B6FDE" w:rsidRDefault="002B6FDE" w:rsidP="00B95389">
      <w:pPr>
        <w:pStyle w:val="Listaconvietas"/>
        <w:numPr>
          <w:ilvl w:val="0"/>
          <w:numId w:val="0"/>
        </w:numPr>
        <w:ind w:left="1080"/>
      </w:pPr>
    </w:p>
    <w:p w14:paraId="5B09AF0B" w14:textId="77777777" w:rsidR="002B6FDE" w:rsidRDefault="002B6FDE" w:rsidP="00B95389">
      <w:pPr>
        <w:pStyle w:val="Listaconvietas"/>
        <w:numPr>
          <w:ilvl w:val="0"/>
          <w:numId w:val="0"/>
        </w:numPr>
        <w:ind w:left="1080"/>
      </w:pPr>
    </w:p>
    <w:p w14:paraId="1D8D1F33" w14:textId="77777777" w:rsidR="002B6FDE" w:rsidRDefault="002B6FDE" w:rsidP="00B95389">
      <w:pPr>
        <w:pStyle w:val="Listaconvietas"/>
        <w:numPr>
          <w:ilvl w:val="0"/>
          <w:numId w:val="0"/>
        </w:numPr>
        <w:ind w:left="1080"/>
      </w:pPr>
    </w:p>
    <w:p w14:paraId="49F2B813" w14:textId="77777777" w:rsidR="002B6FDE" w:rsidRDefault="002B6FDE" w:rsidP="00B95389">
      <w:pPr>
        <w:pStyle w:val="Listaconvietas"/>
        <w:numPr>
          <w:ilvl w:val="0"/>
          <w:numId w:val="0"/>
        </w:numPr>
        <w:ind w:left="1080"/>
      </w:pPr>
    </w:p>
    <w:p w14:paraId="7F042C55" w14:textId="0B4264BD" w:rsidR="00F40A25" w:rsidRDefault="00F40A25" w:rsidP="00B95389">
      <w:pPr>
        <w:pStyle w:val="Listaconvietas"/>
        <w:numPr>
          <w:ilvl w:val="0"/>
          <w:numId w:val="0"/>
        </w:numPr>
        <w:ind w:left="1080"/>
      </w:pPr>
      <w:r>
        <w:rPr>
          <w:noProof/>
          <w:lang w:val="es-ES"/>
        </w:rPr>
        <w:drawing>
          <wp:anchor distT="0" distB="0" distL="114300" distR="114300" simplePos="0" relativeHeight="251659264" behindDoc="0" locked="0" layoutInCell="1" allowOverlap="1" wp14:anchorId="6114A008" wp14:editId="0D1F5C03">
            <wp:simplePos x="0" y="0"/>
            <wp:positionH relativeFrom="column">
              <wp:posOffset>63500</wp:posOffset>
            </wp:positionH>
            <wp:positionV relativeFrom="paragraph">
              <wp:posOffset>-182245</wp:posOffset>
            </wp:positionV>
            <wp:extent cx="6642100" cy="5511800"/>
            <wp:effectExtent l="25400" t="0" r="38100" b="1600200"/>
            <wp:wrapThrough wrapText="bothSides">
              <wp:wrapPolygon edited="0">
                <wp:start x="826" y="0"/>
                <wp:lineTo x="-83" y="498"/>
                <wp:lineTo x="-83" y="27572"/>
                <wp:lineTo x="4378" y="27771"/>
                <wp:lineTo x="20980" y="27771"/>
                <wp:lineTo x="21476" y="27572"/>
                <wp:lineTo x="21641" y="27473"/>
                <wp:lineTo x="21641" y="1294"/>
                <wp:lineTo x="21311" y="697"/>
                <wp:lineTo x="20733" y="0"/>
                <wp:lineTo x="826" y="0"/>
              </wp:wrapPolygon>
            </wp:wrapThrough>
            <wp:docPr id="5" name="Imagen 3" descr="Macintosh HD:Users:nicolasfuenzalidacontreras:Desktop:DFD Nivel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nicolasfuenzalidacontreras:Desktop:DFD Nivel 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5511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5E25C179" w14:textId="77777777" w:rsidR="00F40A25" w:rsidRDefault="00F40A25" w:rsidP="00B95389">
      <w:pPr>
        <w:pStyle w:val="Listaconvietas"/>
        <w:numPr>
          <w:ilvl w:val="0"/>
          <w:numId w:val="0"/>
        </w:numPr>
        <w:ind w:left="1080"/>
      </w:pPr>
    </w:p>
    <w:p w14:paraId="1C344499" w14:textId="77777777" w:rsidR="00F40A25" w:rsidRDefault="00F40A25" w:rsidP="00B95389">
      <w:pPr>
        <w:pStyle w:val="Listaconvietas"/>
        <w:numPr>
          <w:ilvl w:val="0"/>
          <w:numId w:val="0"/>
        </w:numPr>
        <w:ind w:left="1080"/>
      </w:pPr>
    </w:p>
    <w:p w14:paraId="1C38562F" w14:textId="565EBB40" w:rsidR="00F40A25" w:rsidRDefault="00F40A25" w:rsidP="00B95389">
      <w:pPr>
        <w:pStyle w:val="Listaconvietas"/>
        <w:numPr>
          <w:ilvl w:val="0"/>
          <w:numId w:val="0"/>
        </w:numPr>
        <w:ind w:left="1080"/>
      </w:pPr>
    </w:p>
    <w:p w14:paraId="041607B1" w14:textId="77777777" w:rsidR="00F40A25" w:rsidRDefault="00F40A25" w:rsidP="00B95389">
      <w:pPr>
        <w:pStyle w:val="Listaconvietas"/>
        <w:numPr>
          <w:ilvl w:val="0"/>
          <w:numId w:val="0"/>
        </w:numPr>
        <w:ind w:left="1080"/>
      </w:pPr>
    </w:p>
    <w:p w14:paraId="5C31B531" w14:textId="670CB290" w:rsidR="00F40A25" w:rsidRDefault="00B50050" w:rsidP="00F40A25">
      <w:pPr>
        <w:pStyle w:val="Ttulo3"/>
        <w:jc w:val="center"/>
        <w:rPr>
          <w:sz w:val="32"/>
          <w:szCs w:val="32"/>
        </w:rPr>
      </w:pPr>
      <w:r>
        <w:rPr>
          <w:sz w:val="32"/>
          <w:szCs w:val="32"/>
        </w:rPr>
        <w:t>Métricas de Punto de Función</w:t>
      </w:r>
    </w:p>
    <w:p w14:paraId="7BC29068" w14:textId="77777777" w:rsidR="00F40A25" w:rsidRPr="00F40A25" w:rsidRDefault="00F40A25" w:rsidP="00F40A25"/>
    <w:p w14:paraId="686CE46E" w14:textId="04C45A22" w:rsidR="00F40A25" w:rsidRPr="00F40A25" w:rsidRDefault="00F40A25" w:rsidP="00F40A25">
      <w:pPr>
        <w:pStyle w:val="Cita"/>
        <w:rPr>
          <w:i w:val="0"/>
          <w:sz w:val="28"/>
          <w:szCs w:val="28"/>
        </w:rPr>
      </w:pPr>
      <w:r w:rsidRPr="00F40A25">
        <w:rPr>
          <w:i w:val="0"/>
          <w:sz w:val="28"/>
          <w:szCs w:val="28"/>
        </w:rPr>
        <w:t>Tomaremos los Datos del Diccionario de Datos, Presentado Anteriormente para Calcular las Métricas de Punto de Fusión.</w:t>
      </w:r>
    </w:p>
    <w:p w14:paraId="28701801" w14:textId="77777777" w:rsidR="00F40A25" w:rsidRDefault="00F40A25" w:rsidP="00F40A25"/>
    <w:tbl>
      <w:tblPr>
        <w:tblStyle w:val="Tablaconcuadrcula"/>
        <w:tblW w:w="0" w:type="auto"/>
        <w:tblLook w:val="04A0" w:firstRow="1" w:lastRow="0" w:firstColumn="1" w:lastColumn="0" w:noHBand="0" w:noVBand="1"/>
      </w:tblPr>
      <w:tblGrid>
        <w:gridCol w:w="2079"/>
        <w:gridCol w:w="1429"/>
        <w:gridCol w:w="1460"/>
        <w:gridCol w:w="2555"/>
        <w:gridCol w:w="1296"/>
        <w:gridCol w:w="1866"/>
      </w:tblGrid>
      <w:tr w:rsidR="00F2494C" w14:paraId="14D991D6" w14:textId="77777777" w:rsidTr="00F2494C">
        <w:trPr>
          <w:trHeight w:val="284"/>
        </w:trPr>
        <w:tc>
          <w:tcPr>
            <w:tcW w:w="10685" w:type="dxa"/>
            <w:gridSpan w:val="6"/>
          </w:tcPr>
          <w:p w14:paraId="1CB9896B" w14:textId="2FF16324" w:rsidR="00F2494C" w:rsidRPr="00F2494C" w:rsidRDefault="00F2494C" w:rsidP="00F2494C">
            <w:pPr>
              <w:pStyle w:val="Cita"/>
              <w:jc w:val="center"/>
              <w:rPr>
                <w:b/>
                <w:i w:val="0"/>
                <w:sz w:val="28"/>
                <w:szCs w:val="28"/>
              </w:rPr>
            </w:pPr>
            <w:r>
              <w:rPr>
                <w:b/>
                <w:i w:val="0"/>
                <w:sz w:val="28"/>
                <w:szCs w:val="28"/>
              </w:rPr>
              <w:t>Ficheros Lógicos Internos (ILF)</w:t>
            </w:r>
          </w:p>
        </w:tc>
      </w:tr>
      <w:tr w:rsidR="00F030D2" w14:paraId="244BB329" w14:textId="77777777" w:rsidTr="00F030D2">
        <w:trPr>
          <w:trHeight w:val="346"/>
        </w:trPr>
        <w:tc>
          <w:tcPr>
            <w:tcW w:w="1716" w:type="dxa"/>
          </w:tcPr>
          <w:p w14:paraId="79BC688D" w14:textId="67475D55" w:rsidR="00F2494C" w:rsidRPr="00F2494C" w:rsidRDefault="00F2494C" w:rsidP="00745CC7">
            <w:pPr>
              <w:pStyle w:val="Cita"/>
              <w:jc w:val="center"/>
              <w:rPr>
                <w:b/>
                <w:i w:val="0"/>
                <w:sz w:val="24"/>
                <w:szCs w:val="24"/>
              </w:rPr>
            </w:pPr>
            <w:r w:rsidRPr="00F2494C">
              <w:rPr>
                <w:b/>
                <w:i w:val="0"/>
                <w:sz w:val="24"/>
                <w:szCs w:val="24"/>
              </w:rPr>
              <w:t>ILF</w:t>
            </w:r>
          </w:p>
        </w:tc>
        <w:tc>
          <w:tcPr>
            <w:tcW w:w="1620" w:type="dxa"/>
          </w:tcPr>
          <w:p w14:paraId="4C03D0B3" w14:textId="37D467E3" w:rsidR="00F2494C" w:rsidRPr="00F2494C" w:rsidRDefault="00F2494C" w:rsidP="00745CC7">
            <w:pPr>
              <w:pStyle w:val="Cita"/>
              <w:jc w:val="center"/>
              <w:rPr>
                <w:b/>
                <w:i w:val="0"/>
                <w:sz w:val="24"/>
                <w:szCs w:val="24"/>
              </w:rPr>
            </w:pPr>
            <w:r w:rsidRPr="00F2494C">
              <w:rPr>
                <w:b/>
                <w:i w:val="0"/>
                <w:sz w:val="24"/>
                <w:szCs w:val="24"/>
              </w:rPr>
              <w:t>DETs</w:t>
            </w:r>
          </w:p>
        </w:tc>
        <w:tc>
          <w:tcPr>
            <w:tcW w:w="1811" w:type="dxa"/>
          </w:tcPr>
          <w:p w14:paraId="496A3706" w14:textId="6AA2396B" w:rsidR="00F2494C" w:rsidRPr="00F2494C" w:rsidRDefault="00F2494C" w:rsidP="00745CC7">
            <w:pPr>
              <w:pStyle w:val="Cita"/>
              <w:jc w:val="center"/>
              <w:rPr>
                <w:b/>
                <w:i w:val="0"/>
                <w:sz w:val="24"/>
                <w:szCs w:val="24"/>
              </w:rPr>
            </w:pPr>
            <w:r w:rsidRPr="00F2494C">
              <w:rPr>
                <w:b/>
                <w:i w:val="0"/>
                <w:sz w:val="24"/>
                <w:szCs w:val="24"/>
              </w:rPr>
              <w:t>Total DETs</w:t>
            </w:r>
          </w:p>
        </w:tc>
        <w:tc>
          <w:tcPr>
            <w:tcW w:w="2049" w:type="dxa"/>
          </w:tcPr>
          <w:p w14:paraId="0ACDAC69" w14:textId="6C81A26C" w:rsidR="00F2494C" w:rsidRPr="00F2494C" w:rsidRDefault="00F2494C" w:rsidP="00745CC7">
            <w:pPr>
              <w:pStyle w:val="Cita"/>
              <w:jc w:val="center"/>
              <w:rPr>
                <w:b/>
                <w:i w:val="0"/>
                <w:sz w:val="24"/>
                <w:szCs w:val="24"/>
              </w:rPr>
            </w:pPr>
            <w:r w:rsidRPr="00F2494C">
              <w:rPr>
                <w:b/>
                <w:i w:val="0"/>
                <w:sz w:val="24"/>
                <w:szCs w:val="24"/>
              </w:rPr>
              <w:t>RETs</w:t>
            </w:r>
          </w:p>
        </w:tc>
        <w:tc>
          <w:tcPr>
            <w:tcW w:w="1564" w:type="dxa"/>
          </w:tcPr>
          <w:p w14:paraId="0F5BF9B6" w14:textId="4441004C" w:rsidR="00F2494C" w:rsidRPr="00F2494C" w:rsidRDefault="00F2494C" w:rsidP="00745CC7">
            <w:pPr>
              <w:pStyle w:val="Cita"/>
              <w:jc w:val="center"/>
              <w:rPr>
                <w:b/>
                <w:i w:val="0"/>
                <w:sz w:val="24"/>
                <w:szCs w:val="24"/>
              </w:rPr>
            </w:pPr>
            <w:r w:rsidRPr="00F2494C">
              <w:rPr>
                <w:b/>
                <w:i w:val="0"/>
                <w:sz w:val="24"/>
                <w:szCs w:val="24"/>
              </w:rPr>
              <w:t>Total RETs</w:t>
            </w:r>
          </w:p>
        </w:tc>
        <w:tc>
          <w:tcPr>
            <w:tcW w:w="1925" w:type="dxa"/>
          </w:tcPr>
          <w:p w14:paraId="56876C1F" w14:textId="0CB52F37" w:rsidR="00F2494C" w:rsidRPr="00F2494C" w:rsidRDefault="00F2494C" w:rsidP="00745CC7">
            <w:pPr>
              <w:pStyle w:val="Cita"/>
              <w:jc w:val="center"/>
              <w:rPr>
                <w:b/>
                <w:i w:val="0"/>
                <w:sz w:val="24"/>
                <w:szCs w:val="24"/>
              </w:rPr>
            </w:pPr>
            <w:r w:rsidRPr="00F2494C">
              <w:rPr>
                <w:b/>
                <w:i w:val="0"/>
                <w:sz w:val="24"/>
                <w:szCs w:val="24"/>
              </w:rPr>
              <w:t>Complejidad</w:t>
            </w:r>
          </w:p>
        </w:tc>
      </w:tr>
      <w:tr w:rsidR="00F030D2" w14:paraId="5565F2B0" w14:textId="77777777" w:rsidTr="00F030D2">
        <w:trPr>
          <w:trHeight w:val="424"/>
        </w:trPr>
        <w:tc>
          <w:tcPr>
            <w:tcW w:w="1716" w:type="dxa"/>
          </w:tcPr>
          <w:p w14:paraId="0724F3D4" w14:textId="6FFCD498" w:rsidR="00F2494C" w:rsidRPr="00F030D2" w:rsidRDefault="00F030D2" w:rsidP="00F030D2">
            <w:pPr>
              <w:pStyle w:val="Cita"/>
              <w:rPr>
                <w:i w:val="0"/>
              </w:rPr>
            </w:pPr>
            <w:r w:rsidRPr="00F030D2">
              <w:rPr>
                <w:i w:val="0"/>
              </w:rPr>
              <w:t>Procesos</w:t>
            </w:r>
          </w:p>
        </w:tc>
        <w:tc>
          <w:tcPr>
            <w:tcW w:w="1620" w:type="dxa"/>
          </w:tcPr>
          <w:p w14:paraId="1C45EFFF" w14:textId="16B78EBF" w:rsidR="00F030D2" w:rsidRPr="00F030D2" w:rsidRDefault="00F030D2" w:rsidP="00F030D2">
            <w:pPr>
              <w:pStyle w:val="Cita"/>
              <w:rPr>
                <w:i w:val="0"/>
              </w:rPr>
            </w:pPr>
            <w:r w:rsidRPr="00F030D2">
              <w:rPr>
                <w:i w:val="0"/>
              </w:rPr>
              <w:t>7 campos</w:t>
            </w:r>
          </w:p>
          <w:p w14:paraId="3314B746" w14:textId="686DCB27" w:rsidR="00F030D2" w:rsidRPr="00F030D2" w:rsidRDefault="00F030D2" w:rsidP="00F030D2">
            <w:pPr>
              <w:pStyle w:val="Cita"/>
              <w:rPr>
                <w:i w:val="0"/>
              </w:rPr>
            </w:pPr>
            <w:r>
              <w:rPr>
                <w:i w:val="0"/>
              </w:rPr>
              <w:t>1 PK</w:t>
            </w:r>
          </w:p>
          <w:p w14:paraId="2FAACDE1" w14:textId="33E9759E" w:rsidR="00F030D2" w:rsidRPr="00F030D2" w:rsidRDefault="00F030D2" w:rsidP="00F030D2">
            <w:pPr>
              <w:pStyle w:val="Cita"/>
              <w:rPr>
                <w:i w:val="0"/>
              </w:rPr>
            </w:pPr>
            <w:r>
              <w:rPr>
                <w:i w:val="0"/>
              </w:rPr>
              <w:t>3</w:t>
            </w:r>
            <w:r w:rsidRPr="00F030D2">
              <w:rPr>
                <w:i w:val="0"/>
              </w:rPr>
              <w:t xml:space="preserve"> FK</w:t>
            </w:r>
          </w:p>
        </w:tc>
        <w:tc>
          <w:tcPr>
            <w:tcW w:w="1811" w:type="dxa"/>
          </w:tcPr>
          <w:p w14:paraId="46A8FD9D" w14:textId="586D28E4" w:rsidR="00F2494C" w:rsidRPr="00F030D2" w:rsidRDefault="00F030D2" w:rsidP="00F030D2">
            <w:pPr>
              <w:pStyle w:val="Cita"/>
              <w:jc w:val="center"/>
              <w:rPr>
                <w:i w:val="0"/>
              </w:rPr>
            </w:pPr>
            <w:r w:rsidRPr="00F030D2">
              <w:rPr>
                <w:i w:val="0"/>
              </w:rPr>
              <w:t>11</w:t>
            </w:r>
          </w:p>
        </w:tc>
        <w:tc>
          <w:tcPr>
            <w:tcW w:w="2049" w:type="dxa"/>
          </w:tcPr>
          <w:p w14:paraId="75940AED" w14:textId="7E62AB85" w:rsidR="00F2494C" w:rsidRPr="00F030D2" w:rsidRDefault="00F030D2" w:rsidP="00F030D2">
            <w:pPr>
              <w:pStyle w:val="Cita"/>
              <w:rPr>
                <w:i w:val="0"/>
              </w:rPr>
            </w:pPr>
            <w:r w:rsidRPr="00F030D2">
              <w:rPr>
                <w:i w:val="0"/>
              </w:rPr>
              <w:t>Cod_proceso,</w:t>
            </w:r>
          </w:p>
          <w:p w14:paraId="07025BA6" w14:textId="77777777" w:rsidR="00F030D2" w:rsidRPr="00F030D2" w:rsidRDefault="00F030D2" w:rsidP="00F030D2">
            <w:pPr>
              <w:pStyle w:val="Cita"/>
              <w:rPr>
                <w:i w:val="0"/>
              </w:rPr>
            </w:pPr>
            <w:r w:rsidRPr="00F030D2">
              <w:rPr>
                <w:i w:val="0"/>
              </w:rPr>
              <w:t>Rut_personal,</w:t>
            </w:r>
          </w:p>
          <w:p w14:paraId="66A2987C" w14:textId="77777777" w:rsidR="00F030D2" w:rsidRPr="00F030D2" w:rsidRDefault="00F030D2" w:rsidP="00F030D2">
            <w:pPr>
              <w:pStyle w:val="Cita"/>
              <w:rPr>
                <w:i w:val="0"/>
              </w:rPr>
            </w:pPr>
            <w:r w:rsidRPr="00F030D2">
              <w:rPr>
                <w:i w:val="0"/>
              </w:rPr>
              <w:t>Cod_lote,</w:t>
            </w:r>
          </w:p>
          <w:p w14:paraId="5C1657CF" w14:textId="15BE6D9D" w:rsidR="00F030D2" w:rsidRPr="00F030D2" w:rsidRDefault="00F030D2" w:rsidP="00F030D2">
            <w:pPr>
              <w:pStyle w:val="Cita"/>
              <w:rPr>
                <w:i w:val="0"/>
              </w:rPr>
            </w:pPr>
            <w:r w:rsidRPr="00F030D2">
              <w:rPr>
                <w:i w:val="0"/>
              </w:rPr>
              <w:t>Cod_camara</w:t>
            </w:r>
          </w:p>
        </w:tc>
        <w:tc>
          <w:tcPr>
            <w:tcW w:w="1564" w:type="dxa"/>
          </w:tcPr>
          <w:p w14:paraId="60338FFE" w14:textId="592CCBA8" w:rsidR="00F2494C" w:rsidRPr="00F030D2" w:rsidRDefault="00F030D2" w:rsidP="00F030D2">
            <w:pPr>
              <w:pStyle w:val="Cita"/>
              <w:jc w:val="center"/>
              <w:rPr>
                <w:i w:val="0"/>
              </w:rPr>
            </w:pPr>
            <w:r w:rsidRPr="00F030D2">
              <w:rPr>
                <w:i w:val="0"/>
              </w:rPr>
              <w:t>4</w:t>
            </w:r>
          </w:p>
        </w:tc>
        <w:tc>
          <w:tcPr>
            <w:tcW w:w="1925" w:type="dxa"/>
          </w:tcPr>
          <w:p w14:paraId="3527DD6A" w14:textId="785D8D90" w:rsidR="00F2494C" w:rsidRPr="00F030D2" w:rsidRDefault="00F030D2" w:rsidP="00F030D2">
            <w:pPr>
              <w:pStyle w:val="Cita"/>
              <w:jc w:val="center"/>
              <w:rPr>
                <w:i w:val="0"/>
              </w:rPr>
            </w:pPr>
            <w:r w:rsidRPr="00F030D2">
              <w:rPr>
                <w:i w:val="0"/>
              </w:rPr>
              <w:t>Baja</w:t>
            </w:r>
          </w:p>
        </w:tc>
      </w:tr>
      <w:tr w:rsidR="00F030D2" w14:paraId="4235E2DB" w14:textId="77777777" w:rsidTr="00F030D2">
        <w:trPr>
          <w:trHeight w:val="402"/>
        </w:trPr>
        <w:tc>
          <w:tcPr>
            <w:tcW w:w="1716" w:type="dxa"/>
          </w:tcPr>
          <w:p w14:paraId="431C3935" w14:textId="457FE8DE" w:rsidR="00F2494C" w:rsidRDefault="00F030D2" w:rsidP="00F40A25">
            <w:r>
              <w:t>Lotes</w:t>
            </w:r>
          </w:p>
        </w:tc>
        <w:tc>
          <w:tcPr>
            <w:tcW w:w="1620" w:type="dxa"/>
          </w:tcPr>
          <w:p w14:paraId="57155567" w14:textId="3B5F73FE" w:rsidR="00F2494C" w:rsidRDefault="00F030D2" w:rsidP="00F40A25">
            <w:r>
              <w:t>6 campos</w:t>
            </w:r>
          </w:p>
          <w:p w14:paraId="4CA5773C" w14:textId="6B86B556" w:rsidR="00F030D2" w:rsidRDefault="00F030D2" w:rsidP="00F40A25">
            <w:r>
              <w:t>1 PK</w:t>
            </w:r>
          </w:p>
          <w:p w14:paraId="2CCB75FB" w14:textId="52B20722" w:rsidR="00F030D2" w:rsidRDefault="00F030D2" w:rsidP="00F40A25">
            <w:r>
              <w:t>1 FK</w:t>
            </w:r>
          </w:p>
        </w:tc>
        <w:tc>
          <w:tcPr>
            <w:tcW w:w="1811" w:type="dxa"/>
          </w:tcPr>
          <w:p w14:paraId="1479DBDA" w14:textId="6EC6938F" w:rsidR="00F2494C" w:rsidRDefault="00F030D2" w:rsidP="00F030D2">
            <w:pPr>
              <w:jc w:val="center"/>
            </w:pPr>
            <w:r>
              <w:t>9</w:t>
            </w:r>
          </w:p>
        </w:tc>
        <w:tc>
          <w:tcPr>
            <w:tcW w:w="2049" w:type="dxa"/>
          </w:tcPr>
          <w:p w14:paraId="45D060BA" w14:textId="77777777" w:rsidR="00F2494C" w:rsidRDefault="00F030D2" w:rsidP="00F40A25">
            <w:r>
              <w:t>Cod_lote,</w:t>
            </w:r>
          </w:p>
          <w:p w14:paraId="4A2429B9" w14:textId="77777777" w:rsidR="00F030D2" w:rsidRDefault="00F030D2" w:rsidP="00F40A25">
            <w:r>
              <w:t>Cod_proovedor,</w:t>
            </w:r>
          </w:p>
          <w:p w14:paraId="21F4007B" w14:textId="2BEF60E1" w:rsidR="00F030D2" w:rsidRDefault="00F030D2" w:rsidP="00F40A25">
            <w:r>
              <w:t>Cod_temperatura</w:t>
            </w:r>
          </w:p>
        </w:tc>
        <w:tc>
          <w:tcPr>
            <w:tcW w:w="1564" w:type="dxa"/>
          </w:tcPr>
          <w:p w14:paraId="28C330B2" w14:textId="268DDCF3" w:rsidR="00F2494C" w:rsidRDefault="00F030D2" w:rsidP="00F030D2">
            <w:pPr>
              <w:jc w:val="center"/>
            </w:pPr>
            <w:r>
              <w:t>3</w:t>
            </w:r>
          </w:p>
        </w:tc>
        <w:tc>
          <w:tcPr>
            <w:tcW w:w="1925" w:type="dxa"/>
          </w:tcPr>
          <w:p w14:paraId="632FF77A" w14:textId="380CC2A7" w:rsidR="00F2494C" w:rsidRDefault="00F030D2" w:rsidP="00F030D2">
            <w:pPr>
              <w:jc w:val="center"/>
            </w:pPr>
            <w:r>
              <w:t>Baja</w:t>
            </w:r>
          </w:p>
        </w:tc>
      </w:tr>
      <w:tr w:rsidR="00F030D2" w14:paraId="55C24F00" w14:textId="77777777" w:rsidTr="00F030D2">
        <w:trPr>
          <w:trHeight w:val="433"/>
        </w:trPr>
        <w:tc>
          <w:tcPr>
            <w:tcW w:w="1716" w:type="dxa"/>
          </w:tcPr>
          <w:p w14:paraId="284CB5BD" w14:textId="3E970A79" w:rsidR="00F2494C" w:rsidRDefault="00742745" w:rsidP="00F40A25">
            <w:r>
              <w:t>Cámaras</w:t>
            </w:r>
          </w:p>
        </w:tc>
        <w:tc>
          <w:tcPr>
            <w:tcW w:w="1620" w:type="dxa"/>
          </w:tcPr>
          <w:p w14:paraId="508701A5" w14:textId="1FD153A7" w:rsidR="00F2494C" w:rsidRDefault="00F030D2" w:rsidP="00F40A25">
            <w:r>
              <w:t>4 campos</w:t>
            </w:r>
          </w:p>
          <w:p w14:paraId="3C830017" w14:textId="08A744B5" w:rsidR="00F030D2" w:rsidRDefault="00F030D2" w:rsidP="00F40A25">
            <w:r>
              <w:t>1 PK</w:t>
            </w:r>
          </w:p>
          <w:p w14:paraId="21E4E6C2" w14:textId="140378C6" w:rsidR="00F030D2" w:rsidRDefault="00F030D2" w:rsidP="00F40A25">
            <w:r>
              <w:t>1 FK</w:t>
            </w:r>
          </w:p>
        </w:tc>
        <w:tc>
          <w:tcPr>
            <w:tcW w:w="1811" w:type="dxa"/>
          </w:tcPr>
          <w:p w14:paraId="657564CF" w14:textId="5317C1E5" w:rsidR="00F2494C" w:rsidRDefault="00F030D2" w:rsidP="00F030D2">
            <w:pPr>
              <w:jc w:val="center"/>
            </w:pPr>
            <w:r>
              <w:t>6</w:t>
            </w:r>
          </w:p>
        </w:tc>
        <w:tc>
          <w:tcPr>
            <w:tcW w:w="2049" w:type="dxa"/>
          </w:tcPr>
          <w:p w14:paraId="703C14A6" w14:textId="77777777" w:rsidR="00F2494C" w:rsidRDefault="00F030D2" w:rsidP="00F40A25">
            <w:r>
              <w:t>Cod_camara</w:t>
            </w:r>
          </w:p>
          <w:p w14:paraId="63A94C36" w14:textId="65828CEE" w:rsidR="00F030D2" w:rsidRDefault="00F030D2" w:rsidP="00F40A25">
            <w:r>
              <w:t>Cod_lote</w:t>
            </w:r>
          </w:p>
        </w:tc>
        <w:tc>
          <w:tcPr>
            <w:tcW w:w="1564" w:type="dxa"/>
          </w:tcPr>
          <w:p w14:paraId="70DDACD9" w14:textId="2B6225DA" w:rsidR="00F2494C" w:rsidRDefault="00F030D2" w:rsidP="00F030D2">
            <w:pPr>
              <w:jc w:val="center"/>
            </w:pPr>
            <w:r>
              <w:t>2</w:t>
            </w:r>
          </w:p>
        </w:tc>
        <w:tc>
          <w:tcPr>
            <w:tcW w:w="1925" w:type="dxa"/>
          </w:tcPr>
          <w:p w14:paraId="033CFCFE" w14:textId="5C944587" w:rsidR="00F2494C" w:rsidRDefault="00F030D2" w:rsidP="00F030D2">
            <w:pPr>
              <w:jc w:val="center"/>
            </w:pPr>
            <w:r>
              <w:t>Baja</w:t>
            </w:r>
          </w:p>
        </w:tc>
      </w:tr>
      <w:tr w:rsidR="00F030D2" w14:paraId="5D827333" w14:textId="77777777" w:rsidTr="00F030D2">
        <w:trPr>
          <w:trHeight w:val="412"/>
        </w:trPr>
        <w:tc>
          <w:tcPr>
            <w:tcW w:w="1716" w:type="dxa"/>
          </w:tcPr>
          <w:p w14:paraId="1A5D8BB8" w14:textId="5C658038" w:rsidR="00F2494C" w:rsidRDefault="00F030D2" w:rsidP="00F40A25">
            <w:r>
              <w:t>Proveedores</w:t>
            </w:r>
          </w:p>
        </w:tc>
        <w:tc>
          <w:tcPr>
            <w:tcW w:w="1620" w:type="dxa"/>
          </w:tcPr>
          <w:p w14:paraId="3CF4C48D" w14:textId="77777777" w:rsidR="00F2494C" w:rsidRDefault="00F030D2" w:rsidP="00F40A25">
            <w:r>
              <w:t>4 campos</w:t>
            </w:r>
          </w:p>
          <w:p w14:paraId="4FD8BB7B" w14:textId="77777777" w:rsidR="00F030D2" w:rsidRDefault="00F030D2" w:rsidP="00F40A25">
            <w:r>
              <w:t>1 PK</w:t>
            </w:r>
          </w:p>
          <w:p w14:paraId="11C5DEB9" w14:textId="556FFE6F" w:rsidR="00F030D2" w:rsidRDefault="00F030D2" w:rsidP="00F40A25">
            <w:r>
              <w:t>1 FK</w:t>
            </w:r>
          </w:p>
        </w:tc>
        <w:tc>
          <w:tcPr>
            <w:tcW w:w="1811" w:type="dxa"/>
          </w:tcPr>
          <w:p w14:paraId="6EFE209E" w14:textId="51764C3A" w:rsidR="00F2494C" w:rsidRDefault="00F030D2" w:rsidP="00F030D2">
            <w:pPr>
              <w:jc w:val="center"/>
            </w:pPr>
            <w:r>
              <w:t>6</w:t>
            </w:r>
          </w:p>
        </w:tc>
        <w:tc>
          <w:tcPr>
            <w:tcW w:w="2049" w:type="dxa"/>
          </w:tcPr>
          <w:p w14:paraId="2A9D54CD" w14:textId="77777777" w:rsidR="00F2494C" w:rsidRDefault="00F030D2" w:rsidP="00F40A25">
            <w:r>
              <w:t>Cod_proveedor</w:t>
            </w:r>
          </w:p>
          <w:p w14:paraId="26363D31" w14:textId="1CB4CF5E" w:rsidR="00F030D2" w:rsidRDefault="00F030D2" w:rsidP="00F40A25">
            <w:r>
              <w:t>Cod_detalle_proveedor</w:t>
            </w:r>
          </w:p>
        </w:tc>
        <w:tc>
          <w:tcPr>
            <w:tcW w:w="1564" w:type="dxa"/>
          </w:tcPr>
          <w:p w14:paraId="09D65AF1" w14:textId="6F52F249" w:rsidR="00F2494C" w:rsidRDefault="00F030D2" w:rsidP="00F030D2">
            <w:pPr>
              <w:jc w:val="center"/>
            </w:pPr>
            <w:r>
              <w:t>2</w:t>
            </w:r>
          </w:p>
        </w:tc>
        <w:tc>
          <w:tcPr>
            <w:tcW w:w="1925" w:type="dxa"/>
          </w:tcPr>
          <w:p w14:paraId="7F6B96BB" w14:textId="3F3C231C" w:rsidR="00F2494C" w:rsidRDefault="00F030D2" w:rsidP="00F030D2">
            <w:pPr>
              <w:jc w:val="center"/>
            </w:pPr>
            <w:r>
              <w:t>Baja</w:t>
            </w:r>
          </w:p>
        </w:tc>
      </w:tr>
      <w:tr w:rsidR="00F030D2" w14:paraId="3029FFD0" w14:textId="77777777" w:rsidTr="00F030D2">
        <w:trPr>
          <w:trHeight w:val="418"/>
        </w:trPr>
        <w:tc>
          <w:tcPr>
            <w:tcW w:w="1716" w:type="dxa"/>
          </w:tcPr>
          <w:p w14:paraId="708A61B0" w14:textId="6174C132" w:rsidR="00F2494C" w:rsidRDefault="007F6A83" w:rsidP="00F40A25">
            <w:r>
              <w:t>Temperaturas</w:t>
            </w:r>
          </w:p>
        </w:tc>
        <w:tc>
          <w:tcPr>
            <w:tcW w:w="1620" w:type="dxa"/>
          </w:tcPr>
          <w:p w14:paraId="57247D78" w14:textId="77777777" w:rsidR="00F2494C" w:rsidRDefault="007F6A83" w:rsidP="00F40A25">
            <w:r>
              <w:t>4 campos</w:t>
            </w:r>
          </w:p>
          <w:p w14:paraId="29A9E54E" w14:textId="372116CC" w:rsidR="007F6A83" w:rsidRDefault="007F6A83" w:rsidP="00F40A25">
            <w:r>
              <w:t>1 PK</w:t>
            </w:r>
          </w:p>
          <w:p w14:paraId="07D287F0" w14:textId="0B7469CD" w:rsidR="007F6A83" w:rsidRDefault="007F6A83" w:rsidP="00F40A25">
            <w:r>
              <w:t>1 FK</w:t>
            </w:r>
          </w:p>
        </w:tc>
        <w:tc>
          <w:tcPr>
            <w:tcW w:w="1811" w:type="dxa"/>
          </w:tcPr>
          <w:p w14:paraId="32B5C45A" w14:textId="42572556" w:rsidR="00F2494C" w:rsidRDefault="00F030D2" w:rsidP="00F030D2">
            <w:pPr>
              <w:jc w:val="center"/>
            </w:pPr>
            <w:r>
              <w:t>6</w:t>
            </w:r>
          </w:p>
        </w:tc>
        <w:tc>
          <w:tcPr>
            <w:tcW w:w="2049" w:type="dxa"/>
          </w:tcPr>
          <w:p w14:paraId="1B4DF929" w14:textId="77777777" w:rsidR="00F2494C" w:rsidRDefault="007F6A83" w:rsidP="00F40A25">
            <w:r>
              <w:t>Cod_temperatura</w:t>
            </w:r>
          </w:p>
          <w:p w14:paraId="023A7316" w14:textId="3BD7BF61" w:rsidR="007F6A83" w:rsidRDefault="007F6A83" w:rsidP="00F40A25">
            <w:r>
              <w:t>Cod_lote</w:t>
            </w:r>
          </w:p>
        </w:tc>
        <w:tc>
          <w:tcPr>
            <w:tcW w:w="1564" w:type="dxa"/>
          </w:tcPr>
          <w:p w14:paraId="175DC3EC" w14:textId="4414E0B2" w:rsidR="00F2494C" w:rsidRDefault="00F030D2" w:rsidP="00F030D2">
            <w:pPr>
              <w:jc w:val="center"/>
            </w:pPr>
            <w:r>
              <w:t>2</w:t>
            </w:r>
          </w:p>
        </w:tc>
        <w:tc>
          <w:tcPr>
            <w:tcW w:w="1925" w:type="dxa"/>
          </w:tcPr>
          <w:p w14:paraId="0331FFAB" w14:textId="011BC590" w:rsidR="00F2494C" w:rsidRDefault="00F030D2" w:rsidP="00F030D2">
            <w:pPr>
              <w:jc w:val="center"/>
            </w:pPr>
            <w:r>
              <w:t>Baja</w:t>
            </w:r>
          </w:p>
        </w:tc>
      </w:tr>
      <w:tr w:rsidR="00F030D2" w14:paraId="7124F0D9" w14:textId="77777777" w:rsidTr="00F030D2">
        <w:trPr>
          <w:trHeight w:val="396"/>
        </w:trPr>
        <w:tc>
          <w:tcPr>
            <w:tcW w:w="1716" w:type="dxa"/>
          </w:tcPr>
          <w:p w14:paraId="5647AD59" w14:textId="5ED5B67E" w:rsidR="00F2494C" w:rsidRDefault="007F6A83" w:rsidP="00F40A25">
            <w:r>
              <w:t>Personal</w:t>
            </w:r>
          </w:p>
        </w:tc>
        <w:tc>
          <w:tcPr>
            <w:tcW w:w="1620" w:type="dxa"/>
          </w:tcPr>
          <w:p w14:paraId="47C6D9D6" w14:textId="77777777" w:rsidR="00F2494C" w:rsidRDefault="007F6A83" w:rsidP="00F40A25">
            <w:r>
              <w:t>7 campos</w:t>
            </w:r>
          </w:p>
          <w:p w14:paraId="16D2178F" w14:textId="37948FD1" w:rsidR="007F6A83" w:rsidRDefault="007F6A83" w:rsidP="00F40A25">
            <w:r>
              <w:t>1 PK</w:t>
            </w:r>
          </w:p>
        </w:tc>
        <w:tc>
          <w:tcPr>
            <w:tcW w:w="1811" w:type="dxa"/>
          </w:tcPr>
          <w:p w14:paraId="14DE95D4" w14:textId="24402D09" w:rsidR="00F2494C" w:rsidRDefault="00F030D2" w:rsidP="00F030D2">
            <w:pPr>
              <w:jc w:val="center"/>
            </w:pPr>
            <w:r>
              <w:t>8</w:t>
            </w:r>
          </w:p>
        </w:tc>
        <w:tc>
          <w:tcPr>
            <w:tcW w:w="2049" w:type="dxa"/>
          </w:tcPr>
          <w:p w14:paraId="3A26A76E" w14:textId="5ADD190A" w:rsidR="00F2494C" w:rsidRDefault="007F6A83" w:rsidP="00F40A25">
            <w:r>
              <w:t>Cod_rut</w:t>
            </w:r>
          </w:p>
        </w:tc>
        <w:tc>
          <w:tcPr>
            <w:tcW w:w="1564" w:type="dxa"/>
          </w:tcPr>
          <w:p w14:paraId="77F1F063" w14:textId="2A56CB76" w:rsidR="00F2494C" w:rsidRDefault="00F030D2" w:rsidP="00F030D2">
            <w:pPr>
              <w:jc w:val="center"/>
            </w:pPr>
            <w:r>
              <w:t>1</w:t>
            </w:r>
          </w:p>
        </w:tc>
        <w:tc>
          <w:tcPr>
            <w:tcW w:w="1925" w:type="dxa"/>
          </w:tcPr>
          <w:p w14:paraId="17A00678" w14:textId="2176D75E" w:rsidR="00F2494C" w:rsidRDefault="00F030D2" w:rsidP="00F030D2">
            <w:pPr>
              <w:jc w:val="center"/>
            </w:pPr>
            <w:r>
              <w:t>Baja</w:t>
            </w:r>
          </w:p>
        </w:tc>
      </w:tr>
      <w:tr w:rsidR="00F030D2" w14:paraId="663649AD" w14:textId="77777777" w:rsidTr="00F030D2">
        <w:trPr>
          <w:trHeight w:val="436"/>
        </w:trPr>
        <w:tc>
          <w:tcPr>
            <w:tcW w:w="1716" w:type="dxa"/>
          </w:tcPr>
          <w:p w14:paraId="1AF2640B" w14:textId="6F16810D" w:rsidR="00F030D2" w:rsidRDefault="007F6A83" w:rsidP="00F40A25">
            <w:r>
              <w:t>Transporte</w:t>
            </w:r>
          </w:p>
        </w:tc>
        <w:tc>
          <w:tcPr>
            <w:tcW w:w="1620" w:type="dxa"/>
          </w:tcPr>
          <w:p w14:paraId="4D61C98E" w14:textId="77777777" w:rsidR="00F030D2" w:rsidRDefault="007F6A83" w:rsidP="00F40A25">
            <w:r>
              <w:t>4 campos</w:t>
            </w:r>
          </w:p>
          <w:p w14:paraId="739A5DFD" w14:textId="77777777" w:rsidR="007F6A83" w:rsidRDefault="007F6A83" w:rsidP="00F40A25">
            <w:r>
              <w:t>1 PK</w:t>
            </w:r>
          </w:p>
          <w:p w14:paraId="5FF4BB7B" w14:textId="2728884E" w:rsidR="007F6A83" w:rsidRDefault="007F6A83" w:rsidP="00F40A25">
            <w:r>
              <w:t>1FK</w:t>
            </w:r>
          </w:p>
        </w:tc>
        <w:tc>
          <w:tcPr>
            <w:tcW w:w="1811" w:type="dxa"/>
          </w:tcPr>
          <w:p w14:paraId="4AC95472" w14:textId="4D0C6F1C" w:rsidR="00F030D2" w:rsidRDefault="00F030D2" w:rsidP="00F030D2">
            <w:pPr>
              <w:jc w:val="center"/>
            </w:pPr>
            <w:r>
              <w:t>6</w:t>
            </w:r>
          </w:p>
        </w:tc>
        <w:tc>
          <w:tcPr>
            <w:tcW w:w="2049" w:type="dxa"/>
          </w:tcPr>
          <w:p w14:paraId="4169BD7E" w14:textId="77777777" w:rsidR="00F030D2" w:rsidRDefault="007F6A83" w:rsidP="00F40A25">
            <w:r>
              <w:t>Cod_transporte</w:t>
            </w:r>
          </w:p>
          <w:p w14:paraId="28B96F6F" w14:textId="2585321D" w:rsidR="007F6A83" w:rsidRDefault="007F6A83" w:rsidP="00F40A25">
            <w:r>
              <w:t>Rut_transportista</w:t>
            </w:r>
          </w:p>
        </w:tc>
        <w:tc>
          <w:tcPr>
            <w:tcW w:w="1564" w:type="dxa"/>
          </w:tcPr>
          <w:p w14:paraId="6CF4BCE1" w14:textId="74C5564F" w:rsidR="00F030D2" w:rsidRDefault="00F030D2" w:rsidP="00F030D2">
            <w:pPr>
              <w:jc w:val="center"/>
            </w:pPr>
            <w:r>
              <w:t>2</w:t>
            </w:r>
          </w:p>
        </w:tc>
        <w:tc>
          <w:tcPr>
            <w:tcW w:w="1925" w:type="dxa"/>
          </w:tcPr>
          <w:p w14:paraId="03FEEF7D" w14:textId="6730F183" w:rsidR="00F030D2" w:rsidRDefault="00F030D2" w:rsidP="00F030D2">
            <w:pPr>
              <w:jc w:val="center"/>
            </w:pPr>
            <w:r>
              <w:t>Baja</w:t>
            </w:r>
          </w:p>
        </w:tc>
      </w:tr>
      <w:tr w:rsidR="00F030D2" w14:paraId="49095A54" w14:textId="77777777" w:rsidTr="00F030D2">
        <w:trPr>
          <w:trHeight w:val="428"/>
        </w:trPr>
        <w:tc>
          <w:tcPr>
            <w:tcW w:w="1716" w:type="dxa"/>
          </w:tcPr>
          <w:p w14:paraId="4BB565B0" w14:textId="01E05C14" w:rsidR="00F030D2" w:rsidRDefault="007F6A83" w:rsidP="00F40A25">
            <w:r>
              <w:t>Detalle_Proovedor</w:t>
            </w:r>
          </w:p>
        </w:tc>
        <w:tc>
          <w:tcPr>
            <w:tcW w:w="1620" w:type="dxa"/>
          </w:tcPr>
          <w:p w14:paraId="05B64CB1" w14:textId="77777777" w:rsidR="00F030D2" w:rsidRDefault="007F6A83" w:rsidP="00F40A25">
            <w:r>
              <w:t>3 campos</w:t>
            </w:r>
          </w:p>
          <w:p w14:paraId="3DA8DFAB" w14:textId="77777777" w:rsidR="007F6A83" w:rsidRDefault="007F6A83" w:rsidP="00F40A25">
            <w:r>
              <w:t>1 PK</w:t>
            </w:r>
          </w:p>
          <w:p w14:paraId="090AE3BD" w14:textId="23FFEAB1" w:rsidR="007F6A83" w:rsidRDefault="007F6A83" w:rsidP="00F40A25">
            <w:r>
              <w:t>1 FK</w:t>
            </w:r>
          </w:p>
        </w:tc>
        <w:tc>
          <w:tcPr>
            <w:tcW w:w="1811" w:type="dxa"/>
          </w:tcPr>
          <w:p w14:paraId="01CF7220" w14:textId="710F71E4" w:rsidR="00F030D2" w:rsidRDefault="00F030D2" w:rsidP="00F030D2">
            <w:pPr>
              <w:jc w:val="center"/>
            </w:pPr>
            <w:r>
              <w:t>5</w:t>
            </w:r>
          </w:p>
        </w:tc>
        <w:tc>
          <w:tcPr>
            <w:tcW w:w="2049" w:type="dxa"/>
          </w:tcPr>
          <w:p w14:paraId="7A17AD10" w14:textId="77777777" w:rsidR="00F030D2" w:rsidRDefault="007F6A83" w:rsidP="00F40A25">
            <w:r>
              <w:t>Cod_detalle_proveedor</w:t>
            </w:r>
          </w:p>
          <w:p w14:paraId="0E59EC67" w14:textId="224665E2" w:rsidR="007F6A83" w:rsidRDefault="007F6A83" w:rsidP="00F40A25">
            <w:r>
              <w:t>Cod_lote</w:t>
            </w:r>
          </w:p>
        </w:tc>
        <w:tc>
          <w:tcPr>
            <w:tcW w:w="1564" w:type="dxa"/>
          </w:tcPr>
          <w:p w14:paraId="2ACED66E" w14:textId="5B9B6F8B" w:rsidR="00F030D2" w:rsidRDefault="00F030D2" w:rsidP="00F030D2">
            <w:pPr>
              <w:jc w:val="center"/>
            </w:pPr>
            <w:r>
              <w:t>2</w:t>
            </w:r>
          </w:p>
        </w:tc>
        <w:tc>
          <w:tcPr>
            <w:tcW w:w="1925" w:type="dxa"/>
          </w:tcPr>
          <w:p w14:paraId="5C050E7B" w14:textId="5BAE150E" w:rsidR="00F030D2" w:rsidRDefault="00F030D2" w:rsidP="00F030D2">
            <w:pPr>
              <w:jc w:val="center"/>
            </w:pPr>
            <w:r>
              <w:t>Baja</w:t>
            </w:r>
          </w:p>
        </w:tc>
      </w:tr>
      <w:tr w:rsidR="00F030D2" w14:paraId="097274B5" w14:textId="77777777" w:rsidTr="00F030D2">
        <w:trPr>
          <w:trHeight w:val="406"/>
        </w:trPr>
        <w:tc>
          <w:tcPr>
            <w:tcW w:w="1716" w:type="dxa"/>
          </w:tcPr>
          <w:p w14:paraId="06DB1399" w14:textId="01BF65B9" w:rsidR="00F030D2" w:rsidRDefault="007F6A83" w:rsidP="00F40A25">
            <w:r>
              <w:t>Transportista</w:t>
            </w:r>
          </w:p>
        </w:tc>
        <w:tc>
          <w:tcPr>
            <w:tcW w:w="1620" w:type="dxa"/>
          </w:tcPr>
          <w:p w14:paraId="009315CE" w14:textId="77777777" w:rsidR="00F030D2" w:rsidRDefault="007F6A83" w:rsidP="00F40A25">
            <w:r>
              <w:t>5 Campos</w:t>
            </w:r>
          </w:p>
          <w:p w14:paraId="25B82E98" w14:textId="77777777" w:rsidR="007F6A83" w:rsidRDefault="007F6A83" w:rsidP="00F40A25">
            <w:r>
              <w:t>1 PK</w:t>
            </w:r>
          </w:p>
          <w:p w14:paraId="1D8B8836" w14:textId="17FEE0FC" w:rsidR="007F6A83" w:rsidRDefault="007F6A83" w:rsidP="00F40A25">
            <w:r>
              <w:t>1 FK</w:t>
            </w:r>
          </w:p>
        </w:tc>
        <w:tc>
          <w:tcPr>
            <w:tcW w:w="1811" w:type="dxa"/>
          </w:tcPr>
          <w:p w14:paraId="0CF538DE" w14:textId="7891272B" w:rsidR="00F030D2" w:rsidRDefault="00F030D2" w:rsidP="00F030D2">
            <w:pPr>
              <w:jc w:val="center"/>
            </w:pPr>
            <w:r>
              <w:t>7</w:t>
            </w:r>
          </w:p>
        </w:tc>
        <w:tc>
          <w:tcPr>
            <w:tcW w:w="2049" w:type="dxa"/>
          </w:tcPr>
          <w:p w14:paraId="3FD48FB7" w14:textId="77777777" w:rsidR="00F030D2" w:rsidRDefault="007F6A83" w:rsidP="00F40A25">
            <w:r>
              <w:t>Rut_tr</w:t>
            </w:r>
            <w:r w:rsidR="00742745">
              <w:t>ansportista</w:t>
            </w:r>
          </w:p>
          <w:p w14:paraId="3693476F" w14:textId="60674504" w:rsidR="00742745" w:rsidRDefault="00742745" w:rsidP="00F40A25">
            <w:r>
              <w:t>Cod_transportista</w:t>
            </w:r>
          </w:p>
        </w:tc>
        <w:tc>
          <w:tcPr>
            <w:tcW w:w="1564" w:type="dxa"/>
          </w:tcPr>
          <w:p w14:paraId="4B283C4C" w14:textId="0D62A3B6" w:rsidR="00F030D2" w:rsidRDefault="00F030D2" w:rsidP="00F030D2">
            <w:pPr>
              <w:jc w:val="center"/>
            </w:pPr>
            <w:r>
              <w:t>2</w:t>
            </w:r>
          </w:p>
        </w:tc>
        <w:tc>
          <w:tcPr>
            <w:tcW w:w="1925" w:type="dxa"/>
          </w:tcPr>
          <w:p w14:paraId="619E1AAE" w14:textId="406A8FCE" w:rsidR="00F030D2" w:rsidRDefault="00F030D2" w:rsidP="00F030D2">
            <w:pPr>
              <w:jc w:val="center"/>
            </w:pPr>
            <w:r>
              <w:t>Baja</w:t>
            </w:r>
          </w:p>
        </w:tc>
      </w:tr>
      <w:tr w:rsidR="00F030D2" w14:paraId="43DC131F" w14:textId="77777777" w:rsidTr="00F030D2">
        <w:trPr>
          <w:trHeight w:val="412"/>
        </w:trPr>
        <w:tc>
          <w:tcPr>
            <w:tcW w:w="1716" w:type="dxa"/>
          </w:tcPr>
          <w:p w14:paraId="06F40206" w14:textId="74CF8CAE" w:rsidR="00F030D2" w:rsidRDefault="00742745" w:rsidP="00F40A25">
            <w:r>
              <w:t>Viajes</w:t>
            </w:r>
          </w:p>
        </w:tc>
        <w:tc>
          <w:tcPr>
            <w:tcW w:w="1620" w:type="dxa"/>
          </w:tcPr>
          <w:p w14:paraId="5954F46F" w14:textId="77777777" w:rsidR="00F030D2" w:rsidRDefault="00742745" w:rsidP="00F40A25">
            <w:r>
              <w:t>5 campos</w:t>
            </w:r>
          </w:p>
          <w:p w14:paraId="3CCF3F84" w14:textId="08F159C3" w:rsidR="00742745" w:rsidRDefault="00742745" w:rsidP="00F40A25">
            <w:r>
              <w:t>1 PK</w:t>
            </w:r>
          </w:p>
          <w:p w14:paraId="59FE517B" w14:textId="4EC04463" w:rsidR="00742745" w:rsidRDefault="00742745" w:rsidP="00F40A25">
            <w:r>
              <w:t>3 FK</w:t>
            </w:r>
          </w:p>
        </w:tc>
        <w:tc>
          <w:tcPr>
            <w:tcW w:w="1811" w:type="dxa"/>
          </w:tcPr>
          <w:p w14:paraId="0C88C975" w14:textId="739899D3" w:rsidR="00F030D2" w:rsidRDefault="00F030D2" w:rsidP="00F030D2">
            <w:pPr>
              <w:jc w:val="center"/>
            </w:pPr>
            <w:r>
              <w:t>9</w:t>
            </w:r>
          </w:p>
        </w:tc>
        <w:tc>
          <w:tcPr>
            <w:tcW w:w="2049" w:type="dxa"/>
          </w:tcPr>
          <w:p w14:paraId="2BFE9D14" w14:textId="77777777" w:rsidR="00F030D2" w:rsidRDefault="00742745" w:rsidP="00F40A25">
            <w:r>
              <w:t>Rut_transportista</w:t>
            </w:r>
          </w:p>
          <w:p w14:paraId="4A7E94B3" w14:textId="77777777" w:rsidR="00742745" w:rsidRDefault="00742745" w:rsidP="00F40A25">
            <w:r>
              <w:t>Cod_viaje</w:t>
            </w:r>
          </w:p>
          <w:p w14:paraId="5F4DB0F0" w14:textId="77777777" w:rsidR="00742745" w:rsidRDefault="00742745" w:rsidP="00F40A25">
            <w:r>
              <w:t>Cod_despacho</w:t>
            </w:r>
          </w:p>
          <w:p w14:paraId="76A544F3" w14:textId="555CF062" w:rsidR="00742745" w:rsidRDefault="00742745" w:rsidP="00F40A25">
            <w:r>
              <w:t>Cod_ingreso</w:t>
            </w:r>
          </w:p>
        </w:tc>
        <w:tc>
          <w:tcPr>
            <w:tcW w:w="1564" w:type="dxa"/>
          </w:tcPr>
          <w:p w14:paraId="3D530800" w14:textId="14561BCB" w:rsidR="00F030D2" w:rsidRDefault="00F030D2" w:rsidP="00F030D2">
            <w:pPr>
              <w:jc w:val="center"/>
            </w:pPr>
            <w:r>
              <w:t>4</w:t>
            </w:r>
          </w:p>
        </w:tc>
        <w:tc>
          <w:tcPr>
            <w:tcW w:w="1925" w:type="dxa"/>
          </w:tcPr>
          <w:p w14:paraId="3566CD3B" w14:textId="531BA3E2" w:rsidR="00F030D2" w:rsidRDefault="00F030D2" w:rsidP="00F030D2">
            <w:pPr>
              <w:jc w:val="center"/>
            </w:pPr>
            <w:r>
              <w:t>Baja</w:t>
            </w:r>
          </w:p>
        </w:tc>
      </w:tr>
      <w:tr w:rsidR="00F030D2" w14:paraId="1E6BD630" w14:textId="77777777" w:rsidTr="00F030D2">
        <w:trPr>
          <w:trHeight w:val="417"/>
        </w:trPr>
        <w:tc>
          <w:tcPr>
            <w:tcW w:w="1716" w:type="dxa"/>
          </w:tcPr>
          <w:p w14:paraId="6CD65910" w14:textId="43799016" w:rsidR="00F030D2" w:rsidRDefault="00742745" w:rsidP="00F40A25">
            <w:r>
              <w:t>Stock</w:t>
            </w:r>
          </w:p>
        </w:tc>
        <w:tc>
          <w:tcPr>
            <w:tcW w:w="1620" w:type="dxa"/>
          </w:tcPr>
          <w:p w14:paraId="29996473" w14:textId="77777777" w:rsidR="00F030D2" w:rsidRDefault="00742745" w:rsidP="00F40A25">
            <w:r>
              <w:t>5 campos</w:t>
            </w:r>
          </w:p>
          <w:p w14:paraId="76239B9E" w14:textId="6E6B5B7A" w:rsidR="00742745" w:rsidRDefault="00742745" w:rsidP="00F40A25">
            <w:r>
              <w:t>1 PK</w:t>
            </w:r>
          </w:p>
        </w:tc>
        <w:tc>
          <w:tcPr>
            <w:tcW w:w="1811" w:type="dxa"/>
          </w:tcPr>
          <w:p w14:paraId="4F15F050" w14:textId="40522193" w:rsidR="00F030D2" w:rsidRDefault="00F030D2" w:rsidP="00F030D2">
            <w:pPr>
              <w:jc w:val="center"/>
            </w:pPr>
            <w:r>
              <w:t>6</w:t>
            </w:r>
          </w:p>
        </w:tc>
        <w:tc>
          <w:tcPr>
            <w:tcW w:w="2049" w:type="dxa"/>
          </w:tcPr>
          <w:p w14:paraId="17B106E8" w14:textId="45FA304E" w:rsidR="00F030D2" w:rsidRDefault="00742745" w:rsidP="00F40A25">
            <w:r>
              <w:t>Cod_stock</w:t>
            </w:r>
          </w:p>
        </w:tc>
        <w:tc>
          <w:tcPr>
            <w:tcW w:w="1564" w:type="dxa"/>
          </w:tcPr>
          <w:p w14:paraId="7D629D96" w14:textId="621B5CFD" w:rsidR="00F030D2" w:rsidRDefault="00F030D2" w:rsidP="00F030D2">
            <w:pPr>
              <w:jc w:val="center"/>
            </w:pPr>
            <w:r>
              <w:t>1</w:t>
            </w:r>
          </w:p>
        </w:tc>
        <w:tc>
          <w:tcPr>
            <w:tcW w:w="1925" w:type="dxa"/>
          </w:tcPr>
          <w:p w14:paraId="4B44833F" w14:textId="666AEAF8" w:rsidR="00F030D2" w:rsidRDefault="00F030D2" w:rsidP="00F030D2">
            <w:pPr>
              <w:jc w:val="center"/>
            </w:pPr>
            <w:r>
              <w:t>Baja</w:t>
            </w:r>
          </w:p>
        </w:tc>
      </w:tr>
      <w:tr w:rsidR="00F030D2" w14:paraId="114A7B66" w14:textId="77777777" w:rsidTr="00F030D2">
        <w:trPr>
          <w:trHeight w:val="424"/>
        </w:trPr>
        <w:tc>
          <w:tcPr>
            <w:tcW w:w="1716" w:type="dxa"/>
          </w:tcPr>
          <w:p w14:paraId="2A04C229" w14:textId="2A1C044B" w:rsidR="00F030D2" w:rsidRDefault="00742745" w:rsidP="00F40A25">
            <w:r>
              <w:t>Registro_despacho</w:t>
            </w:r>
          </w:p>
        </w:tc>
        <w:tc>
          <w:tcPr>
            <w:tcW w:w="1620" w:type="dxa"/>
          </w:tcPr>
          <w:p w14:paraId="3D340A72" w14:textId="77777777" w:rsidR="00F030D2" w:rsidRDefault="00742745" w:rsidP="00F40A25">
            <w:r>
              <w:t>8 campos</w:t>
            </w:r>
          </w:p>
          <w:p w14:paraId="139966C1" w14:textId="108191DB" w:rsidR="00742745" w:rsidRDefault="00742745" w:rsidP="00F40A25">
            <w:r>
              <w:t>1 PK</w:t>
            </w:r>
          </w:p>
        </w:tc>
        <w:tc>
          <w:tcPr>
            <w:tcW w:w="1811" w:type="dxa"/>
          </w:tcPr>
          <w:p w14:paraId="7F07B501" w14:textId="29DEC9DD" w:rsidR="00F030D2" w:rsidRDefault="00F030D2" w:rsidP="00F030D2">
            <w:pPr>
              <w:jc w:val="center"/>
            </w:pPr>
            <w:r>
              <w:t>9</w:t>
            </w:r>
          </w:p>
        </w:tc>
        <w:tc>
          <w:tcPr>
            <w:tcW w:w="2049" w:type="dxa"/>
          </w:tcPr>
          <w:p w14:paraId="65B7DEB9" w14:textId="4A5B416E" w:rsidR="00F030D2" w:rsidRDefault="00742745" w:rsidP="00F40A25">
            <w:r>
              <w:t>Cod_despacho</w:t>
            </w:r>
          </w:p>
        </w:tc>
        <w:tc>
          <w:tcPr>
            <w:tcW w:w="1564" w:type="dxa"/>
          </w:tcPr>
          <w:p w14:paraId="59E846AF" w14:textId="4ECB3631" w:rsidR="00F030D2" w:rsidRDefault="00F030D2" w:rsidP="00F030D2">
            <w:pPr>
              <w:jc w:val="center"/>
            </w:pPr>
            <w:r>
              <w:t>1</w:t>
            </w:r>
          </w:p>
        </w:tc>
        <w:tc>
          <w:tcPr>
            <w:tcW w:w="1925" w:type="dxa"/>
          </w:tcPr>
          <w:p w14:paraId="3EEC7B7F" w14:textId="2EC50C14" w:rsidR="00F030D2" w:rsidRDefault="00F030D2" w:rsidP="00F030D2">
            <w:pPr>
              <w:jc w:val="center"/>
            </w:pPr>
            <w:r>
              <w:t>Baja</w:t>
            </w:r>
          </w:p>
        </w:tc>
      </w:tr>
      <w:tr w:rsidR="00F030D2" w14:paraId="555C3F85" w14:textId="77777777" w:rsidTr="00F030D2">
        <w:trPr>
          <w:trHeight w:val="416"/>
        </w:trPr>
        <w:tc>
          <w:tcPr>
            <w:tcW w:w="1716" w:type="dxa"/>
          </w:tcPr>
          <w:p w14:paraId="716CBDBC" w14:textId="720A3D37" w:rsidR="00F030D2" w:rsidRDefault="00742745" w:rsidP="00F40A25">
            <w:r>
              <w:t>Registro_ingreso</w:t>
            </w:r>
          </w:p>
        </w:tc>
        <w:tc>
          <w:tcPr>
            <w:tcW w:w="1620" w:type="dxa"/>
          </w:tcPr>
          <w:p w14:paraId="0DDB598D" w14:textId="77777777" w:rsidR="00F030D2" w:rsidRDefault="00742745" w:rsidP="00F40A25">
            <w:r>
              <w:t>11 campos</w:t>
            </w:r>
          </w:p>
          <w:p w14:paraId="73B7D2A6" w14:textId="334ADB8C" w:rsidR="00742745" w:rsidRDefault="00742745" w:rsidP="00F40A25">
            <w:r>
              <w:t>1 PK</w:t>
            </w:r>
          </w:p>
        </w:tc>
        <w:tc>
          <w:tcPr>
            <w:tcW w:w="1811" w:type="dxa"/>
          </w:tcPr>
          <w:p w14:paraId="6E192629" w14:textId="62F2E55F" w:rsidR="00F030D2" w:rsidRDefault="00F030D2" w:rsidP="00F030D2">
            <w:pPr>
              <w:jc w:val="center"/>
            </w:pPr>
            <w:r>
              <w:t>12</w:t>
            </w:r>
          </w:p>
        </w:tc>
        <w:tc>
          <w:tcPr>
            <w:tcW w:w="2049" w:type="dxa"/>
          </w:tcPr>
          <w:p w14:paraId="55D9D679" w14:textId="2126F2A2" w:rsidR="00F030D2" w:rsidRDefault="00742745" w:rsidP="00F40A25">
            <w:r>
              <w:t>Cod_ingreso</w:t>
            </w:r>
          </w:p>
        </w:tc>
        <w:tc>
          <w:tcPr>
            <w:tcW w:w="1564" w:type="dxa"/>
          </w:tcPr>
          <w:p w14:paraId="2105C93C" w14:textId="64EADF4C" w:rsidR="00F030D2" w:rsidRDefault="00F030D2" w:rsidP="00F030D2">
            <w:pPr>
              <w:jc w:val="center"/>
            </w:pPr>
            <w:r>
              <w:t>1</w:t>
            </w:r>
          </w:p>
        </w:tc>
        <w:tc>
          <w:tcPr>
            <w:tcW w:w="1925" w:type="dxa"/>
          </w:tcPr>
          <w:p w14:paraId="7605BE23" w14:textId="1B564F4C" w:rsidR="00F030D2" w:rsidRDefault="00F030D2" w:rsidP="00F030D2">
            <w:pPr>
              <w:jc w:val="center"/>
            </w:pPr>
            <w:r>
              <w:t>Baja</w:t>
            </w:r>
          </w:p>
        </w:tc>
      </w:tr>
    </w:tbl>
    <w:p w14:paraId="36DCDD3C" w14:textId="33071F5C" w:rsidR="00F40A25" w:rsidRDefault="00F40A25" w:rsidP="00F40A25"/>
    <w:p w14:paraId="48207787" w14:textId="77777777" w:rsidR="00F030D2" w:rsidRDefault="00F030D2" w:rsidP="00F40A25"/>
    <w:p w14:paraId="209649D1" w14:textId="77777777" w:rsidR="00F030D2" w:rsidRDefault="00F030D2" w:rsidP="00F40A25"/>
    <w:p w14:paraId="409A8D40" w14:textId="77777777" w:rsidR="00F030D2" w:rsidRDefault="00F030D2" w:rsidP="00F40A25"/>
    <w:p w14:paraId="04299E2E" w14:textId="77777777" w:rsidR="00F030D2" w:rsidRDefault="00F030D2" w:rsidP="00F40A25"/>
    <w:p w14:paraId="29D8A65A" w14:textId="77777777" w:rsidR="00F030D2" w:rsidRPr="00F40A25" w:rsidRDefault="00F030D2" w:rsidP="00F40A25"/>
    <w:p w14:paraId="4D2A1239" w14:textId="77777777" w:rsidR="00F40A25" w:rsidRPr="00F40A25" w:rsidRDefault="00F40A25" w:rsidP="00F40A25"/>
    <w:tbl>
      <w:tblPr>
        <w:tblStyle w:val="Tablaconcuadrcula"/>
        <w:tblW w:w="10740" w:type="dxa"/>
        <w:tblLook w:val="04A0" w:firstRow="1" w:lastRow="0" w:firstColumn="1" w:lastColumn="0" w:noHBand="0" w:noVBand="1"/>
      </w:tblPr>
      <w:tblGrid>
        <w:gridCol w:w="2168"/>
        <w:gridCol w:w="8"/>
        <w:gridCol w:w="1602"/>
        <w:gridCol w:w="1511"/>
        <w:gridCol w:w="2079"/>
        <w:gridCol w:w="1511"/>
        <w:gridCol w:w="1861"/>
      </w:tblGrid>
      <w:tr w:rsidR="00745CC7" w:rsidRPr="00F2494C" w14:paraId="66676B93" w14:textId="77777777" w:rsidTr="00AD78C6">
        <w:tc>
          <w:tcPr>
            <w:tcW w:w="10740" w:type="dxa"/>
            <w:gridSpan w:val="7"/>
          </w:tcPr>
          <w:p w14:paraId="6F7E96AD" w14:textId="0B557660" w:rsidR="00745CC7" w:rsidRPr="00F2494C" w:rsidRDefault="00745CC7" w:rsidP="00F2494C">
            <w:pPr>
              <w:pStyle w:val="Cita"/>
              <w:jc w:val="center"/>
              <w:rPr>
                <w:b/>
                <w:i w:val="0"/>
                <w:sz w:val="28"/>
                <w:szCs w:val="28"/>
              </w:rPr>
            </w:pPr>
            <w:r>
              <w:rPr>
                <w:b/>
                <w:i w:val="0"/>
                <w:sz w:val="28"/>
                <w:szCs w:val="28"/>
              </w:rPr>
              <w:t>Entradas</w:t>
            </w:r>
          </w:p>
        </w:tc>
      </w:tr>
      <w:tr w:rsidR="00745CC7" w14:paraId="498C333E" w14:textId="77777777" w:rsidTr="00AD78C6">
        <w:trPr>
          <w:trHeight w:val="452"/>
        </w:trPr>
        <w:tc>
          <w:tcPr>
            <w:tcW w:w="1759" w:type="dxa"/>
          </w:tcPr>
          <w:p w14:paraId="2896C2A4" w14:textId="279C2925" w:rsidR="00745CC7" w:rsidRPr="00745CC7" w:rsidRDefault="00745CC7" w:rsidP="00745CC7">
            <w:pPr>
              <w:pStyle w:val="Cita"/>
              <w:jc w:val="center"/>
              <w:rPr>
                <w:b/>
                <w:i w:val="0"/>
                <w:sz w:val="24"/>
                <w:szCs w:val="24"/>
              </w:rPr>
            </w:pPr>
            <w:r w:rsidRPr="00745CC7">
              <w:rPr>
                <w:b/>
                <w:i w:val="0"/>
                <w:sz w:val="24"/>
                <w:szCs w:val="24"/>
              </w:rPr>
              <w:t>Entrada (Proceso)</w:t>
            </w:r>
          </w:p>
        </w:tc>
        <w:tc>
          <w:tcPr>
            <w:tcW w:w="1777" w:type="dxa"/>
            <w:gridSpan w:val="2"/>
          </w:tcPr>
          <w:p w14:paraId="3AB5D80F" w14:textId="2CE32C76" w:rsidR="00745CC7" w:rsidRPr="00745CC7" w:rsidRDefault="00745CC7" w:rsidP="00745CC7">
            <w:pPr>
              <w:pStyle w:val="Cita"/>
              <w:jc w:val="center"/>
              <w:rPr>
                <w:b/>
                <w:i w:val="0"/>
                <w:sz w:val="24"/>
                <w:szCs w:val="24"/>
              </w:rPr>
            </w:pPr>
            <w:r w:rsidRPr="00745CC7">
              <w:rPr>
                <w:b/>
                <w:i w:val="0"/>
                <w:sz w:val="24"/>
                <w:szCs w:val="24"/>
              </w:rPr>
              <w:t>DETs</w:t>
            </w:r>
          </w:p>
        </w:tc>
        <w:tc>
          <w:tcPr>
            <w:tcW w:w="1768" w:type="dxa"/>
          </w:tcPr>
          <w:p w14:paraId="6D2E800D" w14:textId="222D714D" w:rsidR="00745CC7" w:rsidRPr="00745CC7" w:rsidRDefault="00745CC7" w:rsidP="00745CC7">
            <w:pPr>
              <w:pStyle w:val="Cita"/>
              <w:jc w:val="center"/>
              <w:rPr>
                <w:b/>
                <w:i w:val="0"/>
                <w:sz w:val="24"/>
                <w:szCs w:val="24"/>
              </w:rPr>
            </w:pPr>
            <w:r w:rsidRPr="00745CC7">
              <w:rPr>
                <w:b/>
                <w:i w:val="0"/>
                <w:sz w:val="24"/>
                <w:szCs w:val="24"/>
              </w:rPr>
              <w:t>Total DETs</w:t>
            </w:r>
          </w:p>
        </w:tc>
        <w:tc>
          <w:tcPr>
            <w:tcW w:w="1768" w:type="dxa"/>
          </w:tcPr>
          <w:p w14:paraId="2BF3734D" w14:textId="446066EC" w:rsidR="00745CC7" w:rsidRPr="00745CC7" w:rsidRDefault="00745CC7" w:rsidP="00745CC7">
            <w:pPr>
              <w:pStyle w:val="Cita"/>
              <w:jc w:val="center"/>
              <w:rPr>
                <w:b/>
                <w:i w:val="0"/>
                <w:sz w:val="24"/>
                <w:szCs w:val="24"/>
              </w:rPr>
            </w:pPr>
            <w:r w:rsidRPr="00745CC7">
              <w:rPr>
                <w:b/>
                <w:i w:val="0"/>
                <w:sz w:val="24"/>
                <w:szCs w:val="24"/>
              </w:rPr>
              <w:t>FTRs</w:t>
            </w:r>
          </w:p>
        </w:tc>
        <w:tc>
          <w:tcPr>
            <w:tcW w:w="1768" w:type="dxa"/>
          </w:tcPr>
          <w:p w14:paraId="359B1F20" w14:textId="41593E4E" w:rsidR="00745CC7" w:rsidRPr="00745CC7" w:rsidRDefault="00745CC7" w:rsidP="00745CC7">
            <w:pPr>
              <w:pStyle w:val="Cita"/>
              <w:jc w:val="center"/>
              <w:rPr>
                <w:b/>
                <w:i w:val="0"/>
                <w:sz w:val="24"/>
                <w:szCs w:val="24"/>
              </w:rPr>
            </w:pPr>
            <w:r w:rsidRPr="00745CC7">
              <w:rPr>
                <w:b/>
                <w:i w:val="0"/>
                <w:sz w:val="24"/>
                <w:szCs w:val="24"/>
              </w:rPr>
              <w:t>Total FTRs</w:t>
            </w:r>
          </w:p>
        </w:tc>
        <w:tc>
          <w:tcPr>
            <w:tcW w:w="1900" w:type="dxa"/>
          </w:tcPr>
          <w:p w14:paraId="1B05D369" w14:textId="17B8169F" w:rsidR="00745CC7" w:rsidRPr="00745CC7" w:rsidRDefault="00745CC7" w:rsidP="00745CC7">
            <w:pPr>
              <w:pStyle w:val="Cita"/>
              <w:jc w:val="center"/>
              <w:rPr>
                <w:b/>
                <w:i w:val="0"/>
                <w:sz w:val="24"/>
                <w:szCs w:val="24"/>
              </w:rPr>
            </w:pPr>
            <w:r w:rsidRPr="00745CC7">
              <w:rPr>
                <w:b/>
                <w:i w:val="0"/>
                <w:sz w:val="24"/>
                <w:szCs w:val="24"/>
              </w:rPr>
              <w:t>Complejidad</w:t>
            </w:r>
          </w:p>
        </w:tc>
      </w:tr>
      <w:tr w:rsidR="00745CC7" w14:paraId="654D2213" w14:textId="77777777" w:rsidTr="00AD78C6">
        <w:trPr>
          <w:trHeight w:val="416"/>
        </w:trPr>
        <w:tc>
          <w:tcPr>
            <w:tcW w:w="1759" w:type="dxa"/>
          </w:tcPr>
          <w:p w14:paraId="2296B208" w14:textId="5E298861" w:rsidR="00745CC7" w:rsidRDefault="00AD78C6" w:rsidP="00F40A25">
            <w:r>
              <w:t>Administrador</w:t>
            </w:r>
          </w:p>
        </w:tc>
        <w:tc>
          <w:tcPr>
            <w:tcW w:w="1777" w:type="dxa"/>
            <w:gridSpan w:val="2"/>
          </w:tcPr>
          <w:p w14:paraId="7A61D663" w14:textId="77777777" w:rsidR="00745CC7" w:rsidRDefault="00AD78C6" w:rsidP="00F40A25">
            <w:r>
              <w:t>5 campos</w:t>
            </w:r>
          </w:p>
          <w:p w14:paraId="12FF3925" w14:textId="77777777" w:rsidR="00AD78C6" w:rsidRDefault="00AD78C6" w:rsidP="00F40A25">
            <w:r>
              <w:t>3 botones</w:t>
            </w:r>
          </w:p>
          <w:p w14:paraId="0A38B4F3" w14:textId="068598A4" w:rsidR="00AD78C6" w:rsidRDefault="00AD78C6" w:rsidP="00F40A25">
            <w:r>
              <w:t>3 mensajes</w:t>
            </w:r>
          </w:p>
        </w:tc>
        <w:tc>
          <w:tcPr>
            <w:tcW w:w="1768" w:type="dxa"/>
          </w:tcPr>
          <w:p w14:paraId="3C82922A" w14:textId="2909B654" w:rsidR="00745CC7" w:rsidRDefault="00AD78C6" w:rsidP="00AD78C6">
            <w:pPr>
              <w:jc w:val="center"/>
            </w:pPr>
            <w:r>
              <w:t>11</w:t>
            </w:r>
          </w:p>
        </w:tc>
        <w:tc>
          <w:tcPr>
            <w:tcW w:w="1768" w:type="dxa"/>
          </w:tcPr>
          <w:p w14:paraId="782E1E76" w14:textId="4E3D6D98" w:rsidR="00745CC7" w:rsidRDefault="00AD78C6" w:rsidP="00AD78C6">
            <w:r>
              <w:t>Administrador</w:t>
            </w:r>
          </w:p>
        </w:tc>
        <w:tc>
          <w:tcPr>
            <w:tcW w:w="1768" w:type="dxa"/>
          </w:tcPr>
          <w:p w14:paraId="1C538077" w14:textId="0544EA76" w:rsidR="00745CC7" w:rsidRDefault="00AD78C6" w:rsidP="00AD78C6">
            <w:pPr>
              <w:jc w:val="center"/>
            </w:pPr>
            <w:r>
              <w:t>1</w:t>
            </w:r>
          </w:p>
        </w:tc>
        <w:tc>
          <w:tcPr>
            <w:tcW w:w="1900" w:type="dxa"/>
          </w:tcPr>
          <w:p w14:paraId="4A7428C6" w14:textId="22C92706" w:rsidR="00745CC7" w:rsidRDefault="00AD78C6" w:rsidP="00AD78C6">
            <w:pPr>
              <w:jc w:val="center"/>
            </w:pPr>
            <w:r>
              <w:t>Baja</w:t>
            </w:r>
          </w:p>
        </w:tc>
      </w:tr>
      <w:tr w:rsidR="00745CC7" w14:paraId="559D0799" w14:textId="77777777" w:rsidTr="00AD78C6">
        <w:trPr>
          <w:trHeight w:val="422"/>
        </w:trPr>
        <w:tc>
          <w:tcPr>
            <w:tcW w:w="1759" w:type="dxa"/>
          </w:tcPr>
          <w:p w14:paraId="5B210D31" w14:textId="25A24BE5" w:rsidR="00745CC7" w:rsidRDefault="00AD78C6" w:rsidP="00F40A25">
            <w:r>
              <w:t>Personal</w:t>
            </w:r>
          </w:p>
        </w:tc>
        <w:tc>
          <w:tcPr>
            <w:tcW w:w="1777" w:type="dxa"/>
            <w:gridSpan w:val="2"/>
          </w:tcPr>
          <w:p w14:paraId="5E464457" w14:textId="77777777" w:rsidR="00745CC7" w:rsidRDefault="00AD78C6" w:rsidP="00F40A25">
            <w:r>
              <w:t>7 campos</w:t>
            </w:r>
          </w:p>
          <w:p w14:paraId="6F03A626" w14:textId="77777777" w:rsidR="00AD78C6" w:rsidRDefault="00AD78C6" w:rsidP="00F40A25">
            <w:r>
              <w:t>3 botones</w:t>
            </w:r>
          </w:p>
          <w:p w14:paraId="1E03E5EC" w14:textId="6B72ECB2" w:rsidR="00AD78C6" w:rsidRDefault="00AD78C6" w:rsidP="00F40A25">
            <w:r>
              <w:t>3 mensajes</w:t>
            </w:r>
          </w:p>
        </w:tc>
        <w:tc>
          <w:tcPr>
            <w:tcW w:w="1768" w:type="dxa"/>
          </w:tcPr>
          <w:p w14:paraId="16984F66" w14:textId="74A476F9" w:rsidR="00745CC7" w:rsidRDefault="00AD78C6" w:rsidP="00AD78C6">
            <w:pPr>
              <w:jc w:val="center"/>
            </w:pPr>
            <w:r>
              <w:t>13</w:t>
            </w:r>
          </w:p>
        </w:tc>
        <w:tc>
          <w:tcPr>
            <w:tcW w:w="1768" w:type="dxa"/>
          </w:tcPr>
          <w:p w14:paraId="6C2ACC86" w14:textId="69D4EFD0" w:rsidR="00745CC7" w:rsidRDefault="009019A4" w:rsidP="00AD78C6">
            <w:r>
              <w:t>Personal</w:t>
            </w:r>
          </w:p>
        </w:tc>
        <w:tc>
          <w:tcPr>
            <w:tcW w:w="1768" w:type="dxa"/>
          </w:tcPr>
          <w:p w14:paraId="40F53407" w14:textId="3FE374D4" w:rsidR="00745CC7" w:rsidRDefault="00AD78C6" w:rsidP="00AD78C6">
            <w:pPr>
              <w:jc w:val="center"/>
            </w:pPr>
            <w:r>
              <w:t>1</w:t>
            </w:r>
          </w:p>
        </w:tc>
        <w:tc>
          <w:tcPr>
            <w:tcW w:w="1900" w:type="dxa"/>
          </w:tcPr>
          <w:p w14:paraId="19D9DA6B" w14:textId="19EAC3AF" w:rsidR="00745CC7" w:rsidRDefault="00AD78C6" w:rsidP="00AD78C6">
            <w:pPr>
              <w:jc w:val="center"/>
            </w:pPr>
            <w:r>
              <w:t>Baja</w:t>
            </w:r>
          </w:p>
        </w:tc>
      </w:tr>
      <w:tr w:rsidR="00745CC7" w14:paraId="0A7FD4CC" w14:textId="77777777" w:rsidTr="00AD78C6">
        <w:trPr>
          <w:trHeight w:val="400"/>
        </w:trPr>
        <w:tc>
          <w:tcPr>
            <w:tcW w:w="1759" w:type="dxa"/>
          </w:tcPr>
          <w:p w14:paraId="0439526D" w14:textId="12382DB5" w:rsidR="00AD78C6" w:rsidRDefault="00AD78C6" w:rsidP="00F40A25">
            <w:r>
              <w:t>Transporte</w:t>
            </w:r>
          </w:p>
        </w:tc>
        <w:tc>
          <w:tcPr>
            <w:tcW w:w="1777" w:type="dxa"/>
            <w:gridSpan w:val="2"/>
          </w:tcPr>
          <w:p w14:paraId="765CB4D6" w14:textId="528C63D9" w:rsidR="00AD78C6" w:rsidRDefault="00AD78C6" w:rsidP="00AD78C6">
            <w:r>
              <w:t>4 campos</w:t>
            </w:r>
          </w:p>
          <w:p w14:paraId="5D92750B" w14:textId="77777777" w:rsidR="00AD78C6" w:rsidRDefault="00AD78C6" w:rsidP="00AD78C6">
            <w:r>
              <w:t>3 botones</w:t>
            </w:r>
          </w:p>
          <w:p w14:paraId="261BCAE8" w14:textId="56A11836" w:rsidR="00745CC7" w:rsidRDefault="00AD78C6" w:rsidP="00AD78C6">
            <w:r>
              <w:t>3 mensajes</w:t>
            </w:r>
          </w:p>
        </w:tc>
        <w:tc>
          <w:tcPr>
            <w:tcW w:w="1768" w:type="dxa"/>
          </w:tcPr>
          <w:p w14:paraId="1343FFAC" w14:textId="64753314" w:rsidR="00745CC7" w:rsidRDefault="00AD78C6" w:rsidP="00AD78C6">
            <w:pPr>
              <w:jc w:val="center"/>
            </w:pPr>
            <w:r>
              <w:t>10</w:t>
            </w:r>
          </w:p>
        </w:tc>
        <w:tc>
          <w:tcPr>
            <w:tcW w:w="1768" w:type="dxa"/>
          </w:tcPr>
          <w:p w14:paraId="264BB61A" w14:textId="77777777" w:rsidR="00745CC7" w:rsidRDefault="009019A4" w:rsidP="00AD78C6">
            <w:r>
              <w:t>Transporte</w:t>
            </w:r>
          </w:p>
          <w:p w14:paraId="32B437B6" w14:textId="4195C41C" w:rsidR="009019A4" w:rsidRDefault="009019A4" w:rsidP="00AD78C6">
            <w:r>
              <w:t>Transportista</w:t>
            </w:r>
          </w:p>
        </w:tc>
        <w:tc>
          <w:tcPr>
            <w:tcW w:w="1768" w:type="dxa"/>
          </w:tcPr>
          <w:p w14:paraId="46CA0CDF" w14:textId="1405B931" w:rsidR="00745CC7" w:rsidRDefault="00AD78C6" w:rsidP="00AD78C6">
            <w:pPr>
              <w:jc w:val="center"/>
            </w:pPr>
            <w:r>
              <w:t>2</w:t>
            </w:r>
          </w:p>
        </w:tc>
        <w:tc>
          <w:tcPr>
            <w:tcW w:w="1900" w:type="dxa"/>
          </w:tcPr>
          <w:p w14:paraId="505C92FD" w14:textId="5E61D462" w:rsidR="00745CC7" w:rsidRDefault="00AD78C6" w:rsidP="00AD78C6">
            <w:pPr>
              <w:jc w:val="center"/>
            </w:pPr>
            <w:r>
              <w:t>Media</w:t>
            </w:r>
          </w:p>
        </w:tc>
      </w:tr>
      <w:tr w:rsidR="00745CC7" w14:paraId="56ABCCED" w14:textId="77777777" w:rsidTr="00AD78C6">
        <w:trPr>
          <w:trHeight w:val="434"/>
        </w:trPr>
        <w:tc>
          <w:tcPr>
            <w:tcW w:w="1759" w:type="dxa"/>
          </w:tcPr>
          <w:p w14:paraId="65134443" w14:textId="103E409D" w:rsidR="00745CC7" w:rsidRDefault="00AD78C6" w:rsidP="00F40A25">
            <w:r>
              <w:t>Transportista</w:t>
            </w:r>
          </w:p>
        </w:tc>
        <w:tc>
          <w:tcPr>
            <w:tcW w:w="1777" w:type="dxa"/>
            <w:gridSpan w:val="2"/>
          </w:tcPr>
          <w:p w14:paraId="7D2ABB10" w14:textId="0A286AAD" w:rsidR="00AD78C6" w:rsidRDefault="00AD78C6" w:rsidP="00AD78C6">
            <w:r>
              <w:t>6 campos</w:t>
            </w:r>
          </w:p>
          <w:p w14:paraId="6B5740C8" w14:textId="77777777" w:rsidR="00AD78C6" w:rsidRDefault="00AD78C6" w:rsidP="00AD78C6">
            <w:r>
              <w:t>3 botones</w:t>
            </w:r>
          </w:p>
          <w:p w14:paraId="2F2EBA59" w14:textId="0D5D2F1F" w:rsidR="00745CC7" w:rsidRDefault="00AD78C6" w:rsidP="00AD78C6">
            <w:r>
              <w:t>3 mensajes</w:t>
            </w:r>
          </w:p>
        </w:tc>
        <w:tc>
          <w:tcPr>
            <w:tcW w:w="1768" w:type="dxa"/>
          </w:tcPr>
          <w:p w14:paraId="2EAFB369" w14:textId="7F357395" w:rsidR="00745CC7" w:rsidRDefault="00AD78C6" w:rsidP="00AD78C6">
            <w:pPr>
              <w:jc w:val="center"/>
            </w:pPr>
            <w:r>
              <w:t>12</w:t>
            </w:r>
          </w:p>
        </w:tc>
        <w:tc>
          <w:tcPr>
            <w:tcW w:w="1768" w:type="dxa"/>
          </w:tcPr>
          <w:p w14:paraId="25829D23" w14:textId="299136A6" w:rsidR="00745CC7" w:rsidRDefault="009019A4" w:rsidP="00AD78C6">
            <w:r>
              <w:t>Transportistas</w:t>
            </w:r>
          </w:p>
        </w:tc>
        <w:tc>
          <w:tcPr>
            <w:tcW w:w="1768" w:type="dxa"/>
          </w:tcPr>
          <w:p w14:paraId="1ED300F6" w14:textId="3A9E4DEA" w:rsidR="00745CC7" w:rsidRDefault="00AD78C6" w:rsidP="00AD78C6">
            <w:pPr>
              <w:jc w:val="center"/>
            </w:pPr>
            <w:r>
              <w:t>1</w:t>
            </w:r>
          </w:p>
        </w:tc>
        <w:tc>
          <w:tcPr>
            <w:tcW w:w="1900" w:type="dxa"/>
          </w:tcPr>
          <w:p w14:paraId="1FD8AE84" w14:textId="6A1D9C33" w:rsidR="00745CC7" w:rsidRDefault="00AD78C6" w:rsidP="00AD78C6">
            <w:pPr>
              <w:jc w:val="center"/>
            </w:pPr>
            <w:r>
              <w:t>Baja</w:t>
            </w:r>
          </w:p>
        </w:tc>
      </w:tr>
      <w:tr w:rsidR="00745CC7" w14:paraId="623F9435" w14:textId="77777777" w:rsidTr="00AD78C6">
        <w:trPr>
          <w:trHeight w:val="398"/>
        </w:trPr>
        <w:tc>
          <w:tcPr>
            <w:tcW w:w="1759" w:type="dxa"/>
          </w:tcPr>
          <w:p w14:paraId="17E18B2C" w14:textId="3F4181EE" w:rsidR="00745CC7" w:rsidRDefault="00AD78C6" w:rsidP="00F40A25">
            <w:r>
              <w:t>Registros_Despacho</w:t>
            </w:r>
          </w:p>
        </w:tc>
        <w:tc>
          <w:tcPr>
            <w:tcW w:w="1777" w:type="dxa"/>
            <w:gridSpan w:val="2"/>
          </w:tcPr>
          <w:p w14:paraId="4AE5727B" w14:textId="1F467B2B" w:rsidR="00AD78C6" w:rsidRDefault="009019A4" w:rsidP="00AD78C6">
            <w:r>
              <w:t>8</w:t>
            </w:r>
            <w:r w:rsidR="00AD78C6">
              <w:t xml:space="preserve"> campos</w:t>
            </w:r>
          </w:p>
          <w:p w14:paraId="5F65B7B1" w14:textId="77777777" w:rsidR="00AD78C6" w:rsidRDefault="00AD78C6" w:rsidP="00AD78C6">
            <w:r>
              <w:t>3 botones</w:t>
            </w:r>
          </w:p>
          <w:p w14:paraId="42A4E01D" w14:textId="5C44E76D" w:rsidR="00745CC7" w:rsidRDefault="00AD78C6" w:rsidP="00AD78C6">
            <w:r>
              <w:t>3 mensajes</w:t>
            </w:r>
          </w:p>
        </w:tc>
        <w:tc>
          <w:tcPr>
            <w:tcW w:w="1768" w:type="dxa"/>
          </w:tcPr>
          <w:p w14:paraId="4A369D2A" w14:textId="40A01BDB" w:rsidR="00745CC7" w:rsidRDefault="00AD78C6" w:rsidP="00AD78C6">
            <w:pPr>
              <w:jc w:val="center"/>
            </w:pPr>
            <w:r>
              <w:t>14</w:t>
            </w:r>
          </w:p>
        </w:tc>
        <w:tc>
          <w:tcPr>
            <w:tcW w:w="1768" w:type="dxa"/>
          </w:tcPr>
          <w:p w14:paraId="2DFD51E6" w14:textId="77777777" w:rsidR="00745CC7" w:rsidRDefault="009019A4" w:rsidP="00AD78C6">
            <w:r>
              <w:t>Registro_despacho</w:t>
            </w:r>
          </w:p>
          <w:p w14:paraId="2C382BED" w14:textId="6A3BAA50" w:rsidR="009019A4" w:rsidRDefault="009019A4" w:rsidP="00AD78C6">
            <w:r>
              <w:t>Viajes</w:t>
            </w:r>
          </w:p>
        </w:tc>
        <w:tc>
          <w:tcPr>
            <w:tcW w:w="1768" w:type="dxa"/>
          </w:tcPr>
          <w:p w14:paraId="01F9EA82" w14:textId="661FDDED" w:rsidR="00745CC7" w:rsidRDefault="00AD78C6" w:rsidP="00AD78C6">
            <w:pPr>
              <w:jc w:val="center"/>
            </w:pPr>
            <w:r>
              <w:t>2</w:t>
            </w:r>
          </w:p>
        </w:tc>
        <w:tc>
          <w:tcPr>
            <w:tcW w:w="1900" w:type="dxa"/>
          </w:tcPr>
          <w:p w14:paraId="6BA634AC" w14:textId="0CFE4040" w:rsidR="00745CC7" w:rsidRDefault="00AD78C6" w:rsidP="00AD78C6">
            <w:pPr>
              <w:jc w:val="center"/>
            </w:pPr>
            <w:r>
              <w:t>Media</w:t>
            </w:r>
          </w:p>
        </w:tc>
      </w:tr>
      <w:tr w:rsidR="00745CC7" w14:paraId="3A594855" w14:textId="77777777" w:rsidTr="00AD78C6">
        <w:trPr>
          <w:trHeight w:val="418"/>
        </w:trPr>
        <w:tc>
          <w:tcPr>
            <w:tcW w:w="1759" w:type="dxa"/>
          </w:tcPr>
          <w:p w14:paraId="3C25B169" w14:textId="4F225875" w:rsidR="00745CC7" w:rsidRDefault="00AD78C6" w:rsidP="00F40A25">
            <w:r>
              <w:t>Registro_ingreso</w:t>
            </w:r>
          </w:p>
        </w:tc>
        <w:tc>
          <w:tcPr>
            <w:tcW w:w="1777" w:type="dxa"/>
            <w:gridSpan w:val="2"/>
          </w:tcPr>
          <w:p w14:paraId="5A6F308A" w14:textId="275A75B8" w:rsidR="00AD78C6" w:rsidRDefault="009019A4" w:rsidP="00AD78C6">
            <w:r>
              <w:t>11</w:t>
            </w:r>
            <w:r w:rsidR="00AD78C6">
              <w:t xml:space="preserve"> campos</w:t>
            </w:r>
          </w:p>
          <w:p w14:paraId="76A60635" w14:textId="77777777" w:rsidR="00AD78C6" w:rsidRDefault="00AD78C6" w:rsidP="00AD78C6">
            <w:r>
              <w:t>3 botones</w:t>
            </w:r>
          </w:p>
          <w:p w14:paraId="0D13E22A" w14:textId="5A49048E" w:rsidR="00745CC7" w:rsidRDefault="00AD78C6" w:rsidP="00AD78C6">
            <w:r>
              <w:t>3 mensajes</w:t>
            </w:r>
          </w:p>
        </w:tc>
        <w:tc>
          <w:tcPr>
            <w:tcW w:w="1768" w:type="dxa"/>
          </w:tcPr>
          <w:p w14:paraId="4ED810A4" w14:textId="59597CCB" w:rsidR="00745CC7" w:rsidRDefault="00AD78C6" w:rsidP="00AD78C6">
            <w:pPr>
              <w:jc w:val="center"/>
            </w:pPr>
            <w:r>
              <w:t>17</w:t>
            </w:r>
          </w:p>
        </w:tc>
        <w:tc>
          <w:tcPr>
            <w:tcW w:w="1768" w:type="dxa"/>
          </w:tcPr>
          <w:p w14:paraId="0E019D07" w14:textId="77777777" w:rsidR="00745CC7" w:rsidRDefault="009019A4" w:rsidP="00AD78C6">
            <w:r>
              <w:t>Registro_ingreso</w:t>
            </w:r>
          </w:p>
          <w:p w14:paraId="520343EF" w14:textId="4BB4AF0A" w:rsidR="009019A4" w:rsidRDefault="009019A4" w:rsidP="00AD78C6">
            <w:r>
              <w:t>Viajes</w:t>
            </w:r>
          </w:p>
        </w:tc>
        <w:tc>
          <w:tcPr>
            <w:tcW w:w="1768" w:type="dxa"/>
          </w:tcPr>
          <w:p w14:paraId="6252184A" w14:textId="6F91B7B8" w:rsidR="00745CC7" w:rsidRDefault="00AD78C6" w:rsidP="00AD78C6">
            <w:pPr>
              <w:jc w:val="center"/>
            </w:pPr>
            <w:r>
              <w:t>2</w:t>
            </w:r>
          </w:p>
        </w:tc>
        <w:tc>
          <w:tcPr>
            <w:tcW w:w="1900" w:type="dxa"/>
          </w:tcPr>
          <w:p w14:paraId="027AC161" w14:textId="10F3840F" w:rsidR="00745CC7" w:rsidRDefault="00AD78C6" w:rsidP="00AD78C6">
            <w:pPr>
              <w:jc w:val="center"/>
            </w:pPr>
            <w:r>
              <w:t>Alta</w:t>
            </w:r>
          </w:p>
        </w:tc>
      </w:tr>
      <w:tr w:rsidR="00742745" w14:paraId="5F7E7063" w14:textId="77777777" w:rsidTr="00AD78C6">
        <w:trPr>
          <w:trHeight w:val="360"/>
        </w:trPr>
        <w:tc>
          <w:tcPr>
            <w:tcW w:w="1768" w:type="dxa"/>
            <w:gridSpan w:val="2"/>
          </w:tcPr>
          <w:p w14:paraId="44174646" w14:textId="6EF1C079" w:rsidR="00742745" w:rsidRDefault="00AD78C6" w:rsidP="00F40A25">
            <w:r>
              <w:t>Stock</w:t>
            </w:r>
          </w:p>
        </w:tc>
        <w:tc>
          <w:tcPr>
            <w:tcW w:w="1768" w:type="dxa"/>
          </w:tcPr>
          <w:p w14:paraId="3E40AB9B" w14:textId="2C9B062D" w:rsidR="00AD78C6" w:rsidRDefault="009019A4" w:rsidP="00AD78C6">
            <w:r>
              <w:t xml:space="preserve">5 </w:t>
            </w:r>
            <w:r w:rsidR="00AD78C6">
              <w:t>campos</w:t>
            </w:r>
          </w:p>
          <w:p w14:paraId="520421FD" w14:textId="77777777" w:rsidR="00AD78C6" w:rsidRDefault="00AD78C6" w:rsidP="00AD78C6">
            <w:r>
              <w:t>3 botones</w:t>
            </w:r>
          </w:p>
          <w:p w14:paraId="4BEFC678" w14:textId="0398C819" w:rsidR="00742745" w:rsidRDefault="00AD78C6" w:rsidP="00AD78C6">
            <w:r>
              <w:t>3 mensajes</w:t>
            </w:r>
          </w:p>
        </w:tc>
        <w:tc>
          <w:tcPr>
            <w:tcW w:w="1768" w:type="dxa"/>
          </w:tcPr>
          <w:p w14:paraId="489DB7AB" w14:textId="59156896" w:rsidR="00742745" w:rsidRDefault="00AD78C6" w:rsidP="00AD78C6">
            <w:pPr>
              <w:jc w:val="center"/>
            </w:pPr>
            <w:r>
              <w:t>11</w:t>
            </w:r>
          </w:p>
        </w:tc>
        <w:tc>
          <w:tcPr>
            <w:tcW w:w="1768" w:type="dxa"/>
          </w:tcPr>
          <w:p w14:paraId="659BFF4C" w14:textId="6DABFBE8" w:rsidR="00742745" w:rsidRDefault="009019A4" w:rsidP="00AD78C6">
            <w:r>
              <w:t>Stock</w:t>
            </w:r>
          </w:p>
        </w:tc>
        <w:tc>
          <w:tcPr>
            <w:tcW w:w="1768" w:type="dxa"/>
          </w:tcPr>
          <w:p w14:paraId="2C9E0132" w14:textId="4441F9E4" w:rsidR="00742745" w:rsidRDefault="00AD78C6" w:rsidP="00AD78C6">
            <w:pPr>
              <w:jc w:val="center"/>
            </w:pPr>
            <w:r>
              <w:t>1</w:t>
            </w:r>
          </w:p>
        </w:tc>
        <w:tc>
          <w:tcPr>
            <w:tcW w:w="1900" w:type="dxa"/>
          </w:tcPr>
          <w:p w14:paraId="44A094EF" w14:textId="691DFEC0" w:rsidR="00742745" w:rsidRDefault="00AD78C6" w:rsidP="00AD78C6">
            <w:pPr>
              <w:jc w:val="center"/>
            </w:pPr>
            <w:r>
              <w:t>Baja</w:t>
            </w:r>
          </w:p>
        </w:tc>
      </w:tr>
      <w:tr w:rsidR="00742745" w14:paraId="7270FAAD" w14:textId="77777777" w:rsidTr="00AD78C6">
        <w:trPr>
          <w:trHeight w:val="408"/>
        </w:trPr>
        <w:tc>
          <w:tcPr>
            <w:tcW w:w="1768" w:type="dxa"/>
            <w:gridSpan w:val="2"/>
          </w:tcPr>
          <w:p w14:paraId="10AA5E75" w14:textId="1EA6FC3C" w:rsidR="00742745" w:rsidRDefault="00AD78C6" w:rsidP="00F40A25">
            <w:r>
              <w:t>Lotes</w:t>
            </w:r>
          </w:p>
        </w:tc>
        <w:tc>
          <w:tcPr>
            <w:tcW w:w="1768" w:type="dxa"/>
          </w:tcPr>
          <w:p w14:paraId="640B6A21" w14:textId="4C5557B4" w:rsidR="00AD78C6" w:rsidRDefault="009019A4" w:rsidP="00AD78C6">
            <w:r>
              <w:t>6</w:t>
            </w:r>
            <w:r w:rsidR="00AD78C6">
              <w:t xml:space="preserve"> campos</w:t>
            </w:r>
          </w:p>
          <w:p w14:paraId="24F36F9F" w14:textId="77777777" w:rsidR="00AD78C6" w:rsidRDefault="00AD78C6" w:rsidP="00AD78C6">
            <w:r>
              <w:t>3 botones</w:t>
            </w:r>
          </w:p>
          <w:p w14:paraId="72F675D5" w14:textId="2A0DF55D" w:rsidR="00742745" w:rsidRDefault="00AD78C6" w:rsidP="00AD78C6">
            <w:r>
              <w:t>3 mensajes</w:t>
            </w:r>
          </w:p>
        </w:tc>
        <w:tc>
          <w:tcPr>
            <w:tcW w:w="1768" w:type="dxa"/>
          </w:tcPr>
          <w:p w14:paraId="74136995" w14:textId="255A3177" w:rsidR="00742745" w:rsidRDefault="00AD78C6" w:rsidP="00AD78C6">
            <w:pPr>
              <w:jc w:val="center"/>
            </w:pPr>
            <w:r>
              <w:t>12</w:t>
            </w:r>
          </w:p>
        </w:tc>
        <w:tc>
          <w:tcPr>
            <w:tcW w:w="1768" w:type="dxa"/>
          </w:tcPr>
          <w:p w14:paraId="27C6670D" w14:textId="79EBD4FC" w:rsidR="00742745" w:rsidRDefault="009019A4" w:rsidP="00AD78C6">
            <w:r>
              <w:t>Lotes</w:t>
            </w:r>
          </w:p>
        </w:tc>
        <w:tc>
          <w:tcPr>
            <w:tcW w:w="1768" w:type="dxa"/>
          </w:tcPr>
          <w:p w14:paraId="016C232F" w14:textId="321C76F9" w:rsidR="00742745" w:rsidRDefault="00AD78C6" w:rsidP="00AD78C6">
            <w:pPr>
              <w:jc w:val="center"/>
            </w:pPr>
            <w:r>
              <w:t>1</w:t>
            </w:r>
          </w:p>
        </w:tc>
        <w:tc>
          <w:tcPr>
            <w:tcW w:w="1900" w:type="dxa"/>
          </w:tcPr>
          <w:p w14:paraId="2C8E842A" w14:textId="3EC2FAA5" w:rsidR="00742745" w:rsidRDefault="00AD78C6" w:rsidP="00AD78C6">
            <w:pPr>
              <w:jc w:val="center"/>
            </w:pPr>
            <w:r>
              <w:t>Baja</w:t>
            </w:r>
          </w:p>
        </w:tc>
      </w:tr>
      <w:tr w:rsidR="00742745" w14:paraId="1E5EE536" w14:textId="77777777" w:rsidTr="00AD78C6">
        <w:trPr>
          <w:trHeight w:val="413"/>
        </w:trPr>
        <w:tc>
          <w:tcPr>
            <w:tcW w:w="1768" w:type="dxa"/>
            <w:gridSpan w:val="2"/>
          </w:tcPr>
          <w:p w14:paraId="734DA5C2" w14:textId="07275242" w:rsidR="00742745" w:rsidRDefault="00AD78C6" w:rsidP="00F40A25">
            <w:r>
              <w:t>Proveedores</w:t>
            </w:r>
          </w:p>
        </w:tc>
        <w:tc>
          <w:tcPr>
            <w:tcW w:w="1768" w:type="dxa"/>
          </w:tcPr>
          <w:p w14:paraId="748AB903" w14:textId="3DCAA032" w:rsidR="00AD78C6" w:rsidRDefault="009019A4" w:rsidP="00AD78C6">
            <w:r>
              <w:t>4</w:t>
            </w:r>
            <w:r w:rsidR="00AD78C6">
              <w:t xml:space="preserve"> campos</w:t>
            </w:r>
          </w:p>
          <w:p w14:paraId="08E8AC31" w14:textId="77777777" w:rsidR="00AD78C6" w:rsidRDefault="00AD78C6" w:rsidP="00AD78C6">
            <w:r>
              <w:t>3 botones</w:t>
            </w:r>
          </w:p>
          <w:p w14:paraId="04DD0315" w14:textId="61229044" w:rsidR="00742745" w:rsidRDefault="00AD78C6" w:rsidP="00AD78C6">
            <w:r>
              <w:t>3 mensajes</w:t>
            </w:r>
          </w:p>
        </w:tc>
        <w:tc>
          <w:tcPr>
            <w:tcW w:w="1768" w:type="dxa"/>
          </w:tcPr>
          <w:p w14:paraId="2DCBFCFE" w14:textId="10285616" w:rsidR="00742745" w:rsidRDefault="00AD78C6" w:rsidP="00AD78C6">
            <w:pPr>
              <w:jc w:val="center"/>
            </w:pPr>
            <w:r>
              <w:t>10</w:t>
            </w:r>
          </w:p>
        </w:tc>
        <w:tc>
          <w:tcPr>
            <w:tcW w:w="1768" w:type="dxa"/>
          </w:tcPr>
          <w:p w14:paraId="05B5773E" w14:textId="6756C25A" w:rsidR="00742745" w:rsidRDefault="009019A4" w:rsidP="00AD78C6">
            <w:r>
              <w:t>Proveedores</w:t>
            </w:r>
          </w:p>
        </w:tc>
        <w:tc>
          <w:tcPr>
            <w:tcW w:w="1768" w:type="dxa"/>
          </w:tcPr>
          <w:p w14:paraId="1DAC2645" w14:textId="090CEB74" w:rsidR="00742745" w:rsidRDefault="00AD78C6" w:rsidP="00AD78C6">
            <w:pPr>
              <w:jc w:val="center"/>
            </w:pPr>
            <w:r>
              <w:t>1</w:t>
            </w:r>
          </w:p>
        </w:tc>
        <w:tc>
          <w:tcPr>
            <w:tcW w:w="1900" w:type="dxa"/>
          </w:tcPr>
          <w:p w14:paraId="7044E700" w14:textId="59165F2F" w:rsidR="00742745" w:rsidRDefault="00AD78C6" w:rsidP="00AD78C6">
            <w:pPr>
              <w:jc w:val="center"/>
            </w:pPr>
            <w:r>
              <w:t>Baja</w:t>
            </w:r>
          </w:p>
        </w:tc>
      </w:tr>
      <w:tr w:rsidR="00742745" w14:paraId="16801ADA" w14:textId="77777777" w:rsidTr="00AD78C6">
        <w:trPr>
          <w:trHeight w:val="420"/>
        </w:trPr>
        <w:tc>
          <w:tcPr>
            <w:tcW w:w="1768" w:type="dxa"/>
            <w:gridSpan w:val="2"/>
          </w:tcPr>
          <w:p w14:paraId="398C05FC" w14:textId="0A8B53E5" w:rsidR="00742745" w:rsidRDefault="00AD78C6" w:rsidP="00F40A25">
            <w:r>
              <w:t>Temperaturas</w:t>
            </w:r>
          </w:p>
        </w:tc>
        <w:tc>
          <w:tcPr>
            <w:tcW w:w="1768" w:type="dxa"/>
          </w:tcPr>
          <w:p w14:paraId="060570F3" w14:textId="748766AD" w:rsidR="00AD78C6" w:rsidRDefault="009019A4" w:rsidP="00AD78C6">
            <w:r>
              <w:t>4</w:t>
            </w:r>
            <w:r w:rsidR="00AD78C6">
              <w:t xml:space="preserve"> campos</w:t>
            </w:r>
          </w:p>
          <w:p w14:paraId="19CAD181" w14:textId="77777777" w:rsidR="00AD78C6" w:rsidRDefault="00AD78C6" w:rsidP="00AD78C6">
            <w:r>
              <w:t>3 botones</w:t>
            </w:r>
          </w:p>
          <w:p w14:paraId="4BCE6552" w14:textId="14D3F052" w:rsidR="00742745" w:rsidRDefault="00AD78C6" w:rsidP="00AD78C6">
            <w:r>
              <w:t>3 mensajes</w:t>
            </w:r>
          </w:p>
        </w:tc>
        <w:tc>
          <w:tcPr>
            <w:tcW w:w="1768" w:type="dxa"/>
          </w:tcPr>
          <w:p w14:paraId="4811CD49" w14:textId="767B31C7" w:rsidR="00742745" w:rsidRDefault="00AD78C6" w:rsidP="00AD78C6">
            <w:pPr>
              <w:jc w:val="center"/>
            </w:pPr>
            <w:r>
              <w:t>10</w:t>
            </w:r>
          </w:p>
        </w:tc>
        <w:tc>
          <w:tcPr>
            <w:tcW w:w="1768" w:type="dxa"/>
          </w:tcPr>
          <w:p w14:paraId="066AEBD0" w14:textId="77777777" w:rsidR="00742745" w:rsidRDefault="009019A4" w:rsidP="00AD78C6">
            <w:r>
              <w:t>Temperaturas</w:t>
            </w:r>
          </w:p>
          <w:p w14:paraId="6DFD42D5" w14:textId="4AFCFDA4" w:rsidR="009019A4" w:rsidRDefault="009019A4" w:rsidP="00AD78C6">
            <w:r>
              <w:t>Lotes</w:t>
            </w:r>
          </w:p>
        </w:tc>
        <w:tc>
          <w:tcPr>
            <w:tcW w:w="1768" w:type="dxa"/>
          </w:tcPr>
          <w:p w14:paraId="27F9D300" w14:textId="4FB16F12" w:rsidR="00742745" w:rsidRDefault="00AD78C6" w:rsidP="00AD78C6">
            <w:pPr>
              <w:jc w:val="center"/>
            </w:pPr>
            <w:r>
              <w:t>2</w:t>
            </w:r>
          </w:p>
        </w:tc>
        <w:tc>
          <w:tcPr>
            <w:tcW w:w="1900" w:type="dxa"/>
          </w:tcPr>
          <w:p w14:paraId="362076F3" w14:textId="4A4E86B5" w:rsidR="00742745" w:rsidRDefault="00AD78C6" w:rsidP="00AD78C6">
            <w:pPr>
              <w:jc w:val="center"/>
            </w:pPr>
            <w:r>
              <w:t>Media</w:t>
            </w:r>
          </w:p>
        </w:tc>
      </w:tr>
      <w:tr w:rsidR="00AD78C6" w14:paraId="1057CFA0" w14:textId="77777777" w:rsidTr="00AD78C6">
        <w:trPr>
          <w:trHeight w:val="426"/>
        </w:trPr>
        <w:tc>
          <w:tcPr>
            <w:tcW w:w="1768" w:type="dxa"/>
            <w:gridSpan w:val="2"/>
          </w:tcPr>
          <w:p w14:paraId="67E71D4C" w14:textId="4EE53A5E" w:rsidR="00AD78C6" w:rsidRDefault="00AD78C6" w:rsidP="00F40A25">
            <w:r>
              <w:t>Cámaras</w:t>
            </w:r>
          </w:p>
        </w:tc>
        <w:tc>
          <w:tcPr>
            <w:tcW w:w="1768" w:type="dxa"/>
          </w:tcPr>
          <w:p w14:paraId="21B744F2" w14:textId="4B07159C" w:rsidR="00AD78C6" w:rsidRDefault="009019A4" w:rsidP="00AD78C6">
            <w:r>
              <w:t>4</w:t>
            </w:r>
            <w:r w:rsidR="00AD78C6">
              <w:t xml:space="preserve"> campos</w:t>
            </w:r>
          </w:p>
          <w:p w14:paraId="0EDCB283" w14:textId="77777777" w:rsidR="00AD78C6" w:rsidRDefault="00AD78C6" w:rsidP="00AD78C6">
            <w:r>
              <w:t>3 botones</w:t>
            </w:r>
          </w:p>
          <w:p w14:paraId="285BD18A" w14:textId="43B900B7" w:rsidR="00AD78C6" w:rsidRDefault="00AD78C6" w:rsidP="00AD78C6">
            <w:r>
              <w:t>3 mensajes</w:t>
            </w:r>
          </w:p>
        </w:tc>
        <w:tc>
          <w:tcPr>
            <w:tcW w:w="1768" w:type="dxa"/>
          </w:tcPr>
          <w:p w14:paraId="6582684F" w14:textId="13C4F057" w:rsidR="00AD78C6" w:rsidRDefault="00AD78C6" w:rsidP="00AD78C6">
            <w:pPr>
              <w:jc w:val="center"/>
            </w:pPr>
            <w:r>
              <w:t>10</w:t>
            </w:r>
          </w:p>
        </w:tc>
        <w:tc>
          <w:tcPr>
            <w:tcW w:w="1768" w:type="dxa"/>
          </w:tcPr>
          <w:p w14:paraId="669B6015" w14:textId="46DD2F65" w:rsidR="00AD78C6" w:rsidRDefault="009019A4" w:rsidP="00AD78C6">
            <w:r>
              <w:t>Cámaras</w:t>
            </w:r>
          </w:p>
          <w:p w14:paraId="56E87BFC" w14:textId="36E8C1C8" w:rsidR="009019A4" w:rsidRDefault="009019A4" w:rsidP="00AD78C6">
            <w:r>
              <w:t>Lotes</w:t>
            </w:r>
          </w:p>
        </w:tc>
        <w:tc>
          <w:tcPr>
            <w:tcW w:w="1768" w:type="dxa"/>
          </w:tcPr>
          <w:p w14:paraId="2FE951DB" w14:textId="64FEECA3" w:rsidR="00AD78C6" w:rsidRDefault="00AD78C6" w:rsidP="00AD78C6">
            <w:pPr>
              <w:jc w:val="center"/>
            </w:pPr>
            <w:r>
              <w:t>2</w:t>
            </w:r>
          </w:p>
        </w:tc>
        <w:tc>
          <w:tcPr>
            <w:tcW w:w="1900" w:type="dxa"/>
          </w:tcPr>
          <w:p w14:paraId="24F61A33" w14:textId="4192B887" w:rsidR="00AD78C6" w:rsidRDefault="00AD78C6" w:rsidP="00AD78C6">
            <w:pPr>
              <w:jc w:val="center"/>
            </w:pPr>
            <w:r>
              <w:t>Media</w:t>
            </w:r>
          </w:p>
        </w:tc>
      </w:tr>
    </w:tbl>
    <w:p w14:paraId="52202116" w14:textId="71C1E7DB" w:rsidR="00F40A25" w:rsidRDefault="00F40A25" w:rsidP="00F40A25"/>
    <w:p w14:paraId="0BD0A853" w14:textId="77777777" w:rsidR="00F2494C" w:rsidRDefault="00F2494C" w:rsidP="00F40A25"/>
    <w:p w14:paraId="5ED63092" w14:textId="77777777" w:rsidR="00F2494C" w:rsidRDefault="00F2494C" w:rsidP="00F40A25"/>
    <w:p w14:paraId="5A1248A0" w14:textId="77777777" w:rsidR="00F2494C" w:rsidRDefault="00F2494C" w:rsidP="00F40A25"/>
    <w:p w14:paraId="0A78F812" w14:textId="77777777" w:rsidR="00F2494C" w:rsidRDefault="00F2494C" w:rsidP="00F40A25"/>
    <w:p w14:paraId="5DD18B20" w14:textId="77777777" w:rsidR="00F2494C" w:rsidRDefault="00F2494C" w:rsidP="00F40A25"/>
    <w:p w14:paraId="4AD33A7E" w14:textId="77777777" w:rsidR="00F2494C" w:rsidRDefault="00F2494C" w:rsidP="00F40A25"/>
    <w:p w14:paraId="2477D4E2" w14:textId="77777777" w:rsidR="00F2494C" w:rsidRDefault="00F2494C" w:rsidP="00F40A25"/>
    <w:p w14:paraId="242EA52A" w14:textId="77777777" w:rsidR="00F2494C" w:rsidRDefault="00F2494C" w:rsidP="00F40A25"/>
    <w:p w14:paraId="2C83058A" w14:textId="77777777" w:rsidR="00F2494C" w:rsidRDefault="00F2494C" w:rsidP="00F40A25"/>
    <w:p w14:paraId="39784B56" w14:textId="77777777" w:rsidR="00F2494C" w:rsidRDefault="00F2494C" w:rsidP="00F40A25"/>
    <w:p w14:paraId="56EEF1AA" w14:textId="77777777" w:rsidR="00F2494C" w:rsidRDefault="00F2494C" w:rsidP="00F40A25"/>
    <w:p w14:paraId="349F60D4" w14:textId="77777777" w:rsidR="00F2494C" w:rsidRPr="00F40A25" w:rsidRDefault="00F2494C" w:rsidP="00F40A25"/>
    <w:p w14:paraId="541C1076" w14:textId="77777777" w:rsidR="00F40A25" w:rsidRDefault="00F40A25" w:rsidP="00F40A25"/>
    <w:p w14:paraId="68AAFB3E" w14:textId="77777777" w:rsidR="00745CC7" w:rsidRDefault="00745CC7" w:rsidP="00F40A25"/>
    <w:p w14:paraId="6CE8E77A" w14:textId="77777777" w:rsidR="00745CC7" w:rsidRPr="00F40A25" w:rsidRDefault="00745CC7" w:rsidP="00F40A25"/>
    <w:tbl>
      <w:tblPr>
        <w:tblStyle w:val="Tablaconcuadrcula"/>
        <w:tblW w:w="0" w:type="auto"/>
        <w:tblLook w:val="04A0" w:firstRow="1" w:lastRow="0" w:firstColumn="1" w:lastColumn="0" w:noHBand="0" w:noVBand="1"/>
      </w:tblPr>
      <w:tblGrid>
        <w:gridCol w:w="1759"/>
        <w:gridCol w:w="1730"/>
        <w:gridCol w:w="1732"/>
        <w:gridCol w:w="1729"/>
        <w:gridCol w:w="1732"/>
        <w:gridCol w:w="2003"/>
      </w:tblGrid>
      <w:tr w:rsidR="00745CC7" w14:paraId="44B87EE3" w14:textId="77777777" w:rsidTr="00745CC7">
        <w:tc>
          <w:tcPr>
            <w:tcW w:w="10685" w:type="dxa"/>
            <w:gridSpan w:val="6"/>
          </w:tcPr>
          <w:p w14:paraId="7DC68A67" w14:textId="09731EBE" w:rsidR="00745CC7" w:rsidRPr="00F2494C" w:rsidRDefault="00745CC7" w:rsidP="00745CC7">
            <w:pPr>
              <w:pStyle w:val="Cita"/>
              <w:jc w:val="center"/>
              <w:rPr>
                <w:b/>
                <w:i w:val="0"/>
                <w:sz w:val="28"/>
                <w:szCs w:val="28"/>
              </w:rPr>
            </w:pPr>
            <w:r>
              <w:rPr>
                <w:b/>
                <w:i w:val="0"/>
                <w:sz w:val="28"/>
                <w:szCs w:val="28"/>
              </w:rPr>
              <w:t>Salidas</w:t>
            </w:r>
          </w:p>
        </w:tc>
      </w:tr>
      <w:tr w:rsidR="00F2494C" w14:paraId="664CF1B2" w14:textId="77777777" w:rsidTr="00F2494C">
        <w:trPr>
          <w:trHeight w:val="442"/>
        </w:trPr>
        <w:tc>
          <w:tcPr>
            <w:tcW w:w="1759" w:type="dxa"/>
          </w:tcPr>
          <w:p w14:paraId="74E8B2D6" w14:textId="0546E816" w:rsidR="00F2494C" w:rsidRPr="00745CC7" w:rsidRDefault="00F2494C" w:rsidP="00745CC7">
            <w:pPr>
              <w:pStyle w:val="Cita"/>
              <w:jc w:val="center"/>
              <w:rPr>
                <w:b/>
                <w:i w:val="0"/>
                <w:sz w:val="24"/>
                <w:szCs w:val="24"/>
              </w:rPr>
            </w:pPr>
            <w:r w:rsidRPr="00745CC7">
              <w:rPr>
                <w:b/>
                <w:i w:val="0"/>
                <w:sz w:val="24"/>
                <w:szCs w:val="24"/>
              </w:rPr>
              <w:t>Salida (Proceso)</w:t>
            </w:r>
          </w:p>
        </w:tc>
        <w:tc>
          <w:tcPr>
            <w:tcW w:w="1730" w:type="dxa"/>
          </w:tcPr>
          <w:p w14:paraId="1E21BCEC" w14:textId="0C424D64" w:rsidR="00F2494C" w:rsidRPr="00745CC7" w:rsidRDefault="00F2494C" w:rsidP="00745CC7">
            <w:pPr>
              <w:pStyle w:val="Cita"/>
              <w:jc w:val="center"/>
              <w:rPr>
                <w:b/>
                <w:i w:val="0"/>
                <w:sz w:val="24"/>
                <w:szCs w:val="24"/>
              </w:rPr>
            </w:pPr>
            <w:r w:rsidRPr="00745CC7">
              <w:rPr>
                <w:b/>
                <w:i w:val="0"/>
                <w:sz w:val="24"/>
                <w:szCs w:val="24"/>
              </w:rPr>
              <w:t>DETs</w:t>
            </w:r>
          </w:p>
        </w:tc>
        <w:tc>
          <w:tcPr>
            <w:tcW w:w="1732" w:type="dxa"/>
          </w:tcPr>
          <w:p w14:paraId="0F5962E8" w14:textId="669FAE0C" w:rsidR="00F2494C" w:rsidRPr="00745CC7" w:rsidRDefault="00F2494C" w:rsidP="00745CC7">
            <w:pPr>
              <w:pStyle w:val="Cita"/>
              <w:jc w:val="center"/>
              <w:rPr>
                <w:b/>
                <w:i w:val="0"/>
                <w:sz w:val="24"/>
                <w:szCs w:val="24"/>
              </w:rPr>
            </w:pPr>
            <w:r w:rsidRPr="00745CC7">
              <w:rPr>
                <w:b/>
                <w:i w:val="0"/>
                <w:sz w:val="24"/>
                <w:szCs w:val="24"/>
              </w:rPr>
              <w:t>Total DETs</w:t>
            </w:r>
          </w:p>
        </w:tc>
        <w:tc>
          <w:tcPr>
            <w:tcW w:w="1729" w:type="dxa"/>
          </w:tcPr>
          <w:p w14:paraId="73342875" w14:textId="16E4EF75" w:rsidR="00F2494C" w:rsidRPr="00745CC7" w:rsidRDefault="00F2494C" w:rsidP="00745CC7">
            <w:pPr>
              <w:pStyle w:val="Cita"/>
              <w:jc w:val="center"/>
              <w:rPr>
                <w:b/>
                <w:i w:val="0"/>
                <w:sz w:val="24"/>
                <w:szCs w:val="24"/>
              </w:rPr>
            </w:pPr>
            <w:r w:rsidRPr="00745CC7">
              <w:rPr>
                <w:b/>
                <w:i w:val="0"/>
                <w:sz w:val="24"/>
                <w:szCs w:val="24"/>
              </w:rPr>
              <w:t>FTRs</w:t>
            </w:r>
          </w:p>
        </w:tc>
        <w:tc>
          <w:tcPr>
            <w:tcW w:w="1732" w:type="dxa"/>
          </w:tcPr>
          <w:p w14:paraId="330109F7" w14:textId="67C320F6" w:rsidR="00F2494C" w:rsidRPr="00745CC7" w:rsidRDefault="00F2494C" w:rsidP="00745CC7">
            <w:pPr>
              <w:pStyle w:val="Cita"/>
              <w:jc w:val="center"/>
              <w:rPr>
                <w:b/>
                <w:i w:val="0"/>
                <w:sz w:val="24"/>
                <w:szCs w:val="24"/>
              </w:rPr>
            </w:pPr>
            <w:r w:rsidRPr="00745CC7">
              <w:rPr>
                <w:b/>
                <w:i w:val="0"/>
                <w:sz w:val="24"/>
                <w:szCs w:val="24"/>
              </w:rPr>
              <w:t>Total FTRs</w:t>
            </w:r>
          </w:p>
        </w:tc>
        <w:tc>
          <w:tcPr>
            <w:tcW w:w="2003" w:type="dxa"/>
          </w:tcPr>
          <w:p w14:paraId="49E80D24" w14:textId="43D465D1" w:rsidR="00F2494C" w:rsidRPr="00745CC7" w:rsidRDefault="00F2494C" w:rsidP="00745CC7">
            <w:pPr>
              <w:pStyle w:val="Cita"/>
              <w:jc w:val="center"/>
              <w:rPr>
                <w:b/>
                <w:i w:val="0"/>
                <w:sz w:val="24"/>
                <w:szCs w:val="24"/>
              </w:rPr>
            </w:pPr>
            <w:r w:rsidRPr="00745CC7">
              <w:rPr>
                <w:b/>
                <w:i w:val="0"/>
                <w:sz w:val="24"/>
                <w:szCs w:val="24"/>
              </w:rPr>
              <w:t>Complejidad</w:t>
            </w:r>
          </w:p>
        </w:tc>
      </w:tr>
      <w:tr w:rsidR="00F2494C" w14:paraId="412FD7F0" w14:textId="77777777" w:rsidTr="00F2494C">
        <w:trPr>
          <w:trHeight w:val="420"/>
        </w:trPr>
        <w:tc>
          <w:tcPr>
            <w:tcW w:w="1759" w:type="dxa"/>
          </w:tcPr>
          <w:p w14:paraId="30E12EC7" w14:textId="5BCD192C" w:rsidR="009019A4" w:rsidRDefault="009019A4" w:rsidP="00F40A25">
            <w:r>
              <w:t>Calcular Stock</w:t>
            </w:r>
          </w:p>
        </w:tc>
        <w:tc>
          <w:tcPr>
            <w:tcW w:w="1730" w:type="dxa"/>
          </w:tcPr>
          <w:p w14:paraId="664B985B" w14:textId="77777777" w:rsidR="00F2494C" w:rsidRDefault="009019A4" w:rsidP="00F40A25">
            <w:r>
              <w:t>2 campos</w:t>
            </w:r>
          </w:p>
          <w:p w14:paraId="49CC5E76" w14:textId="6C74F9F4" w:rsidR="009019A4" w:rsidRDefault="009019A4" w:rsidP="00F40A25">
            <w:r>
              <w:t>1 proceso</w:t>
            </w:r>
          </w:p>
        </w:tc>
        <w:tc>
          <w:tcPr>
            <w:tcW w:w="1732" w:type="dxa"/>
          </w:tcPr>
          <w:p w14:paraId="4050AA5C" w14:textId="2E7014C7" w:rsidR="00F2494C" w:rsidRDefault="009019A4" w:rsidP="009019A4">
            <w:pPr>
              <w:jc w:val="center"/>
            </w:pPr>
            <w:r>
              <w:t>3</w:t>
            </w:r>
          </w:p>
        </w:tc>
        <w:tc>
          <w:tcPr>
            <w:tcW w:w="1729" w:type="dxa"/>
          </w:tcPr>
          <w:p w14:paraId="5EA6053E" w14:textId="77777777" w:rsidR="00F2494C" w:rsidRDefault="009019A4" w:rsidP="00F40A25">
            <w:r>
              <w:t>Lote</w:t>
            </w:r>
          </w:p>
          <w:p w14:paraId="71A46EED" w14:textId="5A772C36" w:rsidR="009019A4" w:rsidRDefault="009019A4" w:rsidP="00F40A25">
            <w:r>
              <w:t>Temperatura</w:t>
            </w:r>
          </w:p>
        </w:tc>
        <w:tc>
          <w:tcPr>
            <w:tcW w:w="1732" w:type="dxa"/>
          </w:tcPr>
          <w:p w14:paraId="4C405C54" w14:textId="6D011B00" w:rsidR="00F2494C" w:rsidRDefault="009019A4" w:rsidP="009019A4">
            <w:pPr>
              <w:jc w:val="center"/>
            </w:pPr>
            <w:r>
              <w:t>2</w:t>
            </w:r>
          </w:p>
        </w:tc>
        <w:tc>
          <w:tcPr>
            <w:tcW w:w="2003" w:type="dxa"/>
          </w:tcPr>
          <w:p w14:paraId="5C22E173" w14:textId="650B98B5" w:rsidR="00F2494C" w:rsidRDefault="009019A4" w:rsidP="009019A4">
            <w:pPr>
              <w:jc w:val="center"/>
            </w:pPr>
            <w:r>
              <w:t>Baja</w:t>
            </w:r>
          </w:p>
        </w:tc>
      </w:tr>
      <w:tr w:rsidR="00F2494C" w14:paraId="63342BE8" w14:textId="77777777" w:rsidTr="00F2494C">
        <w:trPr>
          <w:trHeight w:val="412"/>
        </w:trPr>
        <w:tc>
          <w:tcPr>
            <w:tcW w:w="1759" w:type="dxa"/>
          </w:tcPr>
          <w:p w14:paraId="637BDFE3" w14:textId="28E80117" w:rsidR="00F2494C" w:rsidRDefault="009019A4" w:rsidP="00F40A25">
            <w:r>
              <w:t>Informe Disponibilidad Lotes %</w:t>
            </w:r>
          </w:p>
        </w:tc>
        <w:tc>
          <w:tcPr>
            <w:tcW w:w="1730" w:type="dxa"/>
          </w:tcPr>
          <w:p w14:paraId="677E914A" w14:textId="77777777" w:rsidR="00F2494C" w:rsidRDefault="009019A4" w:rsidP="00F40A25">
            <w:r>
              <w:t>3 campos</w:t>
            </w:r>
          </w:p>
          <w:p w14:paraId="2248EF2B" w14:textId="67C15C02" w:rsidR="009019A4" w:rsidRDefault="009019A4" w:rsidP="00F40A25">
            <w:r>
              <w:t>1 proceso</w:t>
            </w:r>
          </w:p>
        </w:tc>
        <w:tc>
          <w:tcPr>
            <w:tcW w:w="1732" w:type="dxa"/>
          </w:tcPr>
          <w:p w14:paraId="630C0715" w14:textId="1CD9DD07" w:rsidR="00F2494C" w:rsidRDefault="009019A4" w:rsidP="009019A4">
            <w:pPr>
              <w:jc w:val="center"/>
            </w:pPr>
            <w:r>
              <w:t>4</w:t>
            </w:r>
          </w:p>
        </w:tc>
        <w:tc>
          <w:tcPr>
            <w:tcW w:w="1729" w:type="dxa"/>
          </w:tcPr>
          <w:p w14:paraId="5F788EE3" w14:textId="08FAC513" w:rsidR="00F2494C" w:rsidRDefault="009019A4" w:rsidP="00F40A25">
            <w:r>
              <w:t>cámaras</w:t>
            </w:r>
          </w:p>
        </w:tc>
        <w:tc>
          <w:tcPr>
            <w:tcW w:w="1732" w:type="dxa"/>
          </w:tcPr>
          <w:p w14:paraId="2F0E87A3" w14:textId="5E75B773" w:rsidR="00F2494C" w:rsidRDefault="009019A4" w:rsidP="009019A4">
            <w:pPr>
              <w:jc w:val="center"/>
            </w:pPr>
            <w:r>
              <w:t>1</w:t>
            </w:r>
          </w:p>
        </w:tc>
        <w:tc>
          <w:tcPr>
            <w:tcW w:w="2003" w:type="dxa"/>
          </w:tcPr>
          <w:p w14:paraId="5B7644A4" w14:textId="08EE411B" w:rsidR="00F2494C" w:rsidRDefault="009019A4" w:rsidP="009019A4">
            <w:pPr>
              <w:jc w:val="center"/>
            </w:pPr>
            <w:r>
              <w:t>Baja</w:t>
            </w:r>
          </w:p>
        </w:tc>
      </w:tr>
      <w:tr w:rsidR="00F2494C" w14:paraId="7899817D" w14:textId="77777777" w:rsidTr="00F2494C">
        <w:trPr>
          <w:trHeight w:val="417"/>
        </w:trPr>
        <w:tc>
          <w:tcPr>
            <w:tcW w:w="1759" w:type="dxa"/>
          </w:tcPr>
          <w:p w14:paraId="6385456F" w14:textId="4D143ABE" w:rsidR="00F2494C" w:rsidRDefault="009019A4" w:rsidP="00F40A25">
            <w:r>
              <w:t>Mostrar Disponibilidad Cámaras %</w:t>
            </w:r>
          </w:p>
        </w:tc>
        <w:tc>
          <w:tcPr>
            <w:tcW w:w="1730" w:type="dxa"/>
          </w:tcPr>
          <w:p w14:paraId="69D0848E" w14:textId="77777777" w:rsidR="00F2494C" w:rsidRDefault="009019A4" w:rsidP="00F40A25">
            <w:r>
              <w:t>3 campos</w:t>
            </w:r>
          </w:p>
          <w:p w14:paraId="0AC5B195" w14:textId="0C9A057C" w:rsidR="009019A4" w:rsidRDefault="009019A4" w:rsidP="00F40A25">
            <w:r>
              <w:t>1 proceso</w:t>
            </w:r>
          </w:p>
        </w:tc>
        <w:tc>
          <w:tcPr>
            <w:tcW w:w="1732" w:type="dxa"/>
          </w:tcPr>
          <w:p w14:paraId="5D3A5713" w14:textId="0BD11D1F" w:rsidR="00F2494C" w:rsidRDefault="009019A4" w:rsidP="009019A4">
            <w:pPr>
              <w:jc w:val="center"/>
            </w:pPr>
            <w:r>
              <w:t>4</w:t>
            </w:r>
          </w:p>
        </w:tc>
        <w:tc>
          <w:tcPr>
            <w:tcW w:w="1729" w:type="dxa"/>
          </w:tcPr>
          <w:p w14:paraId="222B6BB7" w14:textId="3D35F376" w:rsidR="00F2494C" w:rsidRDefault="009019A4" w:rsidP="00F40A25">
            <w:r>
              <w:t>cámaras</w:t>
            </w:r>
          </w:p>
        </w:tc>
        <w:tc>
          <w:tcPr>
            <w:tcW w:w="1732" w:type="dxa"/>
          </w:tcPr>
          <w:p w14:paraId="76D00FF6" w14:textId="53075FD6" w:rsidR="00F2494C" w:rsidRDefault="009019A4" w:rsidP="009019A4">
            <w:pPr>
              <w:jc w:val="center"/>
            </w:pPr>
            <w:r>
              <w:t>1</w:t>
            </w:r>
          </w:p>
        </w:tc>
        <w:tc>
          <w:tcPr>
            <w:tcW w:w="2003" w:type="dxa"/>
          </w:tcPr>
          <w:p w14:paraId="27015152" w14:textId="5CF47506" w:rsidR="00F2494C" w:rsidRDefault="009019A4" w:rsidP="009019A4">
            <w:pPr>
              <w:jc w:val="center"/>
            </w:pPr>
            <w:r>
              <w:t>baja</w:t>
            </w:r>
          </w:p>
        </w:tc>
      </w:tr>
    </w:tbl>
    <w:p w14:paraId="06A62918" w14:textId="7F7A2994" w:rsidR="00F40A25" w:rsidRPr="00F40A25" w:rsidRDefault="00F40A25" w:rsidP="00F40A25"/>
    <w:tbl>
      <w:tblPr>
        <w:tblStyle w:val="Tablaconcuadrcula"/>
        <w:tblW w:w="0" w:type="auto"/>
        <w:tblLook w:val="04A0" w:firstRow="1" w:lastRow="0" w:firstColumn="1" w:lastColumn="0" w:noHBand="0" w:noVBand="1"/>
      </w:tblPr>
      <w:tblGrid>
        <w:gridCol w:w="1768"/>
        <w:gridCol w:w="1768"/>
        <w:gridCol w:w="1768"/>
        <w:gridCol w:w="1768"/>
        <w:gridCol w:w="1768"/>
        <w:gridCol w:w="1769"/>
      </w:tblGrid>
      <w:tr w:rsidR="00745CC7" w14:paraId="32D6F997" w14:textId="77777777" w:rsidTr="00745CC7">
        <w:tc>
          <w:tcPr>
            <w:tcW w:w="10609" w:type="dxa"/>
            <w:gridSpan w:val="6"/>
          </w:tcPr>
          <w:p w14:paraId="21EA4147" w14:textId="4BFAC226" w:rsidR="00745CC7" w:rsidRPr="00745CC7" w:rsidRDefault="00745CC7" w:rsidP="00745CC7">
            <w:pPr>
              <w:pStyle w:val="Cita"/>
              <w:jc w:val="center"/>
              <w:rPr>
                <w:b/>
                <w:i w:val="0"/>
                <w:sz w:val="28"/>
                <w:szCs w:val="28"/>
              </w:rPr>
            </w:pPr>
            <w:r w:rsidRPr="00745CC7">
              <w:rPr>
                <w:b/>
                <w:i w:val="0"/>
                <w:sz w:val="28"/>
                <w:szCs w:val="28"/>
              </w:rPr>
              <w:t>Consultas</w:t>
            </w:r>
          </w:p>
        </w:tc>
      </w:tr>
      <w:tr w:rsidR="00F40A25" w14:paraId="5BCC779B" w14:textId="77777777" w:rsidTr="00F40A25">
        <w:tc>
          <w:tcPr>
            <w:tcW w:w="1768" w:type="dxa"/>
          </w:tcPr>
          <w:p w14:paraId="7C31E38E" w14:textId="37F9AF94" w:rsidR="00F40A25" w:rsidRPr="00745CC7" w:rsidRDefault="00745CC7" w:rsidP="00745CC7">
            <w:pPr>
              <w:pStyle w:val="Cita"/>
              <w:jc w:val="center"/>
              <w:rPr>
                <w:b/>
                <w:i w:val="0"/>
                <w:sz w:val="24"/>
                <w:szCs w:val="24"/>
              </w:rPr>
            </w:pPr>
            <w:r w:rsidRPr="00745CC7">
              <w:rPr>
                <w:b/>
                <w:i w:val="0"/>
                <w:sz w:val="24"/>
                <w:szCs w:val="24"/>
              </w:rPr>
              <w:t>Consultas (Procesos)</w:t>
            </w:r>
          </w:p>
        </w:tc>
        <w:tc>
          <w:tcPr>
            <w:tcW w:w="1768" w:type="dxa"/>
          </w:tcPr>
          <w:p w14:paraId="20F3A64A" w14:textId="00D19B0F" w:rsidR="00F40A25" w:rsidRPr="00745CC7" w:rsidRDefault="00745CC7" w:rsidP="00745CC7">
            <w:pPr>
              <w:pStyle w:val="Cita"/>
              <w:jc w:val="center"/>
              <w:rPr>
                <w:b/>
                <w:i w:val="0"/>
                <w:sz w:val="24"/>
                <w:szCs w:val="24"/>
              </w:rPr>
            </w:pPr>
            <w:r w:rsidRPr="00745CC7">
              <w:rPr>
                <w:b/>
                <w:i w:val="0"/>
                <w:sz w:val="24"/>
                <w:szCs w:val="24"/>
              </w:rPr>
              <w:t>DETs</w:t>
            </w:r>
          </w:p>
        </w:tc>
        <w:tc>
          <w:tcPr>
            <w:tcW w:w="1768" w:type="dxa"/>
          </w:tcPr>
          <w:p w14:paraId="3E3F2758" w14:textId="04363D35" w:rsidR="00F40A25" w:rsidRPr="00745CC7" w:rsidRDefault="00745CC7" w:rsidP="00745CC7">
            <w:pPr>
              <w:pStyle w:val="Cita"/>
              <w:jc w:val="center"/>
              <w:rPr>
                <w:b/>
                <w:i w:val="0"/>
                <w:sz w:val="24"/>
                <w:szCs w:val="24"/>
              </w:rPr>
            </w:pPr>
            <w:r w:rsidRPr="00745CC7">
              <w:rPr>
                <w:b/>
                <w:i w:val="0"/>
                <w:sz w:val="24"/>
                <w:szCs w:val="24"/>
              </w:rPr>
              <w:t>Total DETs</w:t>
            </w:r>
          </w:p>
        </w:tc>
        <w:tc>
          <w:tcPr>
            <w:tcW w:w="1768" w:type="dxa"/>
          </w:tcPr>
          <w:p w14:paraId="17D5393B" w14:textId="2FD6DAEB" w:rsidR="00F40A25" w:rsidRPr="00745CC7" w:rsidRDefault="00745CC7" w:rsidP="00745CC7">
            <w:pPr>
              <w:pStyle w:val="Cita"/>
              <w:jc w:val="center"/>
              <w:rPr>
                <w:b/>
                <w:i w:val="0"/>
                <w:sz w:val="24"/>
                <w:szCs w:val="24"/>
              </w:rPr>
            </w:pPr>
            <w:r w:rsidRPr="00745CC7">
              <w:rPr>
                <w:b/>
                <w:i w:val="0"/>
                <w:sz w:val="24"/>
                <w:szCs w:val="24"/>
              </w:rPr>
              <w:t>FTRs</w:t>
            </w:r>
          </w:p>
        </w:tc>
        <w:tc>
          <w:tcPr>
            <w:tcW w:w="1768" w:type="dxa"/>
          </w:tcPr>
          <w:p w14:paraId="6A01533D" w14:textId="60994557" w:rsidR="00F40A25" w:rsidRPr="00745CC7" w:rsidRDefault="00745CC7" w:rsidP="00745CC7">
            <w:pPr>
              <w:pStyle w:val="Cita"/>
              <w:jc w:val="center"/>
              <w:rPr>
                <w:b/>
                <w:i w:val="0"/>
                <w:sz w:val="24"/>
                <w:szCs w:val="24"/>
              </w:rPr>
            </w:pPr>
            <w:r w:rsidRPr="00745CC7">
              <w:rPr>
                <w:b/>
                <w:i w:val="0"/>
                <w:sz w:val="24"/>
                <w:szCs w:val="24"/>
              </w:rPr>
              <w:t>Total FTRs</w:t>
            </w:r>
          </w:p>
        </w:tc>
        <w:tc>
          <w:tcPr>
            <w:tcW w:w="1769" w:type="dxa"/>
          </w:tcPr>
          <w:p w14:paraId="4FE33DF3" w14:textId="7305FE98" w:rsidR="00F40A25" w:rsidRPr="00745CC7" w:rsidRDefault="00745CC7" w:rsidP="00745CC7">
            <w:pPr>
              <w:pStyle w:val="Cita"/>
              <w:jc w:val="center"/>
              <w:rPr>
                <w:b/>
                <w:i w:val="0"/>
                <w:sz w:val="24"/>
                <w:szCs w:val="24"/>
              </w:rPr>
            </w:pPr>
            <w:r w:rsidRPr="00745CC7">
              <w:rPr>
                <w:b/>
                <w:i w:val="0"/>
                <w:sz w:val="24"/>
                <w:szCs w:val="24"/>
              </w:rPr>
              <w:t>Complejidad</w:t>
            </w:r>
          </w:p>
        </w:tc>
      </w:tr>
      <w:tr w:rsidR="00F40A25" w14:paraId="4F3D3DDD" w14:textId="77777777" w:rsidTr="00745CC7">
        <w:trPr>
          <w:trHeight w:val="420"/>
        </w:trPr>
        <w:tc>
          <w:tcPr>
            <w:tcW w:w="1768" w:type="dxa"/>
          </w:tcPr>
          <w:p w14:paraId="4E155777" w14:textId="40235F2C" w:rsidR="00F40A25" w:rsidRDefault="001E5893" w:rsidP="00F40A25">
            <w:r>
              <w:t>Mostrar Stock</w:t>
            </w:r>
          </w:p>
        </w:tc>
        <w:tc>
          <w:tcPr>
            <w:tcW w:w="1768" w:type="dxa"/>
          </w:tcPr>
          <w:p w14:paraId="23391378" w14:textId="77777777" w:rsidR="00F40A25" w:rsidRDefault="001E5893" w:rsidP="00F40A25">
            <w:r>
              <w:t>4 campos</w:t>
            </w:r>
          </w:p>
          <w:p w14:paraId="23C94820" w14:textId="259EAAC0" w:rsidR="001E5893" w:rsidRDefault="001E5893" w:rsidP="00F40A25">
            <w:r>
              <w:t>1 proceso</w:t>
            </w:r>
          </w:p>
        </w:tc>
        <w:tc>
          <w:tcPr>
            <w:tcW w:w="1768" w:type="dxa"/>
          </w:tcPr>
          <w:p w14:paraId="7BE0A992" w14:textId="693EADF6" w:rsidR="00F40A25" w:rsidRDefault="001E5893" w:rsidP="001E5893">
            <w:pPr>
              <w:jc w:val="center"/>
            </w:pPr>
            <w:r>
              <w:t>5</w:t>
            </w:r>
          </w:p>
        </w:tc>
        <w:tc>
          <w:tcPr>
            <w:tcW w:w="1768" w:type="dxa"/>
          </w:tcPr>
          <w:p w14:paraId="74D63DD9" w14:textId="279EF9AE" w:rsidR="00F40A25" w:rsidRDefault="001E5893" w:rsidP="00F40A25">
            <w:r>
              <w:t xml:space="preserve"> Stock</w:t>
            </w:r>
          </w:p>
        </w:tc>
        <w:tc>
          <w:tcPr>
            <w:tcW w:w="1768" w:type="dxa"/>
          </w:tcPr>
          <w:p w14:paraId="5A0F98C1" w14:textId="1CBD643D" w:rsidR="00F40A25" w:rsidRDefault="001E5893" w:rsidP="001E5893">
            <w:pPr>
              <w:jc w:val="center"/>
            </w:pPr>
            <w:r>
              <w:t>1</w:t>
            </w:r>
          </w:p>
        </w:tc>
        <w:tc>
          <w:tcPr>
            <w:tcW w:w="1769" w:type="dxa"/>
          </w:tcPr>
          <w:p w14:paraId="236405BF" w14:textId="784DE10E" w:rsidR="00F40A25" w:rsidRDefault="001E5893" w:rsidP="001E5893">
            <w:pPr>
              <w:jc w:val="center"/>
            </w:pPr>
            <w:r>
              <w:t>Baja</w:t>
            </w:r>
          </w:p>
        </w:tc>
      </w:tr>
      <w:tr w:rsidR="00F40A25" w14:paraId="49C4B5DA" w14:textId="77777777" w:rsidTr="00745CC7">
        <w:trPr>
          <w:trHeight w:val="398"/>
        </w:trPr>
        <w:tc>
          <w:tcPr>
            <w:tcW w:w="1768" w:type="dxa"/>
          </w:tcPr>
          <w:p w14:paraId="7B7B1A14" w14:textId="0AD84368" w:rsidR="00F40A25" w:rsidRDefault="001E5893" w:rsidP="00F40A25">
            <w:r>
              <w:t>Informe Viajes</w:t>
            </w:r>
          </w:p>
        </w:tc>
        <w:tc>
          <w:tcPr>
            <w:tcW w:w="1768" w:type="dxa"/>
          </w:tcPr>
          <w:p w14:paraId="5309438B" w14:textId="77777777" w:rsidR="00F40A25" w:rsidRDefault="001E5893" w:rsidP="00F40A25">
            <w:r>
              <w:t>8 campos</w:t>
            </w:r>
          </w:p>
          <w:p w14:paraId="3CA46674" w14:textId="75AF6114" w:rsidR="001E5893" w:rsidRDefault="001E5893" w:rsidP="00F40A25">
            <w:r>
              <w:t>1 proceso</w:t>
            </w:r>
          </w:p>
        </w:tc>
        <w:tc>
          <w:tcPr>
            <w:tcW w:w="1768" w:type="dxa"/>
          </w:tcPr>
          <w:p w14:paraId="09FB4D48" w14:textId="24A4B79F" w:rsidR="00F40A25" w:rsidRDefault="001E5893" w:rsidP="001E5893">
            <w:pPr>
              <w:jc w:val="center"/>
            </w:pPr>
            <w:r>
              <w:t>9</w:t>
            </w:r>
          </w:p>
        </w:tc>
        <w:tc>
          <w:tcPr>
            <w:tcW w:w="1768" w:type="dxa"/>
          </w:tcPr>
          <w:p w14:paraId="18DD3D6A" w14:textId="77777777" w:rsidR="00F40A25" w:rsidRDefault="001E5893" w:rsidP="00F40A25">
            <w:r>
              <w:t>Transporte</w:t>
            </w:r>
          </w:p>
          <w:p w14:paraId="113CDD8D" w14:textId="77777777" w:rsidR="001E5893" w:rsidRDefault="001E5893" w:rsidP="00F40A25">
            <w:r>
              <w:t>Transportista</w:t>
            </w:r>
          </w:p>
          <w:p w14:paraId="566932DF" w14:textId="77777777" w:rsidR="001E5893" w:rsidRDefault="001E5893" w:rsidP="00F40A25">
            <w:r>
              <w:t>Viajes</w:t>
            </w:r>
          </w:p>
          <w:p w14:paraId="08D06E2B" w14:textId="2B3A1FFD" w:rsidR="001E5893" w:rsidRDefault="001E5893" w:rsidP="00F40A25">
            <w:r>
              <w:t>Proveedores</w:t>
            </w:r>
          </w:p>
        </w:tc>
        <w:tc>
          <w:tcPr>
            <w:tcW w:w="1768" w:type="dxa"/>
          </w:tcPr>
          <w:p w14:paraId="3F1F2523" w14:textId="28BB2CD6" w:rsidR="00F40A25" w:rsidRDefault="001E5893" w:rsidP="001E5893">
            <w:pPr>
              <w:jc w:val="center"/>
            </w:pPr>
            <w:r>
              <w:t>4</w:t>
            </w:r>
          </w:p>
        </w:tc>
        <w:tc>
          <w:tcPr>
            <w:tcW w:w="1769" w:type="dxa"/>
          </w:tcPr>
          <w:p w14:paraId="28E08E6D" w14:textId="5EBFDADB" w:rsidR="00F40A25" w:rsidRDefault="001E5893" w:rsidP="001E5893">
            <w:pPr>
              <w:jc w:val="center"/>
            </w:pPr>
            <w:r>
              <w:t>Alta</w:t>
            </w:r>
          </w:p>
        </w:tc>
      </w:tr>
      <w:tr w:rsidR="00F40A25" w14:paraId="4B456FAA" w14:textId="77777777" w:rsidTr="00745CC7">
        <w:trPr>
          <w:trHeight w:val="432"/>
        </w:trPr>
        <w:tc>
          <w:tcPr>
            <w:tcW w:w="1768" w:type="dxa"/>
          </w:tcPr>
          <w:p w14:paraId="1A814643" w14:textId="1CD179CB" w:rsidR="00F40A25" w:rsidRDefault="001E5893" w:rsidP="00F40A25">
            <w:r>
              <w:t>Informe Lotes</w:t>
            </w:r>
          </w:p>
        </w:tc>
        <w:tc>
          <w:tcPr>
            <w:tcW w:w="1768" w:type="dxa"/>
          </w:tcPr>
          <w:p w14:paraId="1140AC19" w14:textId="77777777" w:rsidR="00F40A25" w:rsidRDefault="001E5893" w:rsidP="00F40A25">
            <w:r>
              <w:t>4 campos</w:t>
            </w:r>
          </w:p>
          <w:p w14:paraId="6C71388D" w14:textId="7916F992" w:rsidR="001E5893" w:rsidRDefault="001E5893" w:rsidP="00F40A25">
            <w:r>
              <w:t>1 proceso</w:t>
            </w:r>
          </w:p>
        </w:tc>
        <w:tc>
          <w:tcPr>
            <w:tcW w:w="1768" w:type="dxa"/>
          </w:tcPr>
          <w:p w14:paraId="4E936C9D" w14:textId="5E250EE6" w:rsidR="00F40A25" w:rsidRDefault="001E5893" w:rsidP="001E5893">
            <w:pPr>
              <w:jc w:val="center"/>
            </w:pPr>
            <w:r>
              <w:t>5</w:t>
            </w:r>
          </w:p>
        </w:tc>
        <w:tc>
          <w:tcPr>
            <w:tcW w:w="1768" w:type="dxa"/>
          </w:tcPr>
          <w:p w14:paraId="6FE9EC12" w14:textId="77777777" w:rsidR="00F40A25" w:rsidRDefault="001E5893" w:rsidP="00F40A25">
            <w:r>
              <w:t>Lotes</w:t>
            </w:r>
          </w:p>
          <w:p w14:paraId="08BA9263" w14:textId="6AE458B2" w:rsidR="001E5893" w:rsidRDefault="001E5893" w:rsidP="00F40A25">
            <w:r>
              <w:t>Proveedores</w:t>
            </w:r>
          </w:p>
        </w:tc>
        <w:tc>
          <w:tcPr>
            <w:tcW w:w="1768" w:type="dxa"/>
          </w:tcPr>
          <w:p w14:paraId="788EA126" w14:textId="2FB3DBD2" w:rsidR="00F40A25" w:rsidRDefault="001E5893" w:rsidP="001E5893">
            <w:pPr>
              <w:jc w:val="center"/>
            </w:pPr>
            <w:r>
              <w:t>2</w:t>
            </w:r>
          </w:p>
        </w:tc>
        <w:tc>
          <w:tcPr>
            <w:tcW w:w="1769" w:type="dxa"/>
          </w:tcPr>
          <w:p w14:paraId="12C9300F" w14:textId="013BFEAC" w:rsidR="00F40A25" w:rsidRDefault="001E5893" w:rsidP="001E5893">
            <w:pPr>
              <w:jc w:val="center"/>
            </w:pPr>
            <w:r>
              <w:t>Baja</w:t>
            </w:r>
          </w:p>
        </w:tc>
      </w:tr>
      <w:tr w:rsidR="00F40A25" w14:paraId="341142DA" w14:textId="77777777" w:rsidTr="00745CC7">
        <w:trPr>
          <w:trHeight w:val="409"/>
        </w:trPr>
        <w:tc>
          <w:tcPr>
            <w:tcW w:w="1768" w:type="dxa"/>
          </w:tcPr>
          <w:p w14:paraId="41D999C9" w14:textId="7C127375" w:rsidR="00F40A25" w:rsidRDefault="001E5893" w:rsidP="00F40A25">
            <w:r>
              <w:t>Informe Temperaturas</w:t>
            </w:r>
          </w:p>
        </w:tc>
        <w:tc>
          <w:tcPr>
            <w:tcW w:w="1768" w:type="dxa"/>
          </w:tcPr>
          <w:p w14:paraId="0171429D" w14:textId="77777777" w:rsidR="00F40A25" w:rsidRDefault="001E5893" w:rsidP="00F40A25">
            <w:r>
              <w:t>3 campos</w:t>
            </w:r>
          </w:p>
          <w:p w14:paraId="53ED835E" w14:textId="56B18A12" w:rsidR="001E5893" w:rsidRDefault="001E5893" w:rsidP="00F40A25">
            <w:r>
              <w:t>1 proceso</w:t>
            </w:r>
          </w:p>
        </w:tc>
        <w:tc>
          <w:tcPr>
            <w:tcW w:w="1768" w:type="dxa"/>
          </w:tcPr>
          <w:p w14:paraId="59D594B3" w14:textId="4EB979FA" w:rsidR="00F40A25" w:rsidRDefault="001E5893" w:rsidP="001E5893">
            <w:pPr>
              <w:jc w:val="center"/>
            </w:pPr>
            <w:r>
              <w:t>4</w:t>
            </w:r>
          </w:p>
        </w:tc>
        <w:tc>
          <w:tcPr>
            <w:tcW w:w="1768" w:type="dxa"/>
          </w:tcPr>
          <w:p w14:paraId="552B94FB" w14:textId="77777777" w:rsidR="00F40A25" w:rsidRDefault="001E5893" w:rsidP="00F40A25">
            <w:r>
              <w:t>Lotes</w:t>
            </w:r>
          </w:p>
          <w:p w14:paraId="71B671EA" w14:textId="7326143A" w:rsidR="001E5893" w:rsidRDefault="001E5893" w:rsidP="00F40A25">
            <w:r>
              <w:t>Temperaturas</w:t>
            </w:r>
          </w:p>
        </w:tc>
        <w:tc>
          <w:tcPr>
            <w:tcW w:w="1768" w:type="dxa"/>
          </w:tcPr>
          <w:p w14:paraId="7F3D0482" w14:textId="2204C51B" w:rsidR="00F40A25" w:rsidRDefault="001E5893" w:rsidP="001E5893">
            <w:pPr>
              <w:jc w:val="center"/>
            </w:pPr>
            <w:r>
              <w:t>2</w:t>
            </w:r>
          </w:p>
        </w:tc>
        <w:tc>
          <w:tcPr>
            <w:tcW w:w="1769" w:type="dxa"/>
          </w:tcPr>
          <w:p w14:paraId="62E2DBA5" w14:textId="75A5AA4E" w:rsidR="00F40A25" w:rsidRDefault="001E5893" w:rsidP="001E5893">
            <w:pPr>
              <w:jc w:val="center"/>
            </w:pPr>
            <w:r>
              <w:t>Baja</w:t>
            </w:r>
          </w:p>
        </w:tc>
      </w:tr>
      <w:tr w:rsidR="00F40A25" w14:paraId="5348DAE6" w14:textId="77777777" w:rsidTr="00745CC7">
        <w:trPr>
          <w:trHeight w:val="416"/>
        </w:trPr>
        <w:tc>
          <w:tcPr>
            <w:tcW w:w="1768" w:type="dxa"/>
          </w:tcPr>
          <w:p w14:paraId="153E6CFB" w14:textId="03FF45D1" w:rsidR="00F40A25" w:rsidRDefault="001E5893" w:rsidP="00F40A25">
            <w:r>
              <w:t>Informe Procesos</w:t>
            </w:r>
          </w:p>
        </w:tc>
        <w:tc>
          <w:tcPr>
            <w:tcW w:w="1768" w:type="dxa"/>
          </w:tcPr>
          <w:p w14:paraId="740ABB1D" w14:textId="77777777" w:rsidR="00F40A25" w:rsidRDefault="001E5893" w:rsidP="00F40A25">
            <w:r>
              <w:t>4 campos</w:t>
            </w:r>
          </w:p>
          <w:p w14:paraId="16E78D1D" w14:textId="0F166573" w:rsidR="001E5893" w:rsidRDefault="001E5893" w:rsidP="00F40A25">
            <w:r>
              <w:t>1 proceso</w:t>
            </w:r>
          </w:p>
        </w:tc>
        <w:tc>
          <w:tcPr>
            <w:tcW w:w="1768" w:type="dxa"/>
          </w:tcPr>
          <w:p w14:paraId="4C1D404A" w14:textId="3C893F4A" w:rsidR="00F40A25" w:rsidRDefault="001E5893" w:rsidP="001E5893">
            <w:pPr>
              <w:jc w:val="center"/>
            </w:pPr>
            <w:r>
              <w:t>5</w:t>
            </w:r>
          </w:p>
        </w:tc>
        <w:tc>
          <w:tcPr>
            <w:tcW w:w="1768" w:type="dxa"/>
          </w:tcPr>
          <w:p w14:paraId="16E2E2D8" w14:textId="77777777" w:rsidR="00F40A25" w:rsidRDefault="001E5893" w:rsidP="00F40A25">
            <w:r>
              <w:t>Lotes</w:t>
            </w:r>
          </w:p>
          <w:p w14:paraId="19383DE9" w14:textId="42AEED9A" w:rsidR="001E5893" w:rsidRDefault="001E5893" w:rsidP="00F40A25">
            <w:r>
              <w:t>Proveedores</w:t>
            </w:r>
          </w:p>
        </w:tc>
        <w:tc>
          <w:tcPr>
            <w:tcW w:w="1768" w:type="dxa"/>
          </w:tcPr>
          <w:p w14:paraId="1DABE41F" w14:textId="2C0A7108" w:rsidR="00F40A25" w:rsidRDefault="001E5893" w:rsidP="001E5893">
            <w:pPr>
              <w:jc w:val="center"/>
            </w:pPr>
            <w:r>
              <w:t>2</w:t>
            </w:r>
          </w:p>
        </w:tc>
        <w:tc>
          <w:tcPr>
            <w:tcW w:w="1769" w:type="dxa"/>
          </w:tcPr>
          <w:p w14:paraId="665B2FE2" w14:textId="6F83576A" w:rsidR="00F40A25" w:rsidRDefault="001E5893" w:rsidP="001E5893">
            <w:pPr>
              <w:jc w:val="center"/>
            </w:pPr>
            <w:r>
              <w:t>Baja</w:t>
            </w:r>
          </w:p>
        </w:tc>
      </w:tr>
      <w:tr w:rsidR="00F40A25" w14:paraId="2B1412CC" w14:textId="77777777" w:rsidTr="00745CC7">
        <w:trPr>
          <w:trHeight w:val="422"/>
        </w:trPr>
        <w:tc>
          <w:tcPr>
            <w:tcW w:w="1768" w:type="dxa"/>
          </w:tcPr>
          <w:p w14:paraId="2D0295AD" w14:textId="19252FFE" w:rsidR="00F40A25" w:rsidRDefault="00F40A25" w:rsidP="00F40A25"/>
        </w:tc>
        <w:tc>
          <w:tcPr>
            <w:tcW w:w="1768" w:type="dxa"/>
          </w:tcPr>
          <w:p w14:paraId="5734EBCF" w14:textId="77777777" w:rsidR="00F40A25" w:rsidRDefault="00F40A25" w:rsidP="00F40A25"/>
        </w:tc>
        <w:tc>
          <w:tcPr>
            <w:tcW w:w="1768" w:type="dxa"/>
          </w:tcPr>
          <w:p w14:paraId="24473580" w14:textId="77777777" w:rsidR="00F40A25" w:rsidRDefault="00F40A25" w:rsidP="00F40A25"/>
        </w:tc>
        <w:tc>
          <w:tcPr>
            <w:tcW w:w="1768" w:type="dxa"/>
          </w:tcPr>
          <w:p w14:paraId="5ADC260C" w14:textId="77777777" w:rsidR="00F40A25" w:rsidRDefault="00F40A25" w:rsidP="00F40A25"/>
        </w:tc>
        <w:tc>
          <w:tcPr>
            <w:tcW w:w="1768" w:type="dxa"/>
          </w:tcPr>
          <w:p w14:paraId="4AAC7D31" w14:textId="77777777" w:rsidR="00F40A25" w:rsidRDefault="00F40A25" w:rsidP="00F40A25"/>
        </w:tc>
        <w:tc>
          <w:tcPr>
            <w:tcW w:w="1769" w:type="dxa"/>
          </w:tcPr>
          <w:p w14:paraId="564B8AAE" w14:textId="77777777" w:rsidR="00F40A25" w:rsidRDefault="00F40A25" w:rsidP="00F40A25"/>
        </w:tc>
      </w:tr>
    </w:tbl>
    <w:p w14:paraId="2769FF33" w14:textId="77777777" w:rsidR="00F40A25" w:rsidRDefault="00F40A25" w:rsidP="00F40A25"/>
    <w:p w14:paraId="47AC6892" w14:textId="77777777" w:rsidR="00745CC7" w:rsidRDefault="00745CC7" w:rsidP="00F40A25"/>
    <w:p w14:paraId="3C347B16" w14:textId="77777777" w:rsidR="00745CC7" w:rsidRDefault="00745CC7" w:rsidP="00F40A25"/>
    <w:p w14:paraId="4462D0DC" w14:textId="77777777" w:rsidR="00745CC7" w:rsidRDefault="00745CC7" w:rsidP="00F40A25"/>
    <w:p w14:paraId="1DF367E8" w14:textId="77777777" w:rsidR="00745CC7" w:rsidRDefault="00745CC7" w:rsidP="00F40A25"/>
    <w:p w14:paraId="1DE5FCE9" w14:textId="77777777" w:rsidR="00745CC7" w:rsidRDefault="00745CC7" w:rsidP="00F40A25"/>
    <w:p w14:paraId="1B243104" w14:textId="77777777" w:rsidR="00745CC7" w:rsidRDefault="00745CC7" w:rsidP="00F40A25"/>
    <w:p w14:paraId="56792D09" w14:textId="77777777" w:rsidR="00745CC7" w:rsidRDefault="00745CC7" w:rsidP="00F40A25"/>
    <w:p w14:paraId="01C19029" w14:textId="77777777" w:rsidR="00745CC7" w:rsidRDefault="00745CC7" w:rsidP="00F40A25"/>
    <w:p w14:paraId="79C418DB" w14:textId="77777777" w:rsidR="00745CC7" w:rsidRDefault="00745CC7" w:rsidP="00F40A25"/>
    <w:p w14:paraId="72FA90F4" w14:textId="77777777" w:rsidR="00745CC7" w:rsidRDefault="00745CC7" w:rsidP="00F40A25"/>
    <w:p w14:paraId="1197DA1A" w14:textId="77777777" w:rsidR="00745CC7" w:rsidRDefault="00745CC7" w:rsidP="00F40A25"/>
    <w:p w14:paraId="0996DBDC" w14:textId="77777777" w:rsidR="00745CC7" w:rsidRDefault="00745CC7" w:rsidP="00F40A25"/>
    <w:p w14:paraId="7B7D342D" w14:textId="77777777" w:rsidR="00745CC7" w:rsidRDefault="00745CC7" w:rsidP="00F40A25"/>
    <w:p w14:paraId="0D479777" w14:textId="77777777" w:rsidR="00745CC7" w:rsidRDefault="00745CC7" w:rsidP="00F40A25"/>
    <w:p w14:paraId="0E8A601D" w14:textId="77777777" w:rsidR="00745CC7" w:rsidRDefault="00745CC7" w:rsidP="00F40A25"/>
    <w:p w14:paraId="6D95EEA2" w14:textId="77777777" w:rsidR="00745CC7" w:rsidRDefault="00745CC7" w:rsidP="00F40A25"/>
    <w:p w14:paraId="2BF09C3D" w14:textId="77777777" w:rsidR="00745CC7" w:rsidRDefault="00745CC7" w:rsidP="00F40A25"/>
    <w:p w14:paraId="48A68C7A" w14:textId="77777777" w:rsidR="00745CC7" w:rsidRDefault="00745CC7" w:rsidP="00F40A25"/>
    <w:p w14:paraId="386806A1" w14:textId="77777777" w:rsidR="00745CC7" w:rsidRDefault="00745CC7" w:rsidP="00F40A25"/>
    <w:p w14:paraId="09D30DF5" w14:textId="77777777" w:rsidR="00745CC7" w:rsidRDefault="00745CC7" w:rsidP="00F40A25"/>
    <w:p w14:paraId="00CB1DB7" w14:textId="77777777" w:rsidR="00745CC7" w:rsidRDefault="00745CC7" w:rsidP="00F40A25"/>
    <w:p w14:paraId="0B3FA151" w14:textId="77777777" w:rsidR="00745CC7" w:rsidRDefault="00745CC7" w:rsidP="00F40A25"/>
    <w:p w14:paraId="231C5DDF" w14:textId="77777777" w:rsidR="00745CC7" w:rsidRPr="00F40A25" w:rsidRDefault="00745CC7" w:rsidP="00F40A25"/>
    <w:p w14:paraId="1171EEDD" w14:textId="3289BBD0" w:rsidR="00F40A25" w:rsidRPr="00745CC7" w:rsidRDefault="00745CC7" w:rsidP="00745CC7">
      <w:pPr>
        <w:pStyle w:val="Cita"/>
        <w:rPr>
          <w:i w:val="0"/>
          <w:sz w:val="28"/>
          <w:szCs w:val="28"/>
        </w:rPr>
      </w:pPr>
      <w:r w:rsidRPr="00745CC7">
        <w:rPr>
          <w:i w:val="0"/>
          <w:sz w:val="28"/>
          <w:szCs w:val="28"/>
        </w:rPr>
        <w:t>Tabla para obtener los punto de función no ajustados (PSA)</w:t>
      </w:r>
    </w:p>
    <w:p w14:paraId="5AE56163" w14:textId="77777777" w:rsidR="00F40A25" w:rsidRDefault="00F40A25" w:rsidP="00B95389">
      <w:pPr>
        <w:pStyle w:val="Listaconvietas"/>
        <w:numPr>
          <w:ilvl w:val="0"/>
          <w:numId w:val="0"/>
        </w:numPr>
        <w:ind w:left="1080"/>
      </w:pPr>
    </w:p>
    <w:tbl>
      <w:tblPr>
        <w:tblStyle w:val="Tablaconcuadrcula"/>
        <w:tblW w:w="0" w:type="auto"/>
        <w:tblInd w:w="360" w:type="dxa"/>
        <w:tblLook w:val="04A0" w:firstRow="1" w:lastRow="0" w:firstColumn="1" w:lastColumn="0" w:noHBand="0" w:noVBand="1"/>
      </w:tblPr>
      <w:tblGrid>
        <w:gridCol w:w="2064"/>
        <w:gridCol w:w="2081"/>
        <w:gridCol w:w="1035"/>
        <w:gridCol w:w="1515"/>
        <w:gridCol w:w="3401"/>
      </w:tblGrid>
      <w:tr w:rsidR="002A156A" w14:paraId="19AECB0C" w14:textId="77777777" w:rsidTr="002A156A">
        <w:tc>
          <w:tcPr>
            <w:tcW w:w="2064" w:type="dxa"/>
          </w:tcPr>
          <w:p w14:paraId="5B021181" w14:textId="140D01B7" w:rsidR="00745CC7" w:rsidRPr="002A156A" w:rsidRDefault="002A156A" w:rsidP="002A156A">
            <w:pPr>
              <w:pStyle w:val="Cita"/>
              <w:rPr>
                <w:b/>
                <w:i w:val="0"/>
                <w:sz w:val="28"/>
                <w:szCs w:val="28"/>
              </w:rPr>
            </w:pPr>
            <w:r w:rsidRPr="002A156A">
              <w:rPr>
                <w:b/>
                <w:i w:val="0"/>
                <w:sz w:val="28"/>
                <w:szCs w:val="28"/>
              </w:rPr>
              <w:t>Parámetro</w:t>
            </w:r>
          </w:p>
        </w:tc>
        <w:tc>
          <w:tcPr>
            <w:tcW w:w="2081" w:type="dxa"/>
          </w:tcPr>
          <w:p w14:paraId="79666EE1" w14:textId="6474BD86" w:rsidR="00745CC7" w:rsidRPr="002A156A" w:rsidRDefault="002A156A" w:rsidP="002A156A">
            <w:pPr>
              <w:pStyle w:val="Cita"/>
              <w:rPr>
                <w:b/>
                <w:i w:val="0"/>
                <w:sz w:val="28"/>
                <w:szCs w:val="28"/>
              </w:rPr>
            </w:pPr>
            <w:r w:rsidRPr="002A156A">
              <w:rPr>
                <w:b/>
                <w:i w:val="0"/>
                <w:sz w:val="28"/>
                <w:szCs w:val="28"/>
              </w:rPr>
              <w:t>Complejidad</w:t>
            </w:r>
          </w:p>
        </w:tc>
        <w:tc>
          <w:tcPr>
            <w:tcW w:w="1035" w:type="dxa"/>
          </w:tcPr>
          <w:p w14:paraId="69B8B8F4" w14:textId="6D97B1AB" w:rsidR="00745CC7" w:rsidRPr="002A156A" w:rsidRDefault="002A156A" w:rsidP="002A156A">
            <w:pPr>
              <w:pStyle w:val="Cita"/>
              <w:ind w:right="-63"/>
              <w:rPr>
                <w:b/>
                <w:i w:val="0"/>
                <w:sz w:val="28"/>
                <w:szCs w:val="28"/>
              </w:rPr>
            </w:pPr>
            <w:r w:rsidRPr="002A156A">
              <w:rPr>
                <w:b/>
                <w:i w:val="0"/>
                <w:sz w:val="28"/>
                <w:szCs w:val="28"/>
              </w:rPr>
              <w:t>Peso</w:t>
            </w:r>
          </w:p>
        </w:tc>
        <w:tc>
          <w:tcPr>
            <w:tcW w:w="1515" w:type="dxa"/>
          </w:tcPr>
          <w:p w14:paraId="6E9C555C" w14:textId="6F87CDDA" w:rsidR="00745CC7" w:rsidRPr="002A156A" w:rsidRDefault="002A156A" w:rsidP="002A156A">
            <w:pPr>
              <w:pStyle w:val="Cita"/>
              <w:rPr>
                <w:b/>
                <w:i w:val="0"/>
                <w:sz w:val="28"/>
                <w:szCs w:val="28"/>
              </w:rPr>
            </w:pPr>
            <w:r w:rsidRPr="002A156A">
              <w:rPr>
                <w:b/>
                <w:i w:val="0"/>
                <w:sz w:val="28"/>
                <w:szCs w:val="28"/>
              </w:rPr>
              <w:t>Cantidad</w:t>
            </w:r>
          </w:p>
        </w:tc>
        <w:tc>
          <w:tcPr>
            <w:tcW w:w="3401" w:type="dxa"/>
          </w:tcPr>
          <w:p w14:paraId="7E8399C3" w14:textId="47F11137" w:rsidR="00745CC7" w:rsidRPr="002A156A" w:rsidRDefault="002A156A" w:rsidP="002A156A">
            <w:pPr>
              <w:pStyle w:val="Cita"/>
              <w:rPr>
                <w:b/>
                <w:i w:val="0"/>
                <w:sz w:val="28"/>
                <w:szCs w:val="28"/>
              </w:rPr>
            </w:pPr>
            <w:r w:rsidRPr="002A156A">
              <w:rPr>
                <w:b/>
                <w:i w:val="0"/>
                <w:sz w:val="28"/>
                <w:szCs w:val="28"/>
              </w:rPr>
              <w:t>Total = Cantidad * Peso</w:t>
            </w:r>
          </w:p>
        </w:tc>
      </w:tr>
      <w:tr w:rsidR="002A156A" w14:paraId="122D540D" w14:textId="77777777" w:rsidTr="002A156A">
        <w:tc>
          <w:tcPr>
            <w:tcW w:w="2064" w:type="dxa"/>
            <w:vMerge w:val="restart"/>
          </w:tcPr>
          <w:p w14:paraId="61B052EA" w14:textId="6DE669D2" w:rsidR="002A156A" w:rsidRPr="002A156A" w:rsidRDefault="002A156A" w:rsidP="002A156A">
            <w:pPr>
              <w:pStyle w:val="Cita"/>
              <w:rPr>
                <w:i w:val="0"/>
                <w:sz w:val="24"/>
                <w:szCs w:val="24"/>
              </w:rPr>
            </w:pPr>
            <w:r w:rsidRPr="002A156A">
              <w:rPr>
                <w:i w:val="0"/>
                <w:sz w:val="24"/>
                <w:szCs w:val="24"/>
              </w:rPr>
              <w:t>Ficheros Lógicos Internos</w:t>
            </w:r>
          </w:p>
        </w:tc>
        <w:tc>
          <w:tcPr>
            <w:tcW w:w="2081" w:type="dxa"/>
          </w:tcPr>
          <w:p w14:paraId="4469C6C1" w14:textId="52077EC1" w:rsidR="002A156A" w:rsidRPr="002A156A" w:rsidRDefault="002A156A" w:rsidP="002A156A">
            <w:pPr>
              <w:pStyle w:val="Cita"/>
              <w:rPr>
                <w:i w:val="0"/>
                <w:sz w:val="24"/>
                <w:szCs w:val="24"/>
              </w:rPr>
            </w:pPr>
            <w:r w:rsidRPr="002A156A">
              <w:rPr>
                <w:i w:val="0"/>
                <w:sz w:val="24"/>
                <w:szCs w:val="24"/>
              </w:rPr>
              <w:t>Alta</w:t>
            </w:r>
          </w:p>
        </w:tc>
        <w:tc>
          <w:tcPr>
            <w:tcW w:w="1035" w:type="dxa"/>
          </w:tcPr>
          <w:p w14:paraId="28FABB99" w14:textId="7110DB79" w:rsidR="002A156A" w:rsidRPr="002A156A" w:rsidRDefault="002A156A" w:rsidP="002A156A">
            <w:pPr>
              <w:pStyle w:val="Cita"/>
              <w:jc w:val="center"/>
              <w:rPr>
                <w:i w:val="0"/>
                <w:sz w:val="24"/>
                <w:szCs w:val="24"/>
              </w:rPr>
            </w:pPr>
            <w:r w:rsidRPr="002A156A">
              <w:rPr>
                <w:i w:val="0"/>
                <w:sz w:val="24"/>
                <w:szCs w:val="24"/>
              </w:rPr>
              <w:t>15</w:t>
            </w:r>
          </w:p>
        </w:tc>
        <w:tc>
          <w:tcPr>
            <w:tcW w:w="1515" w:type="dxa"/>
          </w:tcPr>
          <w:p w14:paraId="35FB9C1F" w14:textId="4BDE0DFA" w:rsidR="002A156A" w:rsidRDefault="001E5893" w:rsidP="001E5893">
            <w:pPr>
              <w:pStyle w:val="Listaconvietas"/>
              <w:numPr>
                <w:ilvl w:val="0"/>
                <w:numId w:val="0"/>
              </w:numPr>
              <w:jc w:val="center"/>
            </w:pPr>
            <w:r>
              <w:t>0</w:t>
            </w:r>
          </w:p>
        </w:tc>
        <w:tc>
          <w:tcPr>
            <w:tcW w:w="3401" w:type="dxa"/>
          </w:tcPr>
          <w:p w14:paraId="10A12C4E" w14:textId="217235E8"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5B708B4F" w14:textId="77777777" w:rsidTr="002A156A">
        <w:tc>
          <w:tcPr>
            <w:tcW w:w="2064" w:type="dxa"/>
            <w:vMerge/>
          </w:tcPr>
          <w:p w14:paraId="6FFE3489" w14:textId="77777777" w:rsidR="002A156A" w:rsidRPr="002A156A" w:rsidRDefault="002A156A" w:rsidP="002A156A">
            <w:pPr>
              <w:pStyle w:val="Cita"/>
              <w:rPr>
                <w:i w:val="0"/>
                <w:sz w:val="24"/>
                <w:szCs w:val="24"/>
              </w:rPr>
            </w:pPr>
          </w:p>
        </w:tc>
        <w:tc>
          <w:tcPr>
            <w:tcW w:w="2081" w:type="dxa"/>
          </w:tcPr>
          <w:p w14:paraId="0632665B" w14:textId="04969193" w:rsidR="002A156A" w:rsidRPr="002A156A" w:rsidRDefault="002A156A" w:rsidP="002A156A">
            <w:pPr>
              <w:pStyle w:val="Cita"/>
              <w:rPr>
                <w:i w:val="0"/>
                <w:sz w:val="24"/>
                <w:szCs w:val="24"/>
              </w:rPr>
            </w:pPr>
            <w:r w:rsidRPr="002A156A">
              <w:rPr>
                <w:i w:val="0"/>
                <w:sz w:val="24"/>
                <w:szCs w:val="24"/>
              </w:rPr>
              <w:t>Media</w:t>
            </w:r>
          </w:p>
        </w:tc>
        <w:tc>
          <w:tcPr>
            <w:tcW w:w="1035" w:type="dxa"/>
          </w:tcPr>
          <w:p w14:paraId="568D6AD4" w14:textId="2EC09763" w:rsidR="002A156A" w:rsidRPr="002A156A" w:rsidRDefault="002A156A" w:rsidP="002A156A">
            <w:pPr>
              <w:pStyle w:val="Cita"/>
              <w:jc w:val="center"/>
              <w:rPr>
                <w:i w:val="0"/>
                <w:sz w:val="24"/>
                <w:szCs w:val="24"/>
              </w:rPr>
            </w:pPr>
            <w:r w:rsidRPr="002A156A">
              <w:rPr>
                <w:i w:val="0"/>
                <w:sz w:val="24"/>
                <w:szCs w:val="24"/>
              </w:rPr>
              <w:t>10</w:t>
            </w:r>
          </w:p>
        </w:tc>
        <w:tc>
          <w:tcPr>
            <w:tcW w:w="1515" w:type="dxa"/>
          </w:tcPr>
          <w:p w14:paraId="0A482295" w14:textId="20CB1247" w:rsidR="002A156A" w:rsidRDefault="001E5893" w:rsidP="001E5893">
            <w:pPr>
              <w:pStyle w:val="Listaconvietas"/>
              <w:numPr>
                <w:ilvl w:val="0"/>
                <w:numId w:val="0"/>
              </w:numPr>
              <w:jc w:val="center"/>
            </w:pPr>
            <w:r>
              <w:t>0</w:t>
            </w:r>
          </w:p>
        </w:tc>
        <w:tc>
          <w:tcPr>
            <w:tcW w:w="3401" w:type="dxa"/>
          </w:tcPr>
          <w:p w14:paraId="0C636042" w14:textId="358AD9BA"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629BDB94" w14:textId="77777777" w:rsidTr="002A156A">
        <w:tc>
          <w:tcPr>
            <w:tcW w:w="2064" w:type="dxa"/>
            <w:vMerge/>
          </w:tcPr>
          <w:p w14:paraId="079D2C8B" w14:textId="77777777" w:rsidR="002A156A" w:rsidRPr="002A156A" w:rsidRDefault="002A156A" w:rsidP="002A156A">
            <w:pPr>
              <w:pStyle w:val="Cita"/>
              <w:rPr>
                <w:i w:val="0"/>
                <w:sz w:val="24"/>
                <w:szCs w:val="24"/>
              </w:rPr>
            </w:pPr>
          </w:p>
        </w:tc>
        <w:tc>
          <w:tcPr>
            <w:tcW w:w="2081" w:type="dxa"/>
          </w:tcPr>
          <w:p w14:paraId="33C297FB" w14:textId="1F5B779E" w:rsidR="002A156A" w:rsidRPr="002A156A" w:rsidRDefault="002A156A" w:rsidP="002A156A">
            <w:pPr>
              <w:pStyle w:val="Cita"/>
              <w:rPr>
                <w:i w:val="0"/>
                <w:sz w:val="24"/>
                <w:szCs w:val="24"/>
              </w:rPr>
            </w:pPr>
            <w:r w:rsidRPr="002A156A">
              <w:rPr>
                <w:i w:val="0"/>
                <w:sz w:val="24"/>
                <w:szCs w:val="24"/>
              </w:rPr>
              <w:t>Baja</w:t>
            </w:r>
          </w:p>
        </w:tc>
        <w:tc>
          <w:tcPr>
            <w:tcW w:w="1035" w:type="dxa"/>
          </w:tcPr>
          <w:p w14:paraId="4B4D3699" w14:textId="2D7C7021" w:rsidR="002A156A" w:rsidRPr="002A156A" w:rsidRDefault="002A156A" w:rsidP="002A156A">
            <w:pPr>
              <w:pStyle w:val="Cita"/>
              <w:jc w:val="center"/>
              <w:rPr>
                <w:i w:val="0"/>
                <w:sz w:val="24"/>
                <w:szCs w:val="24"/>
              </w:rPr>
            </w:pPr>
            <w:r w:rsidRPr="002A156A">
              <w:rPr>
                <w:i w:val="0"/>
                <w:sz w:val="24"/>
                <w:szCs w:val="24"/>
              </w:rPr>
              <w:t>7</w:t>
            </w:r>
          </w:p>
        </w:tc>
        <w:tc>
          <w:tcPr>
            <w:tcW w:w="1515" w:type="dxa"/>
          </w:tcPr>
          <w:p w14:paraId="6C34712F" w14:textId="2988FB32" w:rsidR="002A156A" w:rsidRDefault="001E5893" w:rsidP="001E5893">
            <w:pPr>
              <w:pStyle w:val="Listaconvietas"/>
              <w:numPr>
                <w:ilvl w:val="0"/>
                <w:numId w:val="0"/>
              </w:numPr>
              <w:jc w:val="center"/>
            </w:pPr>
            <w:r>
              <w:t>13</w:t>
            </w:r>
          </w:p>
        </w:tc>
        <w:tc>
          <w:tcPr>
            <w:tcW w:w="3401" w:type="dxa"/>
          </w:tcPr>
          <w:p w14:paraId="32E6FD9A" w14:textId="0346697D" w:rsidR="002A156A" w:rsidRPr="002D48C7" w:rsidRDefault="002D48C7" w:rsidP="001E5893">
            <w:pPr>
              <w:pStyle w:val="Listaconvietas"/>
              <w:numPr>
                <w:ilvl w:val="0"/>
                <w:numId w:val="0"/>
              </w:numPr>
              <w:jc w:val="center"/>
              <w:rPr>
                <w:sz w:val="24"/>
                <w:szCs w:val="24"/>
              </w:rPr>
            </w:pPr>
            <w:r w:rsidRPr="002D48C7">
              <w:rPr>
                <w:sz w:val="24"/>
                <w:szCs w:val="24"/>
              </w:rPr>
              <w:t>91</w:t>
            </w:r>
          </w:p>
        </w:tc>
      </w:tr>
      <w:tr w:rsidR="002A156A" w14:paraId="732B5BC2" w14:textId="77777777" w:rsidTr="002A156A">
        <w:tc>
          <w:tcPr>
            <w:tcW w:w="2064" w:type="dxa"/>
            <w:vMerge w:val="restart"/>
          </w:tcPr>
          <w:p w14:paraId="1043A66B" w14:textId="50429F6B" w:rsidR="002A156A" w:rsidRPr="002A156A" w:rsidRDefault="002A156A" w:rsidP="002A156A">
            <w:pPr>
              <w:pStyle w:val="Cita"/>
              <w:rPr>
                <w:i w:val="0"/>
                <w:sz w:val="24"/>
                <w:szCs w:val="24"/>
              </w:rPr>
            </w:pPr>
            <w:r w:rsidRPr="002A156A">
              <w:rPr>
                <w:i w:val="0"/>
                <w:sz w:val="24"/>
                <w:szCs w:val="24"/>
              </w:rPr>
              <w:t>Ficheros Lógicos Externos</w:t>
            </w:r>
          </w:p>
        </w:tc>
        <w:tc>
          <w:tcPr>
            <w:tcW w:w="2081" w:type="dxa"/>
          </w:tcPr>
          <w:p w14:paraId="0E540EB2" w14:textId="13089941" w:rsidR="002A156A" w:rsidRPr="002A156A" w:rsidRDefault="002A156A" w:rsidP="002A156A">
            <w:pPr>
              <w:pStyle w:val="Cita"/>
              <w:rPr>
                <w:i w:val="0"/>
                <w:sz w:val="24"/>
                <w:szCs w:val="24"/>
              </w:rPr>
            </w:pPr>
            <w:r w:rsidRPr="002A156A">
              <w:rPr>
                <w:i w:val="0"/>
                <w:sz w:val="24"/>
                <w:szCs w:val="24"/>
              </w:rPr>
              <w:t xml:space="preserve">Alta </w:t>
            </w:r>
          </w:p>
        </w:tc>
        <w:tc>
          <w:tcPr>
            <w:tcW w:w="1035" w:type="dxa"/>
          </w:tcPr>
          <w:p w14:paraId="49C48281" w14:textId="19E6808D" w:rsidR="002A156A" w:rsidRPr="002A156A" w:rsidRDefault="002A156A" w:rsidP="002A156A">
            <w:pPr>
              <w:pStyle w:val="Cita"/>
              <w:jc w:val="center"/>
              <w:rPr>
                <w:i w:val="0"/>
                <w:sz w:val="24"/>
                <w:szCs w:val="24"/>
              </w:rPr>
            </w:pPr>
            <w:r w:rsidRPr="002A156A">
              <w:rPr>
                <w:i w:val="0"/>
                <w:sz w:val="24"/>
                <w:szCs w:val="24"/>
              </w:rPr>
              <w:t>10</w:t>
            </w:r>
          </w:p>
        </w:tc>
        <w:tc>
          <w:tcPr>
            <w:tcW w:w="1515" w:type="dxa"/>
          </w:tcPr>
          <w:p w14:paraId="12CF5F6A" w14:textId="071978FF" w:rsidR="002A156A" w:rsidRDefault="001E5893" w:rsidP="001E5893">
            <w:pPr>
              <w:pStyle w:val="Listaconvietas"/>
              <w:numPr>
                <w:ilvl w:val="0"/>
                <w:numId w:val="0"/>
              </w:numPr>
              <w:jc w:val="center"/>
            </w:pPr>
            <w:r>
              <w:t>0</w:t>
            </w:r>
          </w:p>
        </w:tc>
        <w:tc>
          <w:tcPr>
            <w:tcW w:w="3401" w:type="dxa"/>
          </w:tcPr>
          <w:p w14:paraId="388C231A" w14:textId="2ACF833F"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28682EB3" w14:textId="77777777" w:rsidTr="002A156A">
        <w:tc>
          <w:tcPr>
            <w:tcW w:w="2064" w:type="dxa"/>
            <w:vMerge/>
          </w:tcPr>
          <w:p w14:paraId="616C0DF9" w14:textId="77777777" w:rsidR="002A156A" w:rsidRPr="002A156A" w:rsidRDefault="002A156A" w:rsidP="002A156A">
            <w:pPr>
              <w:pStyle w:val="Cita"/>
              <w:rPr>
                <w:i w:val="0"/>
                <w:sz w:val="24"/>
                <w:szCs w:val="24"/>
              </w:rPr>
            </w:pPr>
          </w:p>
        </w:tc>
        <w:tc>
          <w:tcPr>
            <w:tcW w:w="2081" w:type="dxa"/>
          </w:tcPr>
          <w:p w14:paraId="0960E3E6" w14:textId="4BEC1693" w:rsidR="002A156A" w:rsidRPr="002A156A" w:rsidRDefault="002A156A" w:rsidP="002A156A">
            <w:pPr>
              <w:pStyle w:val="Cita"/>
              <w:rPr>
                <w:i w:val="0"/>
                <w:sz w:val="24"/>
                <w:szCs w:val="24"/>
              </w:rPr>
            </w:pPr>
            <w:r w:rsidRPr="002A156A">
              <w:rPr>
                <w:i w:val="0"/>
                <w:sz w:val="24"/>
                <w:szCs w:val="24"/>
              </w:rPr>
              <w:t>Media</w:t>
            </w:r>
          </w:p>
        </w:tc>
        <w:tc>
          <w:tcPr>
            <w:tcW w:w="1035" w:type="dxa"/>
          </w:tcPr>
          <w:p w14:paraId="6513AB3F" w14:textId="3ADE5D8A" w:rsidR="002A156A" w:rsidRPr="002A156A" w:rsidRDefault="002A156A" w:rsidP="002A156A">
            <w:pPr>
              <w:pStyle w:val="Cita"/>
              <w:jc w:val="center"/>
              <w:rPr>
                <w:i w:val="0"/>
                <w:sz w:val="24"/>
                <w:szCs w:val="24"/>
              </w:rPr>
            </w:pPr>
            <w:r w:rsidRPr="002A156A">
              <w:rPr>
                <w:i w:val="0"/>
                <w:sz w:val="24"/>
                <w:szCs w:val="24"/>
              </w:rPr>
              <w:t>7</w:t>
            </w:r>
          </w:p>
        </w:tc>
        <w:tc>
          <w:tcPr>
            <w:tcW w:w="1515" w:type="dxa"/>
          </w:tcPr>
          <w:p w14:paraId="3E9D6EAC" w14:textId="77437B37" w:rsidR="002A156A" w:rsidRDefault="001E5893" w:rsidP="001E5893">
            <w:pPr>
              <w:pStyle w:val="Listaconvietas"/>
              <w:numPr>
                <w:ilvl w:val="0"/>
                <w:numId w:val="0"/>
              </w:numPr>
              <w:jc w:val="center"/>
            </w:pPr>
            <w:r>
              <w:t>0</w:t>
            </w:r>
          </w:p>
        </w:tc>
        <w:tc>
          <w:tcPr>
            <w:tcW w:w="3401" w:type="dxa"/>
          </w:tcPr>
          <w:p w14:paraId="38AB8DB5" w14:textId="75EAD715"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2FDC710F" w14:textId="77777777" w:rsidTr="002A156A">
        <w:tc>
          <w:tcPr>
            <w:tcW w:w="2064" w:type="dxa"/>
            <w:vMerge/>
          </w:tcPr>
          <w:p w14:paraId="3FD4499E" w14:textId="77777777" w:rsidR="002A156A" w:rsidRPr="002A156A" w:rsidRDefault="002A156A" w:rsidP="002A156A">
            <w:pPr>
              <w:pStyle w:val="Cita"/>
              <w:rPr>
                <w:i w:val="0"/>
                <w:sz w:val="24"/>
                <w:szCs w:val="24"/>
              </w:rPr>
            </w:pPr>
          </w:p>
        </w:tc>
        <w:tc>
          <w:tcPr>
            <w:tcW w:w="2081" w:type="dxa"/>
          </w:tcPr>
          <w:p w14:paraId="4E18FBE7" w14:textId="3B2AD594" w:rsidR="002A156A" w:rsidRPr="002A156A" w:rsidRDefault="002A156A" w:rsidP="002A156A">
            <w:pPr>
              <w:pStyle w:val="Cita"/>
              <w:rPr>
                <w:i w:val="0"/>
                <w:sz w:val="24"/>
                <w:szCs w:val="24"/>
              </w:rPr>
            </w:pPr>
            <w:r w:rsidRPr="002A156A">
              <w:rPr>
                <w:i w:val="0"/>
                <w:sz w:val="24"/>
                <w:szCs w:val="24"/>
              </w:rPr>
              <w:t>Baja</w:t>
            </w:r>
          </w:p>
        </w:tc>
        <w:tc>
          <w:tcPr>
            <w:tcW w:w="1035" w:type="dxa"/>
          </w:tcPr>
          <w:p w14:paraId="2F84AE07" w14:textId="7FB7596F" w:rsidR="002A156A" w:rsidRPr="002A156A" w:rsidRDefault="002A156A" w:rsidP="002A156A">
            <w:pPr>
              <w:pStyle w:val="Cita"/>
              <w:jc w:val="center"/>
              <w:rPr>
                <w:i w:val="0"/>
                <w:sz w:val="24"/>
                <w:szCs w:val="24"/>
              </w:rPr>
            </w:pPr>
            <w:r w:rsidRPr="002A156A">
              <w:rPr>
                <w:i w:val="0"/>
                <w:sz w:val="24"/>
                <w:szCs w:val="24"/>
              </w:rPr>
              <w:t>5</w:t>
            </w:r>
          </w:p>
        </w:tc>
        <w:tc>
          <w:tcPr>
            <w:tcW w:w="1515" w:type="dxa"/>
          </w:tcPr>
          <w:p w14:paraId="1015059B" w14:textId="72DAF01A" w:rsidR="002A156A" w:rsidRDefault="001E5893" w:rsidP="001E5893">
            <w:pPr>
              <w:pStyle w:val="Listaconvietas"/>
              <w:numPr>
                <w:ilvl w:val="0"/>
                <w:numId w:val="0"/>
              </w:numPr>
              <w:jc w:val="center"/>
            </w:pPr>
            <w:r>
              <w:t>0</w:t>
            </w:r>
          </w:p>
        </w:tc>
        <w:tc>
          <w:tcPr>
            <w:tcW w:w="3401" w:type="dxa"/>
          </w:tcPr>
          <w:p w14:paraId="1184D497" w14:textId="4D4A409B"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29084B64" w14:textId="77777777" w:rsidTr="002A156A">
        <w:tc>
          <w:tcPr>
            <w:tcW w:w="2064" w:type="dxa"/>
            <w:vMerge w:val="restart"/>
          </w:tcPr>
          <w:p w14:paraId="36EA1BE0" w14:textId="691FB9CB" w:rsidR="002A156A" w:rsidRPr="002A156A" w:rsidRDefault="002A156A" w:rsidP="002A156A">
            <w:pPr>
              <w:pStyle w:val="Cita"/>
              <w:rPr>
                <w:i w:val="0"/>
                <w:sz w:val="24"/>
                <w:szCs w:val="24"/>
              </w:rPr>
            </w:pPr>
            <w:r w:rsidRPr="002A156A">
              <w:rPr>
                <w:i w:val="0"/>
                <w:sz w:val="24"/>
                <w:szCs w:val="24"/>
              </w:rPr>
              <w:t>Entradas</w:t>
            </w:r>
          </w:p>
        </w:tc>
        <w:tc>
          <w:tcPr>
            <w:tcW w:w="2081" w:type="dxa"/>
          </w:tcPr>
          <w:p w14:paraId="4E3C2888" w14:textId="75504FE0" w:rsidR="002A156A" w:rsidRPr="002A156A" w:rsidRDefault="002A156A" w:rsidP="002A156A">
            <w:pPr>
              <w:pStyle w:val="Cita"/>
              <w:rPr>
                <w:i w:val="0"/>
                <w:sz w:val="24"/>
                <w:szCs w:val="24"/>
              </w:rPr>
            </w:pPr>
            <w:r w:rsidRPr="002A156A">
              <w:rPr>
                <w:i w:val="0"/>
                <w:sz w:val="24"/>
                <w:szCs w:val="24"/>
              </w:rPr>
              <w:t>Alta</w:t>
            </w:r>
          </w:p>
        </w:tc>
        <w:tc>
          <w:tcPr>
            <w:tcW w:w="1035" w:type="dxa"/>
          </w:tcPr>
          <w:p w14:paraId="74EBC02C" w14:textId="37EF0384" w:rsidR="002A156A" w:rsidRPr="002A156A" w:rsidRDefault="002A156A" w:rsidP="002A156A">
            <w:pPr>
              <w:pStyle w:val="Cita"/>
              <w:jc w:val="center"/>
              <w:rPr>
                <w:i w:val="0"/>
                <w:sz w:val="24"/>
                <w:szCs w:val="24"/>
              </w:rPr>
            </w:pPr>
            <w:r w:rsidRPr="002A156A">
              <w:rPr>
                <w:i w:val="0"/>
                <w:sz w:val="24"/>
                <w:szCs w:val="24"/>
              </w:rPr>
              <w:t>6</w:t>
            </w:r>
          </w:p>
        </w:tc>
        <w:tc>
          <w:tcPr>
            <w:tcW w:w="1515" w:type="dxa"/>
          </w:tcPr>
          <w:p w14:paraId="13383EDD" w14:textId="354C3DCF" w:rsidR="002A156A" w:rsidRDefault="001E5893" w:rsidP="001E5893">
            <w:pPr>
              <w:pStyle w:val="Listaconvietas"/>
              <w:numPr>
                <w:ilvl w:val="0"/>
                <w:numId w:val="0"/>
              </w:numPr>
              <w:jc w:val="center"/>
            </w:pPr>
            <w:r>
              <w:t>1</w:t>
            </w:r>
          </w:p>
        </w:tc>
        <w:tc>
          <w:tcPr>
            <w:tcW w:w="3401" w:type="dxa"/>
          </w:tcPr>
          <w:p w14:paraId="6FD066E5" w14:textId="3F499D7A" w:rsidR="002A156A" w:rsidRPr="002D48C7" w:rsidRDefault="002D48C7" w:rsidP="001E5893">
            <w:pPr>
              <w:pStyle w:val="Listaconvietas"/>
              <w:numPr>
                <w:ilvl w:val="0"/>
                <w:numId w:val="0"/>
              </w:numPr>
              <w:jc w:val="center"/>
              <w:rPr>
                <w:sz w:val="24"/>
                <w:szCs w:val="24"/>
              </w:rPr>
            </w:pPr>
            <w:r w:rsidRPr="002D48C7">
              <w:rPr>
                <w:sz w:val="24"/>
                <w:szCs w:val="24"/>
              </w:rPr>
              <w:t>6</w:t>
            </w:r>
          </w:p>
        </w:tc>
      </w:tr>
      <w:tr w:rsidR="002A156A" w14:paraId="4B33EAFA" w14:textId="77777777" w:rsidTr="002A156A">
        <w:tc>
          <w:tcPr>
            <w:tcW w:w="2064" w:type="dxa"/>
            <w:vMerge/>
          </w:tcPr>
          <w:p w14:paraId="27FAFFDF" w14:textId="77777777" w:rsidR="002A156A" w:rsidRPr="002A156A" w:rsidRDefault="002A156A" w:rsidP="002A156A">
            <w:pPr>
              <w:pStyle w:val="Cita"/>
              <w:rPr>
                <w:i w:val="0"/>
                <w:sz w:val="24"/>
                <w:szCs w:val="24"/>
              </w:rPr>
            </w:pPr>
          </w:p>
        </w:tc>
        <w:tc>
          <w:tcPr>
            <w:tcW w:w="2081" w:type="dxa"/>
          </w:tcPr>
          <w:p w14:paraId="6336D15F" w14:textId="25153EA9" w:rsidR="002A156A" w:rsidRPr="002A156A" w:rsidRDefault="002A156A" w:rsidP="002A156A">
            <w:pPr>
              <w:pStyle w:val="Cita"/>
              <w:rPr>
                <w:i w:val="0"/>
                <w:sz w:val="24"/>
                <w:szCs w:val="24"/>
              </w:rPr>
            </w:pPr>
            <w:r w:rsidRPr="002A156A">
              <w:rPr>
                <w:i w:val="0"/>
                <w:sz w:val="24"/>
                <w:szCs w:val="24"/>
              </w:rPr>
              <w:t>Media</w:t>
            </w:r>
          </w:p>
        </w:tc>
        <w:tc>
          <w:tcPr>
            <w:tcW w:w="1035" w:type="dxa"/>
          </w:tcPr>
          <w:p w14:paraId="490B0EAA" w14:textId="6766B318" w:rsidR="002A156A" w:rsidRPr="002A156A" w:rsidRDefault="002A156A" w:rsidP="002A156A">
            <w:pPr>
              <w:pStyle w:val="Cita"/>
              <w:jc w:val="center"/>
              <w:rPr>
                <w:i w:val="0"/>
                <w:sz w:val="24"/>
                <w:szCs w:val="24"/>
              </w:rPr>
            </w:pPr>
            <w:r w:rsidRPr="002A156A">
              <w:rPr>
                <w:i w:val="0"/>
                <w:sz w:val="24"/>
                <w:szCs w:val="24"/>
              </w:rPr>
              <w:t>4</w:t>
            </w:r>
          </w:p>
        </w:tc>
        <w:tc>
          <w:tcPr>
            <w:tcW w:w="1515" w:type="dxa"/>
          </w:tcPr>
          <w:p w14:paraId="483E71D7" w14:textId="218A3E7B" w:rsidR="002A156A" w:rsidRDefault="001E5893" w:rsidP="001E5893">
            <w:pPr>
              <w:pStyle w:val="Listaconvietas"/>
              <w:numPr>
                <w:ilvl w:val="0"/>
                <w:numId w:val="0"/>
              </w:numPr>
              <w:jc w:val="center"/>
            </w:pPr>
            <w:r>
              <w:t>4</w:t>
            </w:r>
          </w:p>
        </w:tc>
        <w:tc>
          <w:tcPr>
            <w:tcW w:w="3401" w:type="dxa"/>
          </w:tcPr>
          <w:p w14:paraId="1EA21608" w14:textId="062B2C97" w:rsidR="002A156A" w:rsidRPr="002D48C7" w:rsidRDefault="002D48C7" w:rsidP="001E5893">
            <w:pPr>
              <w:pStyle w:val="Listaconvietas"/>
              <w:numPr>
                <w:ilvl w:val="0"/>
                <w:numId w:val="0"/>
              </w:numPr>
              <w:jc w:val="center"/>
              <w:rPr>
                <w:sz w:val="24"/>
                <w:szCs w:val="24"/>
              </w:rPr>
            </w:pPr>
            <w:r w:rsidRPr="002D48C7">
              <w:rPr>
                <w:sz w:val="24"/>
                <w:szCs w:val="24"/>
              </w:rPr>
              <w:t>16</w:t>
            </w:r>
          </w:p>
        </w:tc>
      </w:tr>
      <w:tr w:rsidR="002A156A" w14:paraId="3B800369" w14:textId="77777777" w:rsidTr="002A156A">
        <w:tc>
          <w:tcPr>
            <w:tcW w:w="2064" w:type="dxa"/>
            <w:vMerge/>
          </w:tcPr>
          <w:p w14:paraId="21CA49E5" w14:textId="77777777" w:rsidR="002A156A" w:rsidRPr="002A156A" w:rsidRDefault="002A156A" w:rsidP="002A156A">
            <w:pPr>
              <w:pStyle w:val="Cita"/>
              <w:rPr>
                <w:i w:val="0"/>
                <w:sz w:val="24"/>
                <w:szCs w:val="24"/>
              </w:rPr>
            </w:pPr>
          </w:p>
        </w:tc>
        <w:tc>
          <w:tcPr>
            <w:tcW w:w="2081" w:type="dxa"/>
          </w:tcPr>
          <w:p w14:paraId="68819E32" w14:textId="3B119DA8" w:rsidR="002A156A" w:rsidRPr="002A156A" w:rsidRDefault="002A156A" w:rsidP="002A156A">
            <w:pPr>
              <w:pStyle w:val="Cita"/>
              <w:rPr>
                <w:i w:val="0"/>
                <w:sz w:val="24"/>
                <w:szCs w:val="24"/>
              </w:rPr>
            </w:pPr>
            <w:r w:rsidRPr="002A156A">
              <w:rPr>
                <w:i w:val="0"/>
                <w:sz w:val="24"/>
                <w:szCs w:val="24"/>
              </w:rPr>
              <w:t>Baja</w:t>
            </w:r>
          </w:p>
        </w:tc>
        <w:tc>
          <w:tcPr>
            <w:tcW w:w="1035" w:type="dxa"/>
          </w:tcPr>
          <w:p w14:paraId="4F9ED35B" w14:textId="69F19F3F" w:rsidR="002A156A" w:rsidRPr="002A156A" w:rsidRDefault="002A156A" w:rsidP="002A156A">
            <w:pPr>
              <w:pStyle w:val="Cita"/>
              <w:jc w:val="center"/>
              <w:rPr>
                <w:i w:val="0"/>
                <w:sz w:val="24"/>
                <w:szCs w:val="24"/>
              </w:rPr>
            </w:pPr>
            <w:r w:rsidRPr="002A156A">
              <w:rPr>
                <w:i w:val="0"/>
                <w:sz w:val="24"/>
                <w:szCs w:val="24"/>
              </w:rPr>
              <w:t>3</w:t>
            </w:r>
          </w:p>
        </w:tc>
        <w:tc>
          <w:tcPr>
            <w:tcW w:w="1515" w:type="dxa"/>
          </w:tcPr>
          <w:p w14:paraId="1B1F392E" w14:textId="3D62ABAF" w:rsidR="002A156A" w:rsidRDefault="001E5893" w:rsidP="001E5893">
            <w:pPr>
              <w:pStyle w:val="Listaconvietas"/>
              <w:numPr>
                <w:ilvl w:val="0"/>
                <w:numId w:val="0"/>
              </w:numPr>
              <w:jc w:val="center"/>
            </w:pPr>
            <w:r>
              <w:t>6</w:t>
            </w:r>
          </w:p>
        </w:tc>
        <w:tc>
          <w:tcPr>
            <w:tcW w:w="3401" w:type="dxa"/>
          </w:tcPr>
          <w:p w14:paraId="17E15B80" w14:textId="415A4A1D" w:rsidR="002A156A" w:rsidRPr="002D48C7" w:rsidRDefault="002D48C7" w:rsidP="001E5893">
            <w:pPr>
              <w:pStyle w:val="Listaconvietas"/>
              <w:numPr>
                <w:ilvl w:val="0"/>
                <w:numId w:val="0"/>
              </w:numPr>
              <w:jc w:val="center"/>
              <w:rPr>
                <w:sz w:val="24"/>
                <w:szCs w:val="24"/>
              </w:rPr>
            </w:pPr>
            <w:r w:rsidRPr="002D48C7">
              <w:rPr>
                <w:sz w:val="24"/>
                <w:szCs w:val="24"/>
              </w:rPr>
              <w:t>18</w:t>
            </w:r>
          </w:p>
        </w:tc>
      </w:tr>
      <w:tr w:rsidR="002A156A" w14:paraId="1EF23687" w14:textId="77777777" w:rsidTr="002A156A">
        <w:tc>
          <w:tcPr>
            <w:tcW w:w="2064" w:type="dxa"/>
            <w:vMerge w:val="restart"/>
          </w:tcPr>
          <w:p w14:paraId="390F98AE" w14:textId="01278EF8" w:rsidR="002A156A" w:rsidRPr="002A156A" w:rsidRDefault="002A156A" w:rsidP="002A156A">
            <w:pPr>
              <w:pStyle w:val="Cita"/>
              <w:rPr>
                <w:i w:val="0"/>
                <w:sz w:val="24"/>
                <w:szCs w:val="24"/>
              </w:rPr>
            </w:pPr>
            <w:r w:rsidRPr="002A156A">
              <w:rPr>
                <w:i w:val="0"/>
                <w:sz w:val="24"/>
                <w:szCs w:val="24"/>
              </w:rPr>
              <w:t>Salidas</w:t>
            </w:r>
          </w:p>
        </w:tc>
        <w:tc>
          <w:tcPr>
            <w:tcW w:w="2081" w:type="dxa"/>
          </w:tcPr>
          <w:p w14:paraId="26611445" w14:textId="2DD9FBB7" w:rsidR="002A156A" w:rsidRPr="002A156A" w:rsidRDefault="002A156A" w:rsidP="002A156A">
            <w:pPr>
              <w:pStyle w:val="Cita"/>
              <w:rPr>
                <w:i w:val="0"/>
                <w:sz w:val="24"/>
                <w:szCs w:val="24"/>
              </w:rPr>
            </w:pPr>
            <w:r w:rsidRPr="002A156A">
              <w:rPr>
                <w:i w:val="0"/>
                <w:sz w:val="24"/>
                <w:szCs w:val="24"/>
              </w:rPr>
              <w:t>Alta</w:t>
            </w:r>
          </w:p>
        </w:tc>
        <w:tc>
          <w:tcPr>
            <w:tcW w:w="1035" w:type="dxa"/>
          </w:tcPr>
          <w:p w14:paraId="7553525C" w14:textId="75771391" w:rsidR="002A156A" w:rsidRPr="002A156A" w:rsidRDefault="002A156A" w:rsidP="002A156A">
            <w:pPr>
              <w:pStyle w:val="Cita"/>
              <w:jc w:val="center"/>
              <w:rPr>
                <w:i w:val="0"/>
                <w:sz w:val="24"/>
                <w:szCs w:val="24"/>
              </w:rPr>
            </w:pPr>
            <w:r w:rsidRPr="002A156A">
              <w:rPr>
                <w:i w:val="0"/>
                <w:sz w:val="24"/>
                <w:szCs w:val="24"/>
              </w:rPr>
              <w:t>7</w:t>
            </w:r>
          </w:p>
        </w:tc>
        <w:tc>
          <w:tcPr>
            <w:tcW w:w="1515" w:type="dxa"/>
          </w:tcPr>
          <w:p w14:paraId="188B9593" w14:textId="5E05662E" w:rsidR="002A156A" w:rsidRDefault="00616697" w:rsidP="001E5893">
            <w:pPr>
              <w:pStyle w:val="Listaconvietas"/>
              <w:numPr>
                <w:ilvl w:val="0"/>
                <w:numId w:val="0"/>
              </w:numPr>
              <w:jc w:val="center"/>
            </w:pPr>
            <w:r>
              <w:t>0</w:t>
            </w:r>
          </w:p>
        </w:tc>
        <w:tc>
          <w:tcPr>
            <w:tcW w:w="3401" w:type="dxa"/>
          </w:tcPr>
          <w:p w14:paraId="3DF5EF82" w14:textId="349D5D71"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19809FCB" w14:textId="77777777" w:rsidTr="002A156A">
        <w:tc>
          <w:tcPr>
            <w:tcW w:w="2064" w:type="dxa"/>
            <w:vMerge/>
          </w:tcPr>
          <w:p w14:paraId="4D22ACE3" w14:textId="77777777" w:rsidR="002A156A" w:rsidRPr="002A156A" w:rsidRDefault="002A156A" w:rsidP="002A156A">
            <w:pPr>
              <w:pStyle w:val="Cita"/>
              <w:rPr>
                <w:i w:val="0"/>
                <w:sz w:val="24"/>
                <w:szCs w:val="24"/>
              </w:rPr>
            </w:pPr>
          </w:p>
        </w:tc>
        <w:tc>
          <w:tcPr>
            <w:tcW w:w="2081" w:type="dxa"/>
          </w:tcPr>
          <w:p w14:paraId="464F641F" w14:textId="1E9A7279" w:rsidR="002A156A" w:rsidRPr="002A156A" w:rsidRDefault="002A156A" w:rsidP="002A156A">
            <w:pPr>
              <w:pStyle w:val="Cita"/>
              <w:rPr>
                <w:i w:val="0"/>
                <w:sz w:val="24"/>
                <w:szCs w:val="24"/>
              </w:rPr>
            </w:pPr>
            <w:r w:rsidRPr="002A156A">
              <w:rPr>
                <w:i w:val="0"/>
                <w:sz w:val="24"/>
                <w:szCs w:val="24"/>
              </w:rPr>
              <w:t>Media</w:t>
            </w:r>
          </w:p>
        </w:tc>
        <w:tc>
          <w:tcPr>
            <w:tcW w:w="1035" w:type="dxa"/>
          </w:tcPr>
          <w:p w14:paraId="6EC0C310" w14:textId="7436A027" w:rsidR="002A156A" w:rsidRPr="002A156A" w:rsidRDefault="002A156A" w:rsidP="002A156A">
            <w:pPr>
              <w:pStyle w:val="Cita"/>
              <w:jc w:val="center"/>
              <w:rPr>
                <w:i w:val="0"/>
                <w:sz w:val="24"/>
                <w:szCs w:val="24"/>
              </w:rPr>
            </w:pPr>
            <w:r w:rsidRPr="002A156A">
              <w:rPr>
                <w:i w:val="0"/>
                <w:sz w:val="24"/>
                <w:szCs w:val="24"/>
              </w:rPr>
              <w:t>5</w:t>
            </w:r>
          </w:p>
        </w:tc>
        <w:tc>
          <w:tcPr>
            <w:tcW w:w="1515" w:type="dxa"/>
          </w:tcPr>
          <w:p w14:paraId="740839CA" w14:textId="1CFE2CB2" w:rsidR="002A156A" w:rsidRDefault="00616697" w:rsidP="001E5893">
            <w:pPr>
              <w:pStyle w:val="Listaconvietas"/>
              <w:numPr>
                <w:ilvl w:val="0"/>
                <w:numId w:val="0"/>
              </w:numPr>
              <w:jc w:val="center"/>
            </w:pPr>
            <w:r>
              <w:t>0</w:t>
            </w:r>
          </w:p>
        </w:tc>
        <w:tc>
          <w:tcPr>
            <w:tcW w:w="3401" w:type="dxa"/>
          </w:tcPr>
          <w:p w14:paraId="7A9DF9AF" w14:textId="14167771"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2DD7F824" w14:textId="77777777" w:rsidTr="002A156A">
        <w:tc>
          <w:tcPr>
            <w:tcW w:w="2064" w:type="dxa"/>
            <w:vMerge/>
          </w:tcPr>
          <w:p w14:paraId="767EF3E7" w14:textId="77777777" w:rsidR="002A156A" w:rsidRPr="002A156A" w:rsidRDefault="002A156A" w:rsidP="002A156A">
            <w:pPr>
              <w:pStyle w:val="Cita"/>
              <w:rPr>
                <w:i w:val="0"/>
                <w:sz w:val="24"/>
                <w:szCs w:val="24"/>
              </w:rPr>
            </w:pPr>
          </w:p>
        </w:tc>
        <w:tc>
          <w:tcPr>
            <w:tcW w:w="2081" w:type="dxa"/>
          </w:tcPr>
          <w:p w14:paraId="7F5FD7DB" w14:textId="26266161" w:rsidR="002A156A" w:rsidRPr="002A156A" w:rsidRDefault="002A156A" w:rsidP="002A156A">
            <w:pPr>
              <w:pStyle w:val="Cita"/>
              <w:rPr>
                <w:i w:val="0"/>
                <w:sz w:val="24"/>
                <w:szCs w:val="24"/>
              </w:rPr>
            </w:pPr>
            <w:r w:rsidRPr="002A156A">
              <w:rPr>
                <w:i w:val="0"/>
                <w:sz w:val="24"/>
                <w:szCs w:val="24"/>
              </w:rPr>
              <w:t>Baja</w:t>
            </w:r>
          </w:p>
        </w:tc>
        <w:tc>
          <w:tcPr>
            <w:tcW w:w="1035" w:type="dxa"/>
          </w:tcPr>
          <w:p w14:paraId="1AE8DEFA" w14:textId="6EAAE962" w:rsidR="002A156A" w:rsidRPr="002A156A" w:rsidRDefault="002A156A" w:rsidP="002A156A">
            <w:pPr>
              <w:pStyle w:val="Cita"/>
              <w:jc w:val="center"/>
              <w:rPr>
                <w:i w:val="0"/>
                <w:sz w:val="24"/>
                <w:szCs w:val="24"/>
              </w:rPr>
            </w:pPr>
            <w:r w:rsidRPr="002A156A">
              <w:rPr>
                <w:i w:val="0"/>
                <w:sz w:val="24"/>
                <w:szCs w:val="24"/>
              </w:rPr>
              <w:t>4</w:t>
            </w:r>
          </w:p>
        </w:tc>
        <w:tc>
          <w:tcPr>
            <w:tcW w:w="1515" w:type="dxa"/>
          </w:tcPr>
          <w:p w14:paraId="72BEDE61" w14:textId="6DBA3E8A" w:rsidR="002A156A" w:rsidRDefault="00616697" w:rsidP="001E5893">
            <w:pPr>
              <w:pStyle w:val="Listaconvietas"/>
              <w:numPr>
                <w:ilvl w:val="0"/>
                <w:numId w:val="0"/>
              </w:numPr>
              <w:jc w:val="center"/>
            </w:pPr>
            <w:r>
              <w:t>3</w:t>
            </w:r>
          </w:p>
        </w:tc>
        <w:tc>
          <w:tcPr>
            <w:tcW w:w="3401" w:type="dxa"/>
          </w:tcPr>
          <w:p w14:paraId="1F662CF8" w14:textId="3FDA0949" w:rsidR="002A156A" w:rsidRPr="002D48C7" w:rsidRDefault="002D48C7" w:rsidP="001E5893">
            <w:pPr>
              <w:pStyle w:val="Listaconvietas"/>
              <w:numPr>
                <w:ilvl w:val="0"/>
                <w:numId w:val="0"/>
              </w:numPr>
              <w:jc w:val="center"/>
              <w:rPr>
                <w:sz w:val="24"/>
                <w:szCs w:val="24"/>
              </w:rPr>
            </w:pPr>
            <w:r w:rsidRPr="002D48C7">
              <w:rPr>
                <w:sz w:val="24"/>
                <w:szCs w:val="24"/>
              </w:rPr>
              <w:t>12</w:t>
            </w:r>
          </w:p>
        </w:tc>
      </w:tr>
      <w:tr w:rsidR="002A156A" w14:paraId="109A2686" w14:textId="77777777" w:rsidTr="002A156A">
        <w:tc>
          <w:tcPr>
            <w:tcW w:w="2064" w:type="dxa"/>
            <w:vMerge w:val="restart"/>
          </w:tcPr>
          <w:p w14:paraId="515752F2" w14:textId="412463D2" w:rsidR="002A156A" w:rsidRPr="002A156A" w:rsidRDefault="002A156A" w:rsidP="002A156A">
            <w:pPr>
              <w:pStyle w:val="Cita"/>
              <w:rPr>
                <w:i w:val="0"/>
                <w:sz w:val="24"/>
                <w:szCs w:val="24"/>
              </w:rPr>
            </w:pPr>
            <w:r w:rsidRPr="002A156A">
              <w:rPr>
                <w:i w:val="0"/>
                <w:sz w:val="24"/>
                <w:szCs w:val="24"/>
              </w:rPr>
              <w:t>Consultas</w:t>
            </w:r>
          </w:p>
        </w:tc>
        <w:tc>
          <w:tcPr>
            <w:tcW w:w="2081" w:type="dxa"/>
          </w:tcPr>
          <w:p w14:paraId="1E15EDE6" w14:textId="29727C6A" w:rsidR="002A156A" w:rsidRPr="002A156A" w:rsidRDefault="002A156A" w:rsidP="002A156A">
            <w:pPr>
              <w:pStyle w:val="Cita"/>
              <w:rPr>
                <w:i w:val="0"/>
                <w:sz w:val="24"/>
                <w:szCs w:val="24"/>
              </w:rPr>
            </w:pPr>
            <w:r w:rsidRPr="002A156A">
              <w:rPr>
                <w:i w:val="0"/>
                <w:sz w:val="24"/>
                <w:szCs w:val="24"/>
              </w:rPr>
              <w:t>Alta</w:t>
            </w:r>
          </w:p>
        </w:tc>
        <w:tc>
          <w:tcPr>
            <w:tcW w:w="1035" w:type="dxa"/>
          </w:tcPr>
          <w:p w14:paraId="4A545E2E" w14:textId="2DC84020" w:rsidR="002A156A" w:rsidRPr="002A156A" w:rsidRDefault="002A156A" w:rsidP="002A156A">
            <w:pPr>
              <w:pStyle w:val="Cita"/>
              <w:jc w:val="center"/>
              <w:rPr>
                <w:i w:val="0"/>
                <w:sz w:val="24"/>
                <w:szCs w:val="24"/>
              </w:rPr>
            </w:pPr>
            <w:r w:rsidRPr="002A156A">
              <w:rPr>
                <w:i w:val="0"/>
                <w:sz w:val="24"/>
                <w:szCs w:val="24"/>
              </w:rPr>
              <w:t>6</w:t>
            </w:r>
          </w:p>
        </w:tc>
        <w:tc>
          <w:tcPr>
            <w:tcW w:w="1515" w:type="dxa"/>
          </w:tcPr>
          <w:p w14:paraId="21ADEB72" w14:textId="243A5ACD" w:rsidR="002A156A" w:rsidRDefault="00616697" w:rsidP="001E5893">
            <w:pPr>
              <w:pStyle w:val="Listaconvietas"/>
              <w:numPr>
                <w:ilvl w:val="0"/>
                <w:numId w:val="0"/>
              </w:numPr>
              <w:jc w:val="center"/>
            </w:pPr>
            <w:r>
              <w:t>1</w:t>
            </w:r>
          </w:p>
        </w:tc>
        <w:tc>
          <w:tcPr>
            <w:tcW w:w="3401" w:type="dxa"/>
          </w:tcPr>
          <w:p w14:paraId="282E3B00" w14:textId="2AA30BB0" w:rsidR="002A156A" w:rsidRPr="002D48C7" w:rsidRDefault="002D48C7" w:rsidP="001E5893">
            <w:pPr>
              <w:pStyle w:val="Listaconvietas"/>
              <w:numPr>
                <w:ilvl w:val="0"/>
                <w:numId w:val="0"/>
              </w:numPr>
              <w:jc w:val="center"/>
              <w:rPr>
                <w:sz w:val="24"/>
                <w:szCs w:val="24"/>
              </w:rPr>
            </w:pPr>
            <w:r w:rsidRPr="002D48C7">
              <w:rPr>
                <w:sz w:val="24"/>
                <w:szCs w:val="24"/>
              </w:rPr>
              <w:t>6</w:t>
            </w:r>
          </w:p>
        </w:tc>
      </w:tr>
      <w:tr w:rsidR="002A156A" w14:paraId="1EA60E81" w14:textId="77777777" w:rsidTr="002A156A">
        <w:tc>
          <w:tcPr>
            <w:tcW w:w="2064" w:type="dxa"/>
            <w:vMerge/>
          </w:tcPr>
          <w:p w14:paraId="04C4AD03" w14:textId="77777777" w:rsidR="002A156A" w:rsidRDefault="002A156A" w:rsidP="00745CC7">
            <w:pPr>
              <w:pStyle w:val="Listaconvietas"/>
              <w:numPr>
                <w:ilvl w:val="0"/>
                <w:numId w:val="0"/>
              </w:numPr>
            </w:pPr>
          </w:p>
        </w:tc>
        <w:tc>
          <w:tcPr>
            <w:tcW w:w="2081" w:type="dxa"/>
          </w:tcPr>
          <w:p w14:paraId="082E06C3" w14:textId="281BAE80" w:rsidR="002A156A" w:rsidRPr="002A156A" w:rsidRDefault="002A156A" w:rsidP="002A156A">
            <w:pPr>
              <w:pStyle w:val="Cita"/>
              <w:rPr>
                <w:i w:val="0"/>
                <w:sz w:val="24"/>
                <w:szCs w:val="24"/>
              </w:rPr>
            </w:pPr>
            <w:r w:rsidRPr="002A156A">
              <w:rPr>
                <w:i w:val="0"/>
                <w:sz w:val="24"/>
                <w:szCs w:val="24"/>
              </w:rPr>
              <w:t>Media</w:t>
            </w:r>
          </w:p>
        </w:tc>
        <w:tc>
          <w:tcPr>
            <w:tcW w:w="1035" w:type="dxa"/>
          </w:tcPr>
          <w:p w14:paraId="68C622EE" w14:textId="7650D846" w:rsidR="002A156A" w:rsidRPr="002A156A" w:rsidRDefault="002A156A" w:rsidP="002A156A">
            <w:pPr>
              <w:pStyle w:val="Cita"/>
              <w:jc w:val="center"/>
              <w:rPr>
                <w:i w:val="0"/>
                <w:sz w:val="24"/>
                <w:szCs w:val="24"/>
              </w:rPr>
            </w:pPr>
            <w:r w:rsidRPr="002A156A">
              <w:rPr>
                <w:i w:val="0"/>
                <w:sz w:val="24"/>
                <w:szCs w:val="24"/>
              </w:rPr>
              <w:t>4</w:t>
            </w:r>
          </w:p>
        </w:tc>
        <w:tc>
          <w:tcPr>
            <w:tcW w:w="1515" w:type="dxa"/>
          </w:tcPr>
          <w:p w14:paraId="1436F83A" w14:textId="1054E74E" w:rsidR="002A156A" w:rsidRDefault="00616697" w:rsidP="001E5893">
            <w:pPr>
              <w:pStyle w:val="Listaconvietas"/>
              <w:numPr>
                <w:ilvl w:val="0"/>
                <w:numId w:val="0"/>
              </w:numPr>
              <w:jc w:val="center"/>
            </w:pPr>
            <w:r>
              <w:t>0</w:t>
            </w:r>
          </w:p>
        </w:tc>
        <w:tc>
          <w:tcPr>
            <w:tcW w:w="3401" w:type="dxa"/>
          </w:tcPr>
          <w:p w14:paraId="1BDD94E6" w14:textId="3CF0F727" w:rsidR="002A156A" w:rsidRPr="002D48C7" w:rsidRDefault="002D48C7" w:rsidP="001E5893">
            <w:pPr>
              <w:pStyle w:val="Listaconvietas"/>
              <w:numPr>
                <w:ilvl w:val="0"/>
                <w:numId w:val="0"/>
              </w:numPr>
              <w:jc w:val="center"/>
              <w:rPr>
                <w:sz w:val="24"/>
                <w:szCs w:val="24"/>
              </w:rPr>
            </w:pPr>
            <w:r w:rsidRPr="002D48C7">
              <w:rPr>
                <w:sz w:val="24"/>
                <w:szCs w:val="24"/>
              </w:rPr>
              <w:t>0</w:t>
            </w:r>
          </w:p>
        </w:tc>
      </w:tr>
      <w:tr w:rsidR="002A156A" w14:paraId="7971210C" w14:textId="77777777" w:rsidTr="002A156A">
        <w:tc>
          <w:tcPr>
            <w:tcW w:w="2064" w:type="dxa"/>
            <w:vMerge/>
          </w:tcPr>
          <w:p w14:paraId="63872142" w14:textId="77777777" w:rsidR="002A156A" w:rsidRDefault="002A156A" w:rsidP="00745CC7">
            <w:pPr>
              <w:pStyle w:val="Listaconvietas"/>
              <w:numPr>
                <w:ilvl w:val="0"/>
                <w:numId w:val="0"/>
              </w:numPr>
            </w:pPr>
          </w:p>
        </w:tc>
        <w:tc>
          <w:tcPr>
            <w:tcW w:w="2081" w:type="dxa"/>
          </w:tcPr>
          <w:p w14:paraId="5213DC3C" w14:textId="49021C9F" w:rsidR="002A156A" w:rsidRPr="002A156A" w:rsidRDefault="002A156A" w:rsidP="002A156A">
            <w:pPr>
              <w:pStyle w:val="Cita"/>
              <w:rPr>
                <w:i w:val="0"/>
                <w:sz w:val="24"/>
                <w:szCs w:val="24"/>
              </w:rPr>
            </w:pPr>
            <w:r w:rsidRPr="002A156A">
              <w:rPr>
                <w:i w:val="0"/>
                <w:sz w:val="24"/>
                <w:szCs w:val="24"/>
              </w:rPr>
              <w:t>Baja</w:t>
            </w:r>
          </w:p>
        </w:tc>
        <w:tc>
          <w:tcPr>
            <w:tcW w:w="1035" w:type="dxa"/>
          </w:tcPr>
          <w:p w14:paraId="5EF4BBEB" w14:textId="1685EEAB" w:rsidR="002A156A" w:rsidRPr="002A156A" w:rsidRDefault="002A156A" w:rsidP="002A156A">
            <w:pPr>
              <w:pStyle w:val="Cita"/>
              <w:jc w:val="center"/>
              <w:rPr>
                <w:i w:val="0"/>
                <w:sz w:val="24"/>
                <w:szCs w:val="24"/>
              </w:rPr>
            </w:pPr>
            <w:r w:rsidRPr="002A156A">
              <w:rPr>
                <w:i w:val="0"/>
                <w:sz w:val="24"/>
                <w:szCs w:val="24"/>
              </w:rPr>
              <w:t>3</w:t>
            </w:r>
          </w:p>
        </w:tc>
        <w:tc>
          <w:tcPr>
            <w:tcW w:w="1515" w:type="dxa"/>
          </w:tcPr>
          <w:p w14:paraId="6DDA0334" w14:textId="7B5BEB0A" w:rsidR="002A156A" w:rsidRDefault="00616697" w:rsidP="001E5893">
            <w:pPr>
              <w:pStyle w:val="Listaconvietas"/>
              <w:numPr>
                <w:ilvl w:val="0"/>
                <w:numId w:val="0"/>
              </w:numPr>
              <w:jc w:val="center"/>
            </w:pPr>
            <w:r>
              <w:t>4</w:t>
            </w:r>
          </w:p>
        </w:tc>
        <w:tc>
          <w:tcPr>
            <w:tcW w:w="3401" w:type="dxa"/>
          </w:tcPr>
          <w:p w14:paraId="5FB9E41D" w14:textId="4C04346E" w:rsidR="002A156A" w:rsidRPr="002D48C7" w:rsidRDefault="002D48C7" w:rsidP="001E5893">
            <w:pPr>
              <w:pStyle w:val="Listaconvietas"/>
              <w:numPr>
                <w:ilvl w:val="0"/>
                <w:numId w:val="0"/>
              </w:numPr>
              <w:jc w:val="center"/>
              <w:rPr>
                <w:sz w:val="24"/>
                <w:szCs w:val="24"/>
              </w:rPr>
            </w:pPr>
            <w:r w:rsidRPr="002D48C7">
              <w:rPr>
                <w:sz w:val="24"/>
                <w:szCs w:val="24"/>
              </w:rPr>
              <w:t>12</w:t>
            </w:r>
          </w:p>
        </w:tc>
      </w:tr>
      <w:tr w:rsidR="002A156A" w14:paraId="7A798D32" w14:textId="77777777" w:rsidTr="002A156A">
        <w:trPr>
          <w:trHeight w:val="282"/>
        </w:trPr>
        <w:tc>
          <w:tcPr>
            <w:tcW w:w="2064" w:type="dxa"/>
          </w:tcPr>
          <w:p w14:paraId="63078D58" w14:textId="77777777" w:rsidR="00745CC7" w:rsidRDefault="00745CC7" w:rsidP="00745CC7">
            <w:pPr>
              <w:pStyle w:val="Listaconvietas"/>
              <w:numPr>
                <w:ilvl w:val="0"/>
                <w:numId w:val="0"/>
              </w:numPr>
            </w:pPr>
          </w:p>
        </w:tc>
        <w:tc>
          <w:tcPr>
            <w:tcW w:w="2081" w:type="dxa"/>
          </w:tcPr>
          <w:p w14:paraId="33C651B8" w14:textId="77777777" w:rsidR="00745CC7" w:rsidRDefault="00745CC7" w:rsidP="00745CC7">
            <w:pPr>
              <w:pStyle w:val="Listaconvietas"/>
              <w:numPr>
                <w:ilvl w:val="0"/>
                <w:numId w:val="0"/>
              </w:numPr>
            </w:pPr>
          </w:p>
        </w:tc>
        <w:tc>
          <w:tcPr>
            <w:tcW w:w="1035" w:type="dxa"/>
          </w:tcPr>
          <w:p w14:paraId="5A39D722" w14:textId="77777777" w:rsidR="00745CC7" w:rsidRDefault="00745CC7" w:rsidP="00745CC7">
            <w:pPr>
              <w:pStyle w:val="Listaconvietas"/>
              <w:numPr>
                <w:ilvl w:val="0"/>
                <w:numId w:val="0"/>
              </w:numPr>
            </w:pPr>
          </w:p>
        </w:tc>
        <w:tc>
          <w:tcPr>
            <w:tcW w:w="1515" w:type="dxa"/>
          </w:tcPr>
          <w:p w14:paraId="77FF24A4" w14:textId="77777777" w:rsidR="00745CC7" w:rsidRDefault="00745CC7" w:rsidP="00745CC7">
            <w:pPr>
              <w:pStyle w:val="Listaconvietas"/>
              <w:numPr>
                <w:ilvl w:val="0"/>
                <w:numId w:val="0"/>
              </w:numPr>
            </w:pPr>
          </w:p>
        </w:tc>
        <w:tc>
          <w:tcPr>
            <w:tcW w:w="3401" w:type="dxa"/>
          </w:tcPr>
          <w:p w14:paraId="122D99FF" w14:textId="585C4377" w:rsidR="00745CC7" w:rsidRPr="002D48C7" w:rsidRDefault="002D48C7" w:rsidP="001E5893">
            <w:pPr>
              <w:pStyle w:val="Listaconvietas"/>
              <w:numPr>
                <w:ilvl w:val="0"/>
                <w:numId w:val="0"/>
              </w:numPr>
              <w:jc w:val="center"/>
              <w:rPr>
                <w:sz w:val="24"/>
                <w:szCs w:val="24"/>
              </w:rPr>
            </w:pPr>
            <w:r w:rsidRPr="002D48C7">
              <w:rPr>
                <w:sz w:val="24"/>
                <w:szCs w:val="24"/>
              </w:rPr>
              <w:t>161</w:t>
            </w:r>
          </w:p>
        </w:tc>
      </w:tr>
    </w:tbl>
    <w:p w14:paraId="68F6EB7C" w14:textId="77777777" w:rsidR="00745CC7" w:rsidRDefault="00745CC7" w:rsidP="00EA1587">
      <w:pPr>
        <w:pStyle w:val="Listaconvietas"/>
        <w:numPr>
          <w:ilvl w:val="0"/>
          <w:numId w:val="0"/>
        </w:numPr>
      </w:pPr>
    </w:p>
    <w:p w14:paraId="52B37ABA" w14:textId="77777777" w:rsidR="00EA1587" w:rsidRDefault="00EA1587" w:rsidP="00EA1587">
      <w:pPr>
        <w:pStyle w:val="Listaconvietas"/>
        <w:numPr>
          <w:ilvl w:val="0"/>
          <w:numId w:val="0"/>
        </w:numPr>
      </w:pPr>
    </w:p>
    <w:p w14:paraId="4A780BB5" w14:textId="77777777" w:rsidR="00EA1587" w:rsidRDefault="00EA1587" w:rsidP="00EA1587">
      <w:pPr>
        <w:pStyle w:val="Listaconvietas"/>
        <w:numPr>
          <w:ilvl w:val="0"/>
          <w:numId w:val="0"/>
        </w:numPr>
      </w:pPr>
    </w:p>
    <w:p w14:paraId="7A660C4C" w14:textId="77777777" w:rsidR="00EA1587" w:rsidRDefault="00EA1587" w:rsidP="00EA1587">
      <w:pPr>
        <w:pStyle w:val="Listaconvietas"/>
        <w:numPr>
          <w:ilvl w:val="0"/>
          <w:numId w:val="0"/>
        </w:numPr>
      </w:pPr>
    </w:p>
    <w:p w14:paraId="37F2AEE1" w14:textId="77777777" w:rsidR="00EA1587" w:rsidRDefault="00EA1587" w:rsidP="00EA1587">
      <w:pPr>
        <w:pStyle w:val="Listaconvietas"/>
        <w:numPr>
          <w:ilvl w:val="0"/>
          <w:numId w:val="0"/>
        </w:numPr>
      </w:pPr>
    </w:p>
    <w:p w14:paraId="742BBD89" w14:textId="77777777" w:rsidR="00EA1587" w:rsidRDefault="00EA1587" w:rsidP="00EA1587">
      <w:pPr>
        <w:pStyle w:val="Listaconvietas"/>
        <w:numPr>
          <w:ilvl w:val="0"/>
          <w:numId w:val="0"/>
        </w:numPr>
      </w:pPr>
    </w:p>
    <w:p w14:paraId="4D131BC4" w14:textId="77777777" w:rsidR="00EA1587" w:rsidRDefault="00EA1587" w:rsidP="00EA1587">
      <w:pPr>
        <w:pStyle w:val="Listaconvietas"/>
        <w:numPr>
          <w:ilvl w:val="0"/>
          <w:numId w:val="0"/>
        </w:numPr>
      </w:pPr>
    </w:p>
    <w:p w14:paraId="711D16BA" w14:textId="77777777" w:rsidR="00EA1587" w:rsidRDefault="00EA1587" w:rsidP="00EA1587">
      <w:pPr>
        <w:pStyle w:val="Listaconvietas"/>
        <w:numPr>
          <w:ilvl w:val="0"/>
          <w:numId w:val="0"/>
        </w:numPr>
      </w:pPr>
    </w:p>
    <w:p w14:paraId="658B234C" w14:textId="77777777" w:rsidR="00EA1587" w:rsidRDefault="00EA1587" w:rsidP="00EA1587">
      <w:pPr>
        <w:pStyle w:val="Listaconvietas"/>
        <w:numPr>
          <w:ilvl w:val="0"/>
          <w:numId w:val="0"/>
        </w:numPr>
      </w:pPr>
    </w:p>
    <w:p w14:paraId="2CD5E949" w14:textId="66FB7E5F" w:rsidR="00F40A25" w:rsidRPr="00EA1587" w:rsidRDefault="00EA1587" w:rsidP="00EA1587">
      <w:pPr>
        <w:pStyle w:val="Cita"/>
        <w:rPr>
          <w:i w:val="0"/>
          <w:sz w:val="28"/>
          <w:szCs w:val="28"/>
        </w:rPr>
      </w:pPr>
      <w:r w:rsidRPr="00EA1587">
        <w:rPr>
          <w:i w:val="0"/>
          <w:sz w:val="28"/>
          <w:szCs w:val="28"/>
        </w:rPr>
        <w:t>Tabla para Obtener el Factor de complejidad Técnica (FCT)</w:t>
      </w:r>
    </w:p>
    <w:p w14:paraId="592C0243" w14:textId="77777777" w:rsidR="00EA1587" w:rsidRDefault="00EA1587" w:rsidP="00EA1587">
      <w:pPr>
        <w:pStyle w:val="Listaconvietas"/>
        <w:numPr>
          <w:ilvl w:val="0"/>
          <w:numId w:val="0"/>
        </w:numPr>
        <w:ind w:left="360" w:hanging="360"/>
      </w:pPr>
    </w:p>
    <w:tbl>
      <w:tblPr>
        <w:tblStyle w:val="Tablaconcuadrcula"/>
        <w:tblW w:w="0" w:type="auto"/>
        <w:tblInd w:w="360" w:type="dxa"/>
        <w:tblLook w:val="04A0" w:firstRow="1" w:lastRow="0" w:firstColumn="1" w:lastColumn="0" w:noHBand="0" w:noVBand="1"/>
      </w:tblPr>
      <w:tblGrid>
        <w:gridCol w:w="1591"/>
        <w:gridCol w:w="5245"/>
        <w:gridCol w:w="1560"/>
      </w:tblGrid>
      <w:tr w:rsidR="00EA1587" w14:paraId="2D747EE1" w14:textId="77777777" w:rsidTr="00EA1587">
        <w:tc>
          <w:tcPr>
            <w:tcW w:w="1591" w:type="dxa"/>
          </w:tcPr>
          <w:p w14:paraId="5A154AFC" w14:textId="78E00CE5" w:rsidR="00EA1587" w:rsidRPr="00EA1587" w:rsidRDefault="00EA1587" w:rsidP="00EA1587">
            <w:pPr>
              <w:pStyle w:val="Cita"/>
              <w:jc w:val="center"/>
              <w:rPr>
                <w:b/>
                <w:i w:val="0"/>
                <w:sz w:val="28"/>
                <w:szCs w:val="28"/>
              </w:rPr>
            </w:pPr>
            <w:r w:rsidRPr="00EA1587">
              <w:rPr>
                <w:b/>
                <w:i w:val="0"/>
                <w:sz w:val="28"/>
                <w:szCs w:val="28"/>
              </w:rPr>
              <w:t>Nª de Factor</w:t>
            </w:r>
          </w:p>
        </w:tc>
        <w:tc>
          <w:tcPr>
            <w:tcW w:w="5245" w:type="dxa"/>
          </w:tcPr>
          <w:p w14:paraId="7DEA7B30" w14:textId="465BA9CC" w:rsidR="00EA1587" w:rsidRPr="00EA1587" w:rsidRDefault="00EA1587" w:rsidP="00EA1587">
            <w:pPr>
              <w:pStyle w:val="Cita"/>
              <w:jc w:val="center"/>
              <w:rPr>
                <w:b/>
                <w:i w:val="0"/>
                <w:sz w:val="28"/>
                <w:szCs w:val="28"/>
              </w:rPr>
            </w:pPr>
            <w:r w:rsidRPr="00EA1587">
              <w:rPr>
                <w:b/>
                <w:i w:val="0"/>
                <w:sz w:val="28"/>
                <w:szCs w:val="28"/>
              </w:rPr>
              <w:t>Nº de Factor</w:t>
            </w:r>
          </w:p>
        </w:tc>
        <w:tc>
          <w:tcPr>
            <w:tcW w:w="1560" w:type="dxa"/>
          </w:tcPr>
          <w:p w14:paraId="2784D1E1" w14:textId="458DD3A5" w:rsidR="00EA1587" w:rsidRPr="00EA1587" w:rsidRDefault="00EA1587" w:rsidP="00EA1587">
            <w:pPr>
              <w:pStyle w:val="Cita"/>
              <w:jc w:val="center"/>
              <w:rPr>
                <w:b/>
                <w:i w:val="0"/>
                <w:sz w:val="28"/>
                <w:szCs w:val="28"/>
              </w:rPr>
            </w:pPr>
            <w:r w:rsidRPr="00EA1587">
              <w:rPr>
                <w:b/>
                <w:i w:val="0"/>
                <w:sz w:val="28"/>
                <w:szCs w:val="28"/>
              </w:rPr>
              <w:t>Valor 0.5</w:t>
            </w:r>
          </w:p>
        </w:tc>
      </w:tr>
      <w:tr w:rsidR="00EA1587" w14:paraId="32608F01" w14:textId="77777777" w:rsidTr="00EA1587">
        <w:tc>
          <w:tcPr>
            <w:tcW w:w="1591" w:type="dxa"/>
          </w:tcPr>
          <w:p w14:paraId="693444EB" w14:textId="6CFD474B" w:rsidR="00EA1587" w:rsidRPr="00EA1587" w:rsidRDefault="00EA1587" w:rsidP="00EA1587">
            <w:pPr>
              <w:pStyle w:val="Cita"/>
              <w:rPr>
                <w:i w:val="0"/>
                <w:sz w:val="24"/>
                <w:szCs w:val="24"/>
              </w:rPr>
            </w:pPr>
            <w:r w:rsidRPr="00EA1587">
              <w:rPr>
                <w:i w:val="0"/>
                <w:sz w:val="24"/>
                <w:szCs w:val="24"/>
              </w:rPr>
              <w:t>1</w:t>
            </w:r>
          </w:p>
        </w:tc>
        <w:tc>
          <w:tcPr>
            <w:tcW w:w="5245" w:type="dxa"/>
          </w:tcPr>
          <w:p w14:paraId="1544DAA4" w14:textId="22E65431" w:rsidR="00EA1587" w:rsidRPr="00EA1587" w:rsidRDefault="00EA1587" w:rsidP="00EA1587">
            <w:pPr>
              <w:pStyle w:val="Cita"/>
              <w:rPr>
                <w:i w:val="0"/>
                <w:sz w:val="24"/>
                <w:szCs w:val="24"/>
              </w:rPr>
            </w:pPr>
            <w:r w:rsidRPr="00EA1587">
              <w:rPr>
                <w:i w:val="0"/>
                <w:sz w:val="24"/>
                <w:szCs w:val="24"/>
              </w:rPr>
              <w:t>Comunicación de Datos</w:t>
            </w:r>
          </w:p>
        </w:tc>
        <w:tc>
          <w:tcPr>
            <w:tcW w:w="1560" w:type="dxa"/>
          </w:tcPr>
          <w:p w14:paraId="0D84954E" w14:textId="37E2237A" w:rsidR="00EA1587" w:rsidRPr="002D48C7" w:rsidRDefault="002D48C7" w:rsidP="002D48C7">
            <w:pPr>
              <w:pStyle w:val="Listaconvietas"/>
              <w:numPr>
                <w:ilvl w:val="0"/>
                <w:numId w:val="0"/>
              </w:numPr>
              <w:jc w:val="center"/>
              <w:rPr>
                <w:sz w:val="24"/>
                <w:szCs w:val="24"/>
              </w:rPr>
            </w:pPr>
            <w:r>
              <w:rPr>
                <w:sz w:val="24"/>
                <w:szCs w:val="24"/>
              </w:rPr>
              <w:t>4</w:t>
            </w:r>
          </w:p>
        </w:tc>
      </w:tr>
      <w:tr w:rsidR="00EA1587" w14:paraId="1E02D6B2" w14:textId="77777777" w:rsidTr="00EA1587">
        <w:tc>
          <w:tcPr>
            <w:tcW w:w="1591" w:type="dxa"/>
          </w:tcPr>
          <w:p w14:paraId="3D5ADFA6" w14:textId="4BA4E6BB" w:rsidR="00EA1587" w:rsidRPr="00EA1587" w:rsidRDefault="00EA1587" w:rsidP="00EA1587">
            <w:pPr>
              <w:pStyle w:val="Cita"/>
              <w:ind w:right="-108"/>
              <w:rPr>
                <w:i w:val="0"/>
                <w:sz w:val="24"/>
                <w:szCs w:val="24"/>
              </w:rPr>
            </w:pPr>
            <w:r w:rsidRPr="00EA1587">
              <w:rPr>
                <w:i w:val="0"/>
                <w:sz w:val="24"/>
                <w:szCs w:val="24"/>
              </w:rPr>
              <w:t>2</w:t>
            </w:r>
          </w:p>
        </w:tc>
        <w:tc>
          <w:tcPr>
            <w:tcW w:w="5245" w:type="dxa"/>
          </w:tcPr>
          <w:p w14:paraId="6242A551" w14:textId="79389CAF" w:rsidR="00EA1587" w:rsidRPr="00EA1587" w:rsidRDefault="00EA1587" w:rsidP="00EA1587">
            <w:pPr>
              <w:pStyle w:val="Cita"/>
              <w:rPr>
                <w:i w:val="0"/>
                <w:sz w:val="24"/>
                <w:szCs w:val="24"/>
              </w:rPr>
            </w:pPr>
            <w:r w:rsidRPr="00EA1587">
              <w:rPr>
                <w:i w:val="0"/>
                <w:sz w:val="24"/>
                <w:szCs w:val="24"/>
              </w:rPr>
              <w:t>Proceso Distribuido</w:t>
            </w:r>
          </w:p>
        </w:tc>
        <w:tc>
          <w:tcPr>
            <w:tcW w:w="1560" w:type="dxa"/>
          </w:tcPr>
          <w:p w14:paraId="31CCEF3D" w14:textId="7977BF88" w:rsidR="00EA1587" w:rsidRPr="002D48C7" w:rsidRDefault="002D48C7" w:rsidP="002D48C7">
            <w:pPr>
              <w:pStyle w:val="Listaconvietas"/>
              <w:numPr>
                <w:ilvl w:val="0"/>
                <w:numId w:val="0"/>
              </w:numPr>
              <w:jc w:val="center"/>
              <w:rPr>
                <w:sz w:val="24"/>
                <w:szCs w:val="24"/>
              </w:rPr>
            </w:pPr>
            <w:r>
              <w:rPr>
                <w:sz w:val="24"/>
                <w:szCs w:val="24"/>
              </w:rPr>
              <w:t>4</w:t>
            </w:r>
          </w:p>
        </w:tc>
      </w:tr>
      <w:tr w:rsidR="00EA1587" w14:paraId="5A7ABF9C" w14:textId="77777777" w:rsidTr="00EA1587">
        <w:tc>
          <w:tcPr>
            <w:tcW w:w="1591" w:type="dxa"/>
          </w:tcPr>
          <w:p w14:paraId="6DF334D7" w14:textId="10346FB9" w:rsidR="00EA1587" w:rsidRPr="00EA1587" w:rsidRDefault="00EA1587" w:rsidP="00EA1587">
            <w:pPr>
              <w:pStyle w:val="Cita"/>
              <w:rPr>
                <w:i w:val="0"/>
                <w:sz w:val="24"/>
                <w:szCs w:val="24"/>
              </w:rPr>
            </w:pPr>
            <w:r w:rsidRPr="00EA1587">
              <w:rPr>
                <w:i w:val="0"/>
                <w:sz w:val="24"/>
                <w:szCs w:val="24"/>
              </w:rPr>
              <w:t>3</w:t>
            </w:r>
          </w:p>
        </w:tc>
        <w:tc>
          <w:tcPr>
            <w:tcW w:w="5245" w:type="dxa"/>
          </w:tcPr>
          <w:p w14:paraId="263F1591" w14:textId="0BDFF152" w:rsidR="00EA1587" w:rsidRPr="00EA1587" w:rsidRDefault="00EA1587" w:rsidP="00EA1587">
            <w:pPr>
              <w:pStyle w:val="Cita"/>
              <w:rPr>
                <w:i w:val="0"/>
                <w:sz w:val="24"/>
                <w:szCs w:val="24"/>
              </w:rPr>
            </w:pPr>
            <w:r w:rsidRPr="00EA1587">
              <w:rPr>
                <w:i w:val="0"/>
                <w:sz w:val="24"/>
                <w:szCs w:val="24"/>
              </w:rPr>
              <w:t>Objetivo de Rendimiento</w:t>
            </w:r>
          </w:p>
        </w:tc>
        <w:tc>
          <w:tcPr>
            <w:tcW w:w="1560" w:type="dxa"/>
          </w:tcPr>
          <w:p w14:paraId="5D2B2015" w14:textId="01FBB7CD" w:rsidR="00EA1587" w:rsidRPr="002D48C7" w:rsidRDefault="002D48C7" w:rsidP="002D48C7">
            <w:pPr>
              <w:pStyle w:val="Listaconvietas"/>
              <w:numPr>
                <w:ilvl w:val="0"/>
                <w:numId w:val="0"/>
              </w:numPr>
              <w:jc w:val="center"/>
              <w:rPr>
                <w:sz w:val="24"/>
                <w:szCs w:val="24"/>
              </w:rPr>
            </w:pPr>
            <w:r>
              <w:rPr>
                <w:sz w:val="24"/>
                <w:szCs w:val="24"/>
              </w:rPr>
              <w:t>4</w:t>
            </w:r>
          </w:p>
        </w:tc>
      </w:tr>
      <w:tr w:rsidR="00EA1587" w14:paraId="5B22B0F7" w14:textId="77777777" w:rsidTr="00EA1587">
        <w:tc>
          <w:tcPr>
            <w:tcW w:w="1591" w:type="dxa"/>
          </w:tcPr>
          <w:p w14:paraId="3215B8C9" w14:textId="46AED33D" w:rsidR="00EA1587" w:rsidRPr="00EA1587" w:rsidRDefault="00EA1587" w:rsidP="00EA1587">
            <w:pPr>
              <w:pStyle w:val="Cita"/>
              <w:rPr>
                <w:i w:val="0"/>
                <w:sz w:val="24"/>
                <w:szCs w:val="24"/>
              </w:rPr>
            </w:pPr>
            <w:r w:rsidRPr="00EA1587">
              <w:rPr>
                <w:i w:val="0"/>
                <w:sz w:val="24"/>
                <w:szCs w:val="24"/>
              </w:rPr>
              <w:t>4</w:t>
            </w:r>
          </w:p>
        </w:tc>
        <w:tc>
          <w:tcPr>
            <w:tcW w:w="5245" w:type="dxa"/>
          </w:tcPr>
          <w:p w14:paraId="065ECD31" w14:textId="091D3520" w:rsidR="00EA1587" w:rsidRPr="00EA1587" w:rsidRDefault="00EA1587" w:rsidP="00EA1587">
            <w:pPr>
              <w:pStyle w:val="Cita"/>
              <w:rPr>
                <w:i w:val="0"/>
                <w:sz w:val="24"/>
                <w:szCs w:val="24"/>
              </w:rPr>
            </w:pPr>
            <w:r w:rsidRPr="00EA1587">
              <w:rPr>
                <w:i w:val="0"/>
                <w:sz w:val="24"/>
                <w:szCs w:val="24"/>
              </w:rPr>
              <w:t>Configuración de Explotación Compartida</w:t>
            </w:r>
          </w:p>
        </w:tc>
        <w:tc>
          <w:tcPr>
            <w:tcW w:w="1560" w:type="dxa"/>
          </w:tcPr>
          <w:p w14:paraId="7DF27FED" w14:textId="30C6DC76" w:rsidR="00EA1587" w:rsidRPr="002D48C7" w:rsidRDefault="002D48C7" w:rsidP="002D48C7">
            <w:pPr>
              <w:pStyle w:val="Listaconvietas"/>
              <w:numPr>
                <w:ilvl w:val="0"/>
                <w:numId w:val="0"/>
              </w:numPr>
              <w:jc w:val="center"/>
              <w:rPr>
                <w:sz w:val="24"/>
                <w:szCs w:val="24"/>
              </w:rPr>
            </w:pPr>
            <w:r>
              <w:rPr>
                <w:sz w:val="24"/>
                <w:szCs w:val="24"/>
              </w:rPr>
              <w:t>5</w:t>
            </w:r>
          </w:p>
        </w:tc>
      </w:tr>
      <w:tr w:rsidR="00EA1587" w14:paraId="181B662A" w14:textId="77777777" w:rsidTr="00EA1587">
        <w:tc>
          <w:tcPr>
            <w:tcW w:w="1591" w:type="dxa"/>
          </w:tcPr>
          <w:p w14:paraId="5CEBD5F6" w14:textId="3BEAAC7E" w:rsidR="00EA1587" w:rsidRPr="00EA1587" w:rsidRDefault="00EA1587" w:rsidP="00EA1587">
            <w:pPr>
              <w:pStyle w:val="Cita"/>
              <w:rPr>
                <w:i w:val="0"/>
                <w:sz w:val="24"/>
                <w:szCs w:val="24"/>
              </w:rPr>
            </w:pPr>
            <w:r w:rsidRPr="00EA1587">
              <w:rPr>
                <w:i w:val="0"/>
                <w:sz w:val="24"/>
                <w:szCs w:val="24"/>
              </w:rPr>
              <w:t>5</w:t>
            </w:r>
          </w:p>
        </w:tc>
        <w:tc>
          <w:tcPr>
            <w:tcW w:w="5245" w:type="dxa"/>
          </w:tcPr>
          <w:p w14:paraId="5E7C1D3A" w14:textId="4A642D7D" w:rsidR="00EA1587" w:rsidRPr="00EA1587" w:rsidRDefault="00EA1587" w:rsidP="00EA1587">
            <w:pPr>
              <w:pStyle w:val="Cita"/>
              <w:rPr>
                <w:i w:val="0"/>
                <w:sz w:val="24"/>
                <w:szCs w:val="24"/>
              </w:rPr>
            </w:pPr>
            <w:r w:rsidRPr="00EA1587">
              <w:rPr>
                <w:i w:val="0"/>
                <w:sz w:val="24"/>
                <w:szCs w:val="24"/>
              </w:rPr>
              <w:t>Tasa de Transacción</w:t>
            </w:r>
          </w:p>
        </w:tc>
        <w:tc>
          <w:tcPr>
            <w:tcW w:w="1560" w:type="dxa"/>
          </w:tcPr>
          <w:p w14:paraId="5A7A1242" w14:textId="58045C0E" w:rsidR="00EA1587" w:rsidRPr="002D48C7" w:rsidRDefault="002D48C7" w:rsidP="002D48C7">
            <w:pPr>
              <w:pStyle w:val="Listaconvietas"/>
              <w:numPr>
                <w:ilvl w:val="0"/>
                <w:numId w:val="0"/>
              </w:numPr>
              <w:jc w:val="center"/>
              <w:rPr>
                <w:sz w:val="24"/>
                <w:szCs w:val="24"/>
              </w:rPr>
            </w:pPr>
            <w:r>
              <w:rPr>
                <w:sz w:val="24"/>
                <w:szCs w:val="24"/>
              </w:rPr>
              <w:t>3</w:t>
            </w:r>
          </w:p>
        </w:tc>
      </w:tr>
      <w:tr w:rsidR="00EA1587" w14:paraId="3F997F83" w14:textId="77777777" w:rsidTr="00EA1587">
        <w:tc>
          <w:tcPr>
            <w:tcW w:w="1591" w:type="dxa"/>
          </w:tcPr>
          <w:p w14:paraId="6E2B1A38" w14:textId="34E835BE" w:rsidR="00EA1587" w:rsidRPr="00EA1587" w:rsidRDefault="00EA1587" w:rsidP="00EA1587">
            <w:pPr>
              <w:pStyle w:val="Cita"/>
              <w:rPr>
                <w:i w:val="0"/>
                <w:sz w:val="24"/>
                <w:szCs w:val="24"/>
              </w:rPr>
            </w:pPr>
            <w:r w:rsidRPr="00EA1587">
              <w:rPr>
                <w:i w:val="0"/>
                <w:sz w:val="24"/>
                <w:szCs w:val="24"/>
              </w:rPr>
              <w:t>6</w:t>
            </w:r>
          </w:p>
        </w:tc>
        <w:tc>
          <w:tcPr>
            <w:tcW w:w="5245" w:type="dxa"/>
          </w:tcPr>
          <w:p w14:paraId="0699C2B2" w14:textId="19D81908" w:rsidR="00EA1587" w:rsidRPr="00EA1587" w:rsidRDefault="00EA1587" w:rsidP="00EA1587">
            <w:pPr>
              <w:pStyle w:val="Cita"/>
              <w:rPr>
                <w:i w:val="0"/>
                <w:sz w:val="24"/>
                <w:szCs w:val="24"/>
              </w:rPr>
            </w:pPr>
            <w:r w:rsidRPr="00EA1587">
              <w:rPr>
                <w:i w:val="0"/>
                <w:sz w:val="24"/>
                <w:szCs w:val="24"/>
              </w:rPr>
              <w:t>Entrada de Datos en Línea</w:t>
            </w:r>
          </w:p>
        </w:tc>
        <w:tc>
          <w:tcPr>
            <w:tcW w:w="1560" w:type="dxa"/>
          </w:tcPr>
          <w:p w14:paraId="53CECCF4" w14:textId="3A4C76FA" w:rsidR="00EA1587" w:rsidRPr="002D48C7" w:rsidRDefault="002D48C7" w:rsidP="002D48C7">
            <w:pPr>
              <w:pStyle w:val="Listaconvietas"/>
              <w:numPr>
                <w:ilvl w:val="0"/>
                <w:numId w:val="0"/>
              </w:numPr>
              <w:jc w:val="center"/>
              <w:rPr>
                <w:sz w:val="24"/>
                <w:szCs w:val="24"/>
              </w:rPr>
            </w:pPr>
            <w:r>
              <w:rPr>
                <w:sz w:val="24"/>
                <w:szCs w:val="24"/>
              </w:rPr>
              <w:t>0</w:t>
            </w:r>
          </w:p>
        </w:tc>
      </w:tr>
      <w:tr w:rsidR="00EA1587" w14:paraId="7E3858CC" w14:textId="77777777" w:rsidTr="00EA1587">
        <w:tc>
          <w:tcPr>
            <w:tcW w:w="1591" w:type="dxa"/>
          </w:tcPr>
          <w:p w14:paraId="7EBD9A61" w14:textId="4B6276F1" w:rsidR="00EA1587" w:rsidRPr="00EA1587" w:rsidRDefault="00EA1587" w:rsidP="00EA1587">
            <w:pPr>
              <w:pStyle w:val="Cita"/>
              <w:rPr>
                <w:i w:val="0"/>
                <w:sz w:val="24"/>
                <w:szCs w:val="24"/>
              </w:rPr>
            </w:pPr>
            <w:r w:rsidRPr="00EA1587">
              <w:rPr>
                <w:i w:val="0"/>
                <w:sz w:val="24"/>
                <w:szCs w:val="24"/>
              </w:rPr>
              <w:t>7</w:t>
            </w:r>
          </w:p>
        </w:tc>
        <w:tc>
          <w:tcPr>
            <w:tcW w:w="5245" w:type="dxa"/>
          </w:tcPr>
          <w:p w14:paraId="4AD87A9E" w14:textId="2BFFD631" w:rsidR="00EA1587" w:rsidRPr="00EA1587" w:rsidRDefault="00EA1587" w:rsidP="00EA1587">
            <w:pPr>
              <w:pStyle w:val="Cita"/>
              <w:rPr>
                <w:i w:val="0"/>
                <w:sz w:val="24"/>
                <w:szCs w:val="24"/>
              </w:rPr>
            </w:pPr>
            <w:r w:rsidRPr="00EA1587">
              <w:rPr>
                <w:i w:val="0"/>
                <w:sz w:val="24"/>
                <w:szCs w:val="24"/>
              </w:rPr>
              <w:t>Eficiencia con el Usuario Final</w:t>
            </w:r>
          </w:p>
        </w:tc>
        <w:tc>
          <w:tcPr>
            <w:tcW w:w="1560" w:type="dxa"/>
          </w:tcPr>
          <w:p w14:paraId="6DE4D125" w14:textId="227D3242" w:rsidR="00EA1587" w:rsidRPr="002D48C7" w:rsidRDefault="002D48C7" w:rsidP="002D48C7">
            <w:pPr>
              <w:pStyle w:val="Listaconvietas"/>
              <w:numPr>
                <w:ilvl w:val="0"/>
                <w:numId w:val="0"/>
              </w:numPr>
              <w:jc w:val="center"/>
              <w:rPr>
                <w:sz w:val="24"/>
                <w:szCs w:val="24"/>
              </w:rPr>
            </w:pPr>
            <w:r>
              <w:rPr>
                <w:sz w:val="24"/>
                <w:szCs w:val="24"/>
              </w:rPr>
              <w:t>4</w:t>
            </w:r>
          </w:p>
        </w:tc>
      </w:tr>
      <w:tr w:rsidR="00EA1587" w14:paraId="27BFF926" w14:textId="77777777" w:rsidTr="00EA1587">
        <w:tc>
          <w:tcPr>
            <w:tcW w:w="1591" w:type="dxa"/>
          </w:tcPr>
          <w:p w14:paraId="681A260C" w14:textId="1B79C8E1" w:rsidR="00EA1587" w:rsidRPr="00EA1587" w:rsidRDefault="00EA1587" w:rsidP="00EA1587">
            <w:pPr>
              <w:pStyle w:val="Cita"/>
              <w:rPr>
                <w:i w:val="0"/>
                <w:sz w:val="24"/>
                <w:szCs w:val="24"/>
              </w:rPr>
            </w:pPr>
            <w:r w:rsidRPr="00EA1587">
              <w:rPr>
                <w:i w:val="0"/>
                <w:sz w:val="24"/>
                <w:szCs w:val="24"/>
              </w:rPr>
              <w:t>8</w:t>
            </w:r>
          </w:p>
        </w:tc>
        <w:tc>
          <w:tcPr>
            <w:tcW w:w="5245" w:type="dxa"/>
          </w:tcPr>
          <w:p w14:paraId="4E328C06" w14:textId="7E60BCA0" w:rsidR="00EA1587" w:rsidRPr="00EA1587" w:rsidRDefault="00EA1587" w:rsidP="00EA1587">
            <w:pPr>
              <w:pStyle w:val="Cita"/>
              <w:rPr>
                <w:i w:val="0"/>
                <w:sz w:val="24"/>
                <w:szCs w:val="24"/>
              </w:rPr>
            </w:pPr>
            <w:r w:rsidRPr="00EA1587">
              <w:rPr>
                <w:i w:val="0"/>
                <w:sz w:val="24"/>
                <w:szCs w:val="24"/>
              </w:rPr>
              <w:t>Actualizaciones en Línea</w:t>
            </w:r>
          </w:p>
        </w:tc>
        <w:tc>
          <w:tcPr>
            <w:tcW w:w="1560" w:type="dxa"/>
          </w:tcPr>
          <w:p w14:paraId="0432B114" w14:textId="37FDD4DC" w:rsidR="00EA1587" w:rsidRPr="002D48C7" w:rsidRDefault="002D48C7" w:rsidP="002D48C7">
            <w:pPr>
              <w:pStyle w:val="Listaconvietas"/>
              <w:numPr>
                <w:ilvl w:val="0"/>
                <w:numId w:val="0"/>
              </w:numPr>
              <w:jc w:val="center"/>
              <w:rPr>
                <w:sz w:val="24"/>
                <w:szCs w:val="24"/>
              </w:rPr>
            </w:pPr>
            <w:r>
              <w:rPr>
                <w:sz w:val="24"/>
                <w:szCs w:val="24"/>
              </w:rPr>
              <w:t>3</w:t>
            </w:r>
          </w:p>
        </w:tc>
      </w:tr>
      <w:tr w:rsidR="00EA1587" w14:paraId="336F8258" w14:textId="77777777" w:rsidTr="00EA1587">
        <w:tc>
          <w:tcPr>
            <w:tcW w:w="1591" w:type="dxa"/>
          </w:tcPr>
          <w:p w14:paraId="0AC5F914" w14:textId="2A1C2499" w:rsidR="00EA1587" w:rsidRPr="00EA1587" w:rsidRDefault="00EA1587" w:rsidP="00EA1587">
            <w:pPr>
              <w:pStyle w:val="Cita"/>
              <w:rPr>
                <w:i w:val="0"/>
                <w:sz w:val="24"/>
                <w:szCs w:val="24"/>
              </w:rPr>
            </w:pPr>
            <w:r w:rsidRPr="00EA1587">
              <w:rPr>
                <w:i w:val="0"/>
                <w:sz w:val="24"/>
                <w:szCs w:val="24"/>
              </w:rPr>
              <w:t>9</w:t>
            </w:r>
          </w:p>
        </w:tc>
        <w:tc>
          <w:tcPr>
            <w:tcW w:w="5245" w:type="dxa"/>
          </w:tcPr>
          <w:p w14:paraId="67F138AC" w14:textId="5C54EA65" w:rsidR="00EA1587" w:rsidRPr="00EA1587" w:rsidRDefault="00EA1587" w:rsidP="00EA1587">
            <w:pPr>
              <w:pStyle w:val="Cita"/>
              <w:rPr>
                <w:i w:val="0"/>
                <w:sz w:val="24"/>
                <w:szCs w:val="24"/>
              </w:rPr>
            </w:pPr>
            <w:r w:rsidRPr="00EA1587">
              <w:rPr>
                <w:i w:val="0"/>
                <w:sz w:val="24"/>
                <w:szCs w:val="24"/>
              </w:rPr>
              <w:t>Lógica de Proceso Interno Complejo</w:t>
            </w:r>
          </w:p>
        </w:tc>
        <w:tc>
          <w:tcPr>
            <w:tcW w:w="1560" w:type="dxa"/>
          </w:tcPr>
          <w:p w14:paraId="2C181878" w14:textId="1FDBCF52" w:rsidR="00EA1587" w:rsidRPr="002D48C7" w:rsidRDefault="002D48C7" w:rsidP="002D48C7">
            <w:pPr>
              <w:pStyle w:val="Listaconvietas"/>
              <w:numPr>
                <w:ilvl w:val="0"/>
                <w:numId w:val="0"/>
              </w:numPr>
              <w:jc w:val="center"/>
              <w:rPr>
                <w:sz w:val="24"/>
                <w:szCs w:val="24"/>
              </w:rPr>
            </w:pPr>
            <w:r>
              <w:rPr>
                <w:sz w:val="24"/>
                <w:szCs w:val="24"/>
              </w:rPr>
              <w:t>3</w:t>
            </w:r>
          </w:p>
        </w:tc>
      </w:tr>
      <w:tr w:rsidR="00EA1587" w14:paraId="78B1ECB4" w14:textId="77777777" w:rsidTr="00EA1587">
        <w:tc>
          <w:tcPr>
            <w:tcW w:w="1591" w:type="dxa"/>
          </w:tcPr>
          <w:p w14:paraId="57E84023" w14:textId="14B4D8A7" w:rsidR="00EA1587" w:rsidRPr="00EA1587" w:rsidRDefault="00EA1587" w:rsidP="00EA1587">
            <w:pPr>
              <w:pStyle w:val="Cita"/>
              <w:rPr>
                <w:i w:val="0"/>
                <w:sz w:val="24"/>
                <w:szCs w:val="24"/>
              </w:rPr>
            </w:pPr>
            <w:r w:rsidRPr="00EA1587">
              <w:rPr>
                <w:i w:val="0"/>
                <w:sz w:val="24"/>
                <w:szCs w:val="24"/>
              </w:rPr>
              <w:t>10</w:t>
            </w:r>
          </w:p>
        </w:tc>
        <w:tc>
          <w:tcPr>
            <w:tcW w:w="5245" w:type="dxa"/>
          </w:tcPr>
          <w:p w14:paraId="03F15436" w14:textId="620A4E9A" w:rsidR="00EA1587" w:rsidRPr="00EA1587" w:rsidRDefault="00EA1587" w:rsidP="00EA1587">
            <w:pPr>
              <w:pStyle w:val="Cita"/>
              <w:rPr>
                <w:i w:val="0"/>
                <w:sz w:val="24"/>
                <w:szCs w:val="24"/>
              </w:rPr>
            </w:pPr>
            <w:r w:rsidRPr="00EA1587">
              <w:rPr>
                <w:i w:val="0"/>
                <w:sz w:val="24"/>
                <w:szCs w:val="24"/>
              </w:rPr>
              <w:t>Reusabilidad del Código</w:t>
            </w:r>
          </w:p>
        </w:tc>
        <w:tc>
          <w:tcPr>
            <w:tcW w:w="1560" w:type="dxa"/>
          </w:tcPr>
          <w:p w14:paraId="5C3858C2" w14:textId="4EAD36A2" w:rsidR="00EA1587" w:rsidRPr="002D48C7" w:rsidRDefault="002D48C7" w:rsidP="002D48C7">
            <w:pPr>
              <w:pStyle w:val="Listaconvietas"/>
              <w:numPr>
                <w:ilvl w:val="0"/>
                <w:numId w:val="0"/>
              </w:numPr>
              <w:jc w:val="center"/>
              <w:rPr>
                <w:sz w:val="24"/>
                <w:szCs w:val="24"/>
              </w:rPr>
            </w:pPr>
            <w:r>
              <w:rPr>
                <w:sz w:val="24"/>
                <w:szCs w:val="24"/>
              </w:rPr>
              <w:t>5</w:t>
            </w:r>
          </w:p>
        </w:tc>
      </w:tr>
      <w:tr w:rsidR="00EA1587" w14:paraId="49F758EF" w14:textId="77777777" w:rsidTr="00EA1587">
        <w:tc>
          <w:tcPr>
            <w:tcW w:w="1591" w:type="dxa"/>
          </w:tcPr>
          <w:p w14:paraId="5CD2BA9D" w14:textId="78E834B0" w:rsidR="00EA1587" w:rsidRPr="00EA1587" w:rsidRDefault="00EA1587" w:rsidP="00EA1587">
            <w:pPr>
              <w:pStyle w:val="Cita"/>
              <w:rPr>
                <w:i w:val="0"/>
                <w:sz w:val="24"/>
                <w:szCs w:val="24"/>
              </w:rPr>
            </w:pPr>
            <w:r w:rsidRPr="00EA1587">
              <w:rPr>
                <w:i w:val="0"/>
                <w:sz w:val="24"/>
                <w:szCs w:val="24"/>
              </w:rPr>
              <w:t>11</w:t>
            </w:r>
          </w:p>
        </w:tc>
        <w:tc>
          <w:tcPr>
            <w:tcW w:w="5245" w:type="dxa"/>
          </w:tcPr>
          <w:p w14:paraId="1B4DF161" w14:textId="2CEEA456" w:rsidR="00EA1587" w:rsidRPr="00EA1587" w:rsidRDefault="00EA1587" w:rsidP="00EA1587">
            <w:pPr>
              <w:pStyle w:val="Cita"/>
              <w:rPr>
                <w:i w:val="0"/>
                <w:sz w:val="24"/>
                <w:szCs w:val="24"/>
              </w:rPr>
            </w:pPr>
            <w:r w:rsidRPr="00EA1587">
              <w:rPr>
                <w:i w:val="0"/>
                <w:sz w:val="24"/>
                <w:szCs w:val="24"/>
              </w:rPr>
              <w:t>Conversión e Instalación contempladas</w:t>
            </w:r>
          </w:p>
        </w:tc>
        <w:tc>
          <w:tcPr>
            <w:tcW w:w="1560" w:type="dxa"/>
          </w:tcPr>
          <w:p w14:paraId="1831CFA3" w14:textId="6615C761" w:rsidR="00EA1587" w:rsidRPr="002D48C7" w:rsidRDefault="002D48C7" w:rsidP="002D48C7">
            <w:pPr>
              <w:pStyle w:val="Listaconvietas"/>
              <w:numPr>
                <w:ilvl w:val="0"/>
                <w:numId w:val="0"/>
              </w:numPr>
              <w:jc w:val="center"/>
              <w:rPr>
                <w:sz w:val="24"/>
                <w:szCs w:val="24"/>
              </w:rPr>
            </w:pPr>
            <w:r>
              <w:rPr>
                <w:sz w:val="24"/>
                <w:szCs w:val="24"/>
              </w:rPr>
              <w:t>5</w:t>
            </w:r>
          </w:p>
        </w:tc>
      </w:tr>
      <w:tr w:rsidR="00EA1587" w14:paraId="3C86BD08" w14:textId="77777777" w:rsidTr="00EA1587">
        <w:tc>
          <w:tcPr>
            <w:tcW w:w="1591" w:type="dxa"/>
          </w:tcPr>
          <w:p w14:paraId="311BB5EC" w14:textId="7F3A42B6" w:rsidR="00EA1587" w:rsidRPr="00EA1587" w:rsidRDefault="00EA1587" w:rsidP="00EA1587">
            <w:pPr>
              <w:pStyle w:val="Cita"/>
              <w:rPr>
                <w:i w:val="0"/>
                <w:sz w:val="24"/>
                <w:szCs w:val="24"/>
              </w:rPr>
            </w:pPr>
            <w:r w:rsidRPr="00EA1587">
              <w:rPr>
                <w:i w:val="0"/>
                <w:sz w:val="24"/>
                <w:szCs w:val="24"/>
              </w:rPr>
              <w:t>12</w:t>
            </w:r>
          </w:p>
        </w:tc>
        <w:tc>
          <w:tcPr>
            <w:tcW w:w="5245" w:type="dxa"/>
          </w:tcPr>
          <w:p w14:paraId="0F1EE432" w14:textId="036AA7F5" w:rsidR="00EA1587" w:rsidRPr="00EA1587" w:rsidRDefault="00EA1587" w:rsidP="00EA1587">
            <w:pPr>
              <w:pStyle w:val="Cita"/>
              <w:rPr>
                <w:i w:val="0"/>
                <w:sz w:val="24"/>
                <w:szCs w:val="24"/>
              </w:rPr>
            </w:pPr>
            <w:r w:rsidRPr="00EA1587">
              <w:rPr>
                <w:i w:val="0"/>
                <w:sz w:val="24"/>
                <w:szCs w:val="24"/>
              </w:rPr>
              <w:t>Facilidad de Operación</w:t>
            </w:r>
          </w:p>
        </w:tc>
        <w:tc>
          <w:tcPr>
            <w:tcW w:w="1560" w:type="dxa"/>
          </w:tcPr>
          <w:p w14:paraId="2F251441" w14:textId="6C8ECEF8" w:rsidR="00EA1587" w:rsidRPr="002D48C7" w:rsidRDefault="002D48C7" w:rsidP="002D48C7">
            <w:pPr>
              <w:pStyle w:val="Listaconvietas"/>
              <w:numPr>
                <w:ilvl w:val="0"/>
                <w:numId w:val="0"/>
              </w:numPr>
              <w:jc w:val="center"/>
              <w:rPr>
                <w:sz w:val="24"/>
                <w:szCs w:val="24"/>
              </w:rPr>
            </w:pPr>
            <w:r>
              <w:rPr>
                <w:sz w:val="24"/>
                <w:szCs w:val="24"/>
              </w:rPr>
              <w:t>3</w:t>
            </w:r>
          </w:p>
        </w:tc>
      </w:tr>
      <w:tr w:rsidR="00EA1587" w14:paraId="52239497" w14:textId="77777777" w:rsidTr="00EA1587">
        <w:tc>
          <w:tcPr>
            <w:tcW w:w="1591" w:type="dxa"/>
          </w:tcPr>
          <w:p w14:paraId="180EB752" w14:textId="791E4D34" w:rsidR="00EA1587" w:rsidRPr="00EA1587" w:rsidRDefault="00EA1587" w:rsidP="00EA1587">
            <w:pPr>
              <w:pStyle w:val="Cita"/>
              <w:rPr>
                <w:i w:val="0"/>
                <w:sz w:val="24"/>
                <w:szCs w:val="24"/>
              </w:rPr>
            </w:pPr>
            <w:r w:rsidRPr="00EA1587">
              <w:rPr>
                <w:i w:val="0"/>
                <w:sz w:val="24"/>
                <w:szCs w:val="24"/>
              </w:rPr>
              <w:t>13</w:t>
            </w:r>
          </w:p>
        </w:tc>
        <w:tc>
          <w:tcPr>
            <w:tcW w:w="5245" w:type="dxa"/>
          </w:tcPr>
          <w:p w14:paraId="079B8F59" w14:textId="12F6BD56" w:rsidR="00EA1587" w:rsidRPr="00EA1587" w:rsidRDefault="00EA1587" w:rsidP="00EA1587">
            <w:pPr>
              <w:pStyle w:val="Cita"/>
              <w:rPr>
                <w:i w:val="0"/>
                <w:sz w:val="24"/>
                <w:szCs w:val="24"/>
              </w:rPr>
            </w:pPr>
            <w:r w:rsidRPr="00EA1587">
              <w:rPr>
                <w:i w:val="0"/>
                <w:sz w:val="24"/>
                <w:szCs w:val="24"/>
              </w:rPr>
              <w:t>Instalaciones Múltiples</w:t>
            </w:r>
          </w:p>
        </w:tc>
        <w:tc>
          <w:tcPr>
            <w:tcW w:w="1560" w:type="dxa"/>
          </w:tcPr>
          <w:p w14:paraId="75D6F28A" w14:textId="3DA6EE2A" w:rsidR="00EA1587" w:rsidRPr="002D48C7" w:rsidRDefault="002D48C7" w:rsidP="002D48C7">
            <w:pPr>
              <w:pStyle w:val="Listaconvietas"/>
              <w:numPr>
                <w:ilvl w:val="0"/>
                <w:numId w:val="0"/>
              </w:numPr>
              <w:jc w:val="center"/>
              <w:rPr>
                <w:sz w:val="24"/>
                <w:szCs w:val="24"/>
              </w:rPr>
            </w:pPr>
            <w:r>
              <w:rPr>
                <w:sz w:val="24"/>
                <w:szCs w:val="24"/>
              </w:rPr>
              <w:t>0</w:t>
            </w:r>
          </w:p>
        </w:tc>
      </w:tr>
      <w:tr w:rsidR="00EA1587" w14:paraId="7F5086A8" w14:textId="77777777" w:rsidTr="00EA1587">
        <w:tc>
          <w:tcPr>
            <w:tcW w:w="1591" w:type="dxa"/>
          </w:tcPr>
          <w:p w14:paraId="3A083375" w14:textId="1A84C54B" w:rsidR="00EA1587" w:rsidRPr="00EA1587" w:rsidRDefault="00EA1587" w:rsidP="00EA1587">
            <w:pPr>
              <w:pStyle w:val="Cita"/>
              <w:rPr>
                <w:i w:val="0"/>
                <w:sz w:val="24"/>
                <w:szCs w:val="24"/>
              </w:rPr>
            </w:pPr>
            <w:r w:rsidRPr="00EA1587">
              <w:rPr>
                <w:i w:val="0"/>
                <w:sz w:val="24"/>
                <w:szCs w:val="24"/>
              </w:rPr>
              <w:t>14</w:t>
            </w:r>
          </w:p>
        </w:tc>
        <w:tc>
          <w:tcPr>
            <w:tcW w:w="5245" w:type="dxa"/>
          </w:tcPr>
          <w:p w14:paraId="67AAD7BC" w14:textId="54A65A93" w:rsidR="00EA1587" w:rsidRPr="00EA1587" w:rsidRDefault="00EA1587" w:rsidP="00EA1587">
            <w:pPr>
              <w:pStyle w:val="Cita"/>
              <w:rPr>
                <w:i w:val="0"/>
                <w:sz w:val="24"/>
                <w:szCs w:val="24"/>
              </w:rPr>
            </w:pPr>
            <w:r w:rsidRPr="00EA1587">
              <w:rPr>
                <w:i w:val="0"/>
                <w:sz w:val="24"/>
                <w:szCs w:val="24"/>
              </w:rPr>
              <w:t>Facilidad de Cambios</w:t>
            </w:r>
          </w:p>
        </w:tc>
        <w:tc>
          <w:tcPr>
            <w:tcW w:w="1560" w:type="dxa"/>
          </w:tcPr>
          <w:p w14:paraId="20232509" w14:textId="480B94A7" w:rsidR="00EA1587" w:rsidRPr="002D48C7" w:rsidRDefault="002D48C7" w:rsidP="002D48C7">
            <w:pPr>
              <w:pStyle w:val="Listaconvietas"/>
              <w:numPr>
                <w:ilvl w:val="0"/>
                <w:numId w:val="0"/>
              </w:numPr>
              <w:jc w:val="center"/>
              <w:rPr>
                <w:sz w:val="24"/>
                <w:szCs w:val="24"/>
              </w:rPr>
            </w:pPr>
            <w:r>
              <w:rPr>
                <w:sz w:val="24"/>
                <w:szCs w:val="24"/>
              </w:rPr>
              <w:t>3</w:t>
            </w:r>
          </w:p>
        </w:tc>
      </w:tr>
      <w:tr w:rsidR="00EA1587" w14:paraId="760D576E" w14:textId="77777777" w:rsidTr="00EA1587">
        <w:trPr>
          <w:trHeight w:val="206"/>
        </w:trPr>
        <w:tc>
          <w:tcPr>
            <w:tcW w:w="1591" w:type="dxa"/>
          </w:tcPr>
          <w:p w14:paraId="4F4AEAAB" w14:textId="77777777" w:rsidR="00EA1587" w:rsidRDefault="00EA1587" w:rsidP="00EA1587">
            <w:pPr>
              <w:pStyle w:val="Listaconvietas"/>
              <w:numPr>
                <w:ilvl w:val="0"/>
                <w:numId w:val="0"/>
              </w:numPr>
            </w:pPr>
          </w:p>
        </w:tc>
        <w:tc>
          <w:tcPr>
            <w:tcW w:w="5245" w:type="dxa"/>
          </w:tcPr>
          <w:p w14:paraId="081983E8" w14:textId="77777777" w:rsidR="00EA1587" w:rsidRDefault="00EA1587" w:rsidP="00EA1587">
            <w:pPr>
              <w:pStyle w:val="Listaconvietas"/>
              <w:numPr>
                <w:ilvl w:val="0"/>
                <w:numId w:val="0"/>
              </w:numPr>
            </w:pPr>
          </w:p>
        </w:tc>
        <w:tc>
          <w:tcPr>
            <w:tcW w:w="1560" w:type="dxa"/>
          </w:tcPr>
          <w:p w14:paraId="55E61054" w14:textId="7F52AADF" w:rsidR="00EA1587" w:rsidRPr="002D48C7" w:rsidRDefault="002D48C7" w:rsidP="002D48C7">
            <w:pPr>
              <w:pStyle w:val="Listaconvietas"/>
              <w:numPr>
                <w:ilvl w:val="0"/>
                <w:numId w:val="0"/>
              </w:numPr>
              <w:jc w:val="center"/>
              <w:rPr>
                <w:sz w:val="24"/>
                <w:szCs w:val="24"/>
              </w:rPr>
            </w:pPr>
            <w:r>
              <w:rPr>
                <w:sz w:val="24"/>
                <w:szCs w:val="24"/>
              </w:rPr>
              <w:t>46</w:t>
            </w:r>
          </w:p>
        </w:tc>
      </w:tr>
    </w:tbl>
    <w:p w14:paraId="085FB8EF" w14:textId="77777777" w:rsidR="00EA1587" w:rsidRDefault="00EA1587" w:rsidP="00EA1587">
      <w:pPr>
        <w:pStyle w:val="Listaconvietas"/>
        <w:numPr>
          <w:ilvl w:val="0"/>
          <w:numId w:val="0"/>
        </w:numPr>
        <w:ind w:left="360" w:hanging="360"/>
      </w:pPr>
    </w:p>
    <w:p w14:paraId="13077B15" w14:textId="77777777" w:rsidR="002D48C7" w:rsidRDefault="002D48C7" w:rsidP="00EA1587">
      <w:pPr>
        <w:pStyle w:val="Listaconvietas"/>
        <w:numPr>
          <w:ilvl w:val="0"/>
          <w:numId w:val="0"/>
        </w:numPr>
        <w:ind w:left="360" w:hanging="360"/>
      </w:pPr>
    </w:p>
    <w:p w14:paraId="2109A182" w14:textId="77777777" w:rsidR="002D48C7" w:rsidRDefault="002D48C7" w:rsidP="00EA1587">
      <w:pPr>
        <w:pStyle w:val="Listaconvietas"/>
        <w:numPr>
          <w:ilvl w:val="0"/>
          <w:numId w:val="0"/>
        </w:numPr>
        <w:ind w:left="360" w:hanging="360"/>
      </w:pPr>
    </w:p>
    <w:p w14:paraId="0985B9A5" w14:textId="77777777" w:rsidR="002D48C7" w:rsidRDefault="002D48C7" w:rsidP="00EA1587">
      <w:pPr>
        <w:pStyle w:val="Listaconvietas"/>
        <w:numPr>
          <w:ilvl w:val="0"/>
          <w:numId w:val="0"/>
        </w:numPr>
        <w:ind w:left="360" w:hanging="360"/>
      </w:pPr>
    </w:p>
    <w:p w14:paraId="6A2F9201" w14:textId="77777777" w:rsidR="002D48C7" w:rsidRDefault="002D48C7" w:rsidP="00EA1587">
      <w:pPr>
        <w:pStyle w:val="Listaconvietas"/>
        <w:numPr>
          <w:ilvl w:val="0"/>
          <w:numId w:val="0"/>
        </w:numPr>
        <w:ind w:left="360" w:hanging="360"/>
      </w:pPr>
    </w:p>
    <w:p w14:paraId="3E0130DE" w14:textId="77777777" w:rsidR="002D48C7" w:rsidRDefault="002D48C7" w:rsidP="00EA1587">
      <w:pPr>
        <w:pStyle w:val="Listaconvietas"/>
        <w:numPr>
          <w:ilvl w:val="0"/>
          <w:numId w:val="0"/>
        </w:numPr>
        <w:ind w:left="360" w:hanging="360"/>
      </w:pPr>
    </w:p>
    <w:p w14:paraId="4EBC7BD4" w14:textId="77777777" w:rsidR="002D48C7" w:rsidRDefault="002D48C7" w:rsidP="00EA1587">
      <w:pPr>
        <w:pStyle w:val="Listaconvietas"/>
        <w:numPr>
          <w:ilvl w:val="0"/>
          <w:numId w:val="0"/>
        </w:numPr>
        <w:ind w:left="360" w:hanging="360"/>
      </w:pPr>
    </w:p>
    <w:p w14:paraId="2FE76349" w14:textId="77777777" w:rsidR="002D48C7" w:rsidRDefault="002D48C7" w:rsidP="00EA1587">
      <w:pPr>
        <w:pStyle w:val="Listaconvietas"/>
        <w:numPr>
          <w:ilvl w:val="0"/>
          <w:numId w:val="0"/>
        </w:numPr>
        <w:ind w:left="360" w:hanging="360"/>
      </w:pPr>
    </w:p>
    <w:p w14:paraId="5AD8B73E" w14:textId="77777777" w:rsidR="002D48C7" w:rsidRDefault="002D48C7" w:rsidP="00EA1587">
      <w:pPr>
        <w:pStyle w:val="Listaconvietas"/>
        <w:numPr>
          <w:ilvl w:val="0"/>
          <w:numId w:val="0"/>
        </w:numPr>
        <w:ind w:left="360" w:hanging="360"/>
      </w:pPr>
    </w:p>
    <w:p w14:paraId="41905A8F" w14:textId="26D5F21E" w:rsidR="00F40A25" w:rsidRPr="00B50050" w:rsidRDefault="00EA1587" w:rsidP="00B50050">
      <w:pPr>
        <w:pStyle w:val="Cita"/>
        <w:rPr>
          <w:i w:val="0"/>
          <w:sz w:val="28"/>
          <w:szCs w:val="28"/>
        </w:rPr>
      </w:pPr>
      <w:r w:rsidRPr="00B50050">
        <w:rPr>
          <w:i w:val="0"/>
          <w:sz w:val="28"/>
          <w:szCs w:val="28"/>
        </w:rPr>
        <w:t>Puntos de Función de acuerdo a la complejidad de Procesamiento</w:t>
      </w:r>
    </w:p>
    <w:p w14:paraId="59EEED80" w14:textId="77777777" w:rsidR="00F40A25" w:rsidRDefault="00F40A25" w:rsidP="00B95389">
      <w:pPr>
        <w:pStyle w:val="Listaconvietas"/>
        <w:numPr>
          <w:ilvl w:val="0"/>
          <w:numId w:val="0"/>
        </w:numPr>
        <w:ind w:left="1080"/>
      </w:pPr>
    </w:p>
    <w:p w14:paraId="3E1A2144" w14:textId="2DEF9DCB" w:rsidR="00F40A25" w:rsidRDefault="00B50050" w:rsidP="00B95389">
      <w:pPr>
        <w:pStyle w:val="Listaconvietas"/>
        <w:numPr>
          <w:ilvl w:val="0"/>
          <w:numId w:val="0"/>
        </w:numPr>
        <w:ind w:left="1080"/>
        <w:rPr>
          <w:sz w:val="24"/>
          <w:szCs w:val="24"/>
        </w:rPr>
      </w:pPr>
      <w:r w:rsidRPr="00B50050">
        <w:rPr>
          <w:sz w:val="24"/>
          <w:szCs w:val="24"/>
        </w:rPr>
        <w:t>PF = PSA * (0,65 + 0,01 * FCT)</w:t>
      </w:r>
    </w:p>
    <w:p w14:paraId="66950E76" w14:textId="650E9706" w:rsidR="002D48C7" w:rsidRDefault="002D48C7" w:rsidP="00B95389">
      <w:pPr>
        <w:pStyle w:val="Listaconvietas"/>
        <w:numPr>
          <w:ilvl w:val="0"/>
          <w:numId w:val="0"/>
        </w:numPr>
        <w:ind w:left="1080"/>
        <w:rPr>
          <w:sz w:val="24"/>
          <w:szCs w:val="24"/>
        </w:rPr>
      </w:pPr>
      <w:r>
        <w:rPr>
          <w:sz w:val="24"/>
          <w:szCs w:val="24"/>
        </w:rPr>
        <w:t>PF = 161 * (0,65 + 0,01 * 46)</w:t>
      </w:r>
    </w:p>
    <w:p w14:paraId="0E0D80BD" w14:textId="7BC49BFD" w:rsidR="002D48C7" w:rsidRPr="00B50050" w:rsidRDefault="002D48C7" w:rsidP="00B95389">
      <w:pPr>
        <w:pStyle w:val="Listaconvietas"/>
        <w:numPr>
          <w:ilvl w:val="0"/>
          <w:numId w:val="0"/>
        </w:numPr>
        <w:ind w:left="1080"/>
        <w:rPr>
          <w:sz w:val="24"/>
          <w:szCs w:val="24"/>
        </w:rPr>
      </w:pPr>
      <w:r>
        <w:rPr>
          <w:sz w:val="24"/>
          <w:szCs w:val="24"/>
        </w:rPr>
        <w:t>PF = 105,11</w:t>
      </w:r>
    </w:p>
    <w:p w14:paraId="0B7AF869" w14:textId="04F35575" w:rsidR="00F40A25" w:rsidRPr="00B50050" w:rsidRDefault="00B50050" w:rsidP="00B50050">
      <w:pPr>
        <w:pStyle w:val="Cita"/>
        <w:rPr>
          <w:i w:val="0"/>
          <w:sz w:val="28"/>
          <w:szCs w:val="28"/>
        </w:rPr>
      </w:pPr>
      <w:r w:rsidRPr="00B50050">
        <w:rPr>
          <w:i w:val="0"/>
          <w:sz w:val="28"/>
          <w:szCs w:val="28"/>
        </w:rPr>
        <w:t>El Calculo de esfuerzo y duración del proyecto será de 2 personas trabajando en el,</w:t>
      </w:r>
      <w:r w:rsidR="002D48C7">
        <w:rPr>
          <w:i w:val="0"/>
          <w:sz w:val="28"/>
          <w:szCs w:val="28"/>
        </w:rPr>
        <w:t xml:space="preserve"> utilizando una referencia de 60</w:t>
      </w:r>
      <w:r w:rsidRPr="00B50050">
        <w:rPr>
          <w:i w:val="0"/>
          <w:sz w:val="28"/>
          <w:szCs w:val="28"/>
        </w:rPr>
        <w:t>PF/h-m</w:t>
      </w:r>
    </w:p>
    <w:p w14:paraId="1DD942F6" w14:textId="77777777" w:rsidR="00B50050" w:rsidRDefault="00B50050" w:rsidP="00B50050">
      <w:pPr>
        <w:pStyle w:val="Listaconvietas"/>
        <w:numPr>
          <w:ilvl w:val="0"/>
          <w:numId w:val="0"/>
        </w:numPr>
        <w:ind w:left="360" w:hanging="360"/>
      </w:pPr>
    </w:p>
    <w:p w14:paraId="7290E6BD" w14:textId="65C73A77" w:rsidR="00B50050" w:rsidRDefault="00B50050" w:rsidP="00B50050">
      <w:pPr>
        <w:pStyle w:val="Listaconvietas"/>
        <w:numPr>
          <w:ilvl w:val="0"/>
          <w:numId w:val="0"/>
        </w:numPr>
        <w:rPr>
          <w:sz w:val="24"/>
          <w:szCs w:val="24"/>
        </w:rPr>
      </w:pPr>
      <w:r w:rsidRPr="00B50050">
        <w:rPr>
          <w:sz w:val="24"/>
          <w:szCs w:val="24"/>
        </w:rPr>
        <w:t>E = PF / PF h-m</w:t>
      </w:r>
      <w:r w:rsidR="002D48C7">
        <w:rPr>
          <w:sz w:val="24"/>
          <w:szCs w:val="24"/>
        </w:rPr>
        <w:t xml:space="preserve"> </w:t>
      </w:r>
    </w:p>
    <w:p w14:paraId="06221D35" w14:textId="4C41D51C" w:rsidR="002D48C7" w:rsidRDefault="002D48C7" w:rsidP="00B50050">
      <w:pPr>
        <w:pStyle w:val="Listaconvietas"/>
        <w:numPr>
          <w:ilvl w:val="0"/>
          <w:numId w:val="0"/>
        </w:numPr>
        <w:rPr>
          <w:sz w:val="24"/>
          <w:szCs w:val="24"/>
        </w:rPr>
      </w:pPr>
      <w:r>
        <w:rPr>
          <w:sz w:val="24"/>
          <w:szCs w:val="24"/>
        </w:rPr>
        <w:t>E = 105,11/60</w:t>
      </w:r>
    </w:p>
    <w:p w14:paraId="271ADA9F" w14:textId="5F05E618" w:rsidR="002D48C7" w:rsidRDefault="002D48C7" w:rsidP="00B50050">
      <w:pPr>
        <w:pStyle w:val="Listaconvietas"/>
        <w:numPr>
          <w:ilvl w:val="0"/>
          <w:numId w:val="0"/>
        </w:numPr>
        <w:rPr>
          <w:sz w:val="24"/>
          <w:szCs w:val="24"/>
        </w:rPr>
      </w:pPr>
      <w:r>
        <w:rPr>
          <w:sz w:val="24"/>
          <w:szCs w:val="24"/>
        </w:rPr>
        <w:t>E = 1,751</w:t>
      </w:r>
    </w:p>
    <w:p w14:paraId="14997ABA" w14:textId="77777777" w:rsidR="002D48C7" w:rsidRPr="00B50050" w:rsidRDefault="002D48C7" w:rsidP="00B50050">
      <w:pPr>
        <w:pStyle w:val="Listaconvietas"/>
        <w:numPr>
          <w:ilvl w:val="0"/>
          <w:numId w:val="0"/>
        </w:numPr>
        <w:rPr>
          <w:sz w:val="24"/>
          <w:szCs w:val="24"/>
        </w:rPr>
      </w:pPr>
    </w:p>
    <w:p w14:paraId="241A4296" w14:textId="1E7927E5" w:rsidR="00B50050" w:rsidRDefault="00B50050" w:rsidP="00B50050">
      <w:pPr>
        <w:pStyle w:val="Listaconvietas"/>
        <w:numPr>
          <w:ilvl w:val="0"/>
          <w:numId w:val="0"/>
        </w:numPr>
        <w:rPr>
          <w:sz w:val="24"/>
          <w:szCs w:val="24"/>
        </w:rPr>
      </w:pPr>
      <w:r w:rsidRPr="00B50050">
        <w:rPr>
          <w:sz w:val="24"/>
          <w:szCs w:val="24"/>
        </w:rPr>
        <w:t>D = E / N</w:t>
      </w:r>
    </w:p>
    <w:p w14:paraId="00590D3A" w14:textId="0CE408FE" w:rsidR="002D48C7" w:rsidRDefault="002D48C7" w:rsidP="00B50050">
      <w:pPr>
        <w:pStyle w:val="Listaconvietas"/>
        <w:numPr>
          <w:ilvl w:val="0"/>
          <w:numId w:val="0"/>
        </w:numPr>
        <w:rPr>
          <w:sz w:val="24"/>
          <w:szCs w:val="24"/>
        </w:rPr>
      </w:pPr>
      <w:r>
        <w:rPr>
          <w:sz w:val="24"/>
          <w:szCs w:val="24"/>
        </w:rPr>
        <w:t>D = 1,751 / 2</w:t>
      </w:r>
    </w:p>
    <w:p w14:paraId="3797F70C" w14:textId="75FA7C5E" w:rsidR="002D48C7" w:rsidRDefault="002D48C7" w:rsidP="00B50050">
      <w:pPr>
        <w:pStyle w:val="Listaconvietas"/>
        <w:numPr>
          <w:ilvl w:val="0"/>
          <w:numId w:val="0"/>
        </w:numPr>
        <w:rPr>
          <w:sz w:val="24"/>
          <w:szCs w:val="24"/>
        </w:rPr>
      </w:pPr>
      <w:r>
        <w:rPr>
          <w:sz w:val="24"/>
          <w:szCs w:val="24"/>
        </w:rPr>
        <w:t>D = 0,8755</w:t>
      </w:r>
    </w:p>
    <w:p w14:paraId="25821FA8" w14:textId="0C052D1A" w:rsidR="002D48C7" w:rsidRPr="00B50050" w:rsidRDefault="002D48C7" w:rsidP="00B50050">
      <w:pPr>
        <w:pStyle w:val="Listaconvietas"/>
        <w:numPr>
          <w:ilvl w:val="0"/>
          <w:numId w:val="0"/>
        </w:numPr>
        <w:rPr>
          <w:sz w:val="24"/>
          <w:szCs w:val="24"/>
        </w:rPr>
      </w:pPr>
      <w:r>
        <w:rPr>
          <w:sz w:val="24"/>
          <w:szCs w:val="24"/>
        </w:rPr>
        <w:t>Con este ultimo resultado estamos hablando de 1 mes aprox.</w:t>
      </w:r>
    </w:p>
    <w:p w14:paraId="02248A1A" w14:textId="77777777" w:rsidR="00F40A25" w:rsidRDefault="00F40A25" w:rsidP="00B95389">
      <w:pPr>
        <w:pStyle w:val="Listaconvietas"/>
        <w:numPr>
          <w:ilvl w:val="0"/>
          <w:numId w:val="0"/>
        </w:numPr>
        <w:ind w:left="1080"/>
      </w:pPr>
    </w:p>
    <w:p w14:paraId="3D9FF358" w14:textId="77777777" w:rsidR="002D48C7" w:rsidRDefault="002D48C7" w:rsidP="00B95389">
      <w:pPr>
        <w:pStyle w:val="Listaconvietas"/>
        <w:numPr>
          <w:ilvl w:val="0"/>
          <w:numId w:val="0"/>
        </w:numPr>
        <w:ind w:left="1080"/>
      </w:pPr>
    </w:p>
    <w:p w14:paraId="3C4759F3" w14:textId="77777777" w:rsidR="002D48C7" w:rsidRDefault="002D48C7" w:rsidP="00B95389">
      <w:pPr>
        <w:pStyle w:val="Listaconvietas"/>
        <w:numPr>
          <w:ilvl w:val="0"/>
          <w:numId w:val="0"/>
        </w:numPr>
        <w:ind w:left="1080"/>
      </w:pPr>
    </w:p>
    <w:p w14:paraId="18529719" w14:textId="77777777" w:rsidR="002D48C7" w:rsidRDefault="002D48C7" w:rsidP="00B95389">
      <w:pPr>
        <w:pStyle w:val="Listaconvietas"/>
        <w:numPr>
          <w:ilvl w:val="0"/>
          <w:numId w:val="0"/>
        </w:numPr>
        <w:ind w:left="1080"/>
      </w:pPr>
    </w:p>
    <w:p w14:paraId="337B4910" w14:textId="77777777" w:rsidR="002D48C7" w:rsidRDefault="002D48C7" w:rsidP="00B95389">
      <w:pPr>
        <w:pStyle w:val="Listaconvietas"/>
        <w:numPr>
          <w:ilvl w:val="0"/>
          <w:numId w:val="0"/>
        </w:numPr>
        <w:ind w:left="1080"/>
      </w:pPr>
    </w:p>
    <w:p w14:paraId="1BAEC062" w14:textId="77777777" w:rsidR="002D48C7" w:rsidRDefault="002D48C7" w:rsidP="00B95389">
      <w:pPr>
        <w:pStyle w:val="Listaconvietas"/>
        <w:numPr>
          <w:ilvl w:val="0"/>
          <w:numId w:val="0"/>
        </w:numPr>
        <w:ind w:left="1080"/>
      </w:pPr>
    </w:p>
    <w:p w14:paraId="1A1733B7" w14:textId="77777777" w:rsidR="002D48C7" w:rsidRDefault="002D48C7" w:rsidP="00B95389">
      <w:pPr>
        <w:pStyle w:val="Listaconvietas"/>
        <w:numPr>
          <w:ilvl w:val="0"/>
          <w:numId w:val="0"/>
        </w:numPr>
        <w:ind w:left="1080"/>
      </w:pPr>
    </w:p>
    <w:p w14:paraId="0727AB3B" w14:textId="77777777" w:rsidR="002D48C7" w:rsidRDefault="002D48C7" w:rsidP="00B95389">
      <w:pPr>
        <w:pStyle w:val="Listaconvietas"/>
        <w:numPr>
          <w:ilvl w:val="0"/>
          <w:numId w:val="0"/>
        </w:numPr>
        <w:ind w:left="1080"/>
      </w:pPr>
    </w:p>
    <w:p w14:paraId="17E0AF4F" w14:textId="77777777" w:rsidR="002D48C7" w:rsidRDefault="002D48C7" w:rsidP="00B95389">
      <w:pPr>
        <w:pStyle w:val="Listaconvietas"/>
        <w:numPr>
          <w:ilvl w:val="0"/>
          <w:numId w:val="0"/>
        </w:numPr>
        <w:ind w:left="1080"/>
      </w:pPr>
    </w:p>
    <w:p w14:paraId="21B21802" w14:textId="77777777" w:rsidR="002D48C7" w:rsidRDefault="002D48C7" w:rsidP="00B95389">
      <w:pPr>
        <w:pStyle w:val="Listaconvietas"/>
        <w:numPr>
          <w:ilvl w:val="0"/>
          <w:numId w:val="0"/>
        </w:numPr>
        <w:ind w:left="1080"/>
      </w:pPr>
    </w:p>
    <w:p w14:paraId="484FC1F1" w14:textId="77777777" w:rsidR="002D48C7" w:rsidRDefault="002D48C7" w:rsidP="00B95389">
      <w:pPr>
        <w:pStyle w:val="Listaconvietas"/>
        <w:numPr>
          <w:ilvl w:val="0"/>
          <w:numId w:val="0"/>
        </w:numPr>
        <w:ind w:left="1080"/>
      </w:pPr>
    </w:p>
    <w:p w14:paraId="52AE6D78" w14:textId="77777777" w:rsidR="00F40A25" w:rsidRDefault="00F40A25" w:rsidP="00B50050">
      <w:pPr>
        <w:pStyle w:val="Listaconvietas"/>
        <w:numPr>
          <w:ilvl w:val="0"/>
          <w:numId w:val="0"/>
        </w:numPr>
      </w:pPr>
    </w:p>
    <w:p w14:paraId="08AA75C8" w14:textId="0E751D53" w:rsidR="00F40A25" w:rsidRDefault="00F40A25" w:rsidP="00F40A25">
      <w:pPr>
        <w:pStyle w:val="Ttulo3"/>
        <w:jc w:val="center"/>
        <w:rPr>
          <w:sz w:val="32"/>
          <w:szCs w:val="32"/>
        </w:rPr>
      </w:pPr>
      <w:r w:rsidRPr="00F40A25">
        <w:rPr>
          <w:sz w:val="32"/>
          <w:szCs w:val="32"/>
        </w:rPr>
        <w:t>Diagramas Pert</w:t>
      </w:r>
    </w:p>
    <w:p w14:paraId="77412EF9" w14:textId="77777777" w:rsidR="00CF69F7" w:rsidRPr="00CF69F7" w:rsidRDefault="00CF69F7" w:rsidP="00CF69F7">
      <w:pPr>
        <w:pStyle w:val="Cita"/>
        <w:rPr>
          <w:i w:val="0"/>
          <w:sz w:val="24"/>
          <w:szCs w:val="24"/>
        </w:rPr>
      </w:pPr>
    </w:p>
    <w:p w14:paraId="1AB3FB1F" w14:textId="24D6B947" w:rsidR="00CF69F7" w:rsidRPr="00CF69F7" w:rsidRDefault="00CF69F7" w:rsidP="00CF69F7">
      <w:pPr>
        <w:pStyle w:val="Cita"/>
        <w:rPr>
          <w:i w:val="0"/>
          <w:sz w:val="28"/>
          <w:szCs w:val="28"/>
        </w:rPr>
      </w:pPr>
      <w:r w:rsidRPr="00CF69F7">
        <w:rPr>
          <w:i w:val="0"/>
          <w:sz w:val="28"/>
          <w:szCs w:val="28"/>
        </w:rPr>
        <w:t>Actividades</w:t>
      </w:r>
    </w:p>
    <w:p w14:paraId="05B5A710" w14:textId="77777777" w:rsidR="00CF69F7" w:rsidRDefault="00CF69F7" w:rsidP="00CF69F7"/>
    <w:p w14:paraId="5C8E8F90" w14:textId="28F0C295" w:rsidR="00CF69F7" w:rsidRPr="00CF69F7" w:rsidRDefault="00CF69F7" w:rsidP="00CF69F7">
      <w:pPr>
        <w:pStyle w:val="Cita"/>
        <w:rPr>
          <w:i w:val="0"/>
          <w:sz w:val="28"/>
          <w:szCs w:val="28"/>
        </w:rPr>
      </w:pPr>
      <w:r>
        <w:rPr>
          <w:i w:val="0"/>
          <w:sz w:val="28"/>
          <w:szCs w:val="28"/>
        </w:rPr>
        <w:t xml:space="preserve">- </w:t>
      </w:r>
      <w:r w:rsidRPr="00CF69F7">
        <w:rPr>
          <w:i w:val="0"/>
          <w:sz w:val="28"/>
          <w:szCs w:val="28"/>
        </w:rPr>
        <w:t>Identificación del Problema</w:t>
      </w:r>
      <w:r>
        <w:rPr>
          <w:i w:val="0"/>
          <w:sz w:val="28"/>
          <w:szCs w:val="28"/>
        </w:rPr>
        <w:t>.</w:t>
      </w:r>
    </w:p>
    <w:p w14:paraId="64267F0C" w14:textId="766201EC" w:rsidR="00CF69F7" w:rsidRPr="00CF69F7" w:rsidRDefault="00CF69F7" w:rsidP="00CF69F7">
      <w:pPr>
        <w:pStyle w:val="Cita"/>
        <w:rPr>
          <w:i w:val="0"/>
          <w:sz w:val="28"/>
          <w:szCs w:val="28"/>
        </w:rPr>
      </w:pPr>
      <w:r>
        <w:rPr>
          <w:i w:val="0"/>
          <w:sz w:val="28"/>
          <w:szCs w:val="28"/>
        </w:rPr>
        <w:t xml:space="preserve">- </w:t>
      </w:r>
      <w:r w:rsidRPr="00CF69F7">
        <w:rPr>
          <w:i w:val="0"/>
          <w:sz w:val="28"/>
          <w:szCs w:val="28"/>
        </w:rPr>
        <w:t>Planteamiento del Problema</w:t>
      </w:r>
      <w:r>
        <w:rPr>
          <w:i w:val="0"/>
          <w:sz w:val="28"/>
          <w:szCs w:val="28"/>
        </w:rPr>
        <w:t>.</w:t>
      </w:r>
    </w:p>
    <w:p w14:paraId="3B477571" w14:textId="7A9D0F54" w:rsidR="00CF69F7" w:rsidRPr="00CF69F7" w:rsidRDefault="00CF69F7" w:rsidP="00CF69F7">
      <w:pPr>
        <w:pStyle w:val="Cita"/>
        <w:rPr>
          <w:i w:val="0"/>
          <w:sz w:val="28"/>
          <w:szCs w:val="28"/>
        </w:rPr>
      </w:pPr>
      <w:r>
        <w:rPr>
          <w:i w:val="0"/>
          <w:sz w:val="28"/>
          <w:szCs w:val="28"/>
        </w:rPr>
        <w:t xml:space="preserve">- </w:t>
      </w:r>
      <w:r w:rsidRPr="00CF69F7">
        <w:rPr>
          <w:i w:val="0"/>
          <w:sz w:val="28"/>
          <w:szCs w:val="28"/>
        </w:rPr>
        <w:t>Análisis del Problema</w:t>
      </w:r>
      <w:r>
        <w:rPr>
          <w:i w:val="0"/>
          <w:sz w:val="28"/>
          <w:szCs w:val="28"/>
        </w:rPr>
        <w:t>.</w:t>
      </w:r>
    </w:p>
    <w:p w14:paraId="7944C4ED" w14:textId="00C0AC42" w:rsidR="00CF69F7" w:rsidRPr="00CF69F7" w:rsidRDefault="00CF69F7" w:rsidP="00CF69F7">
      <w:pPr>
        <w:pStyle w:val="Cita"/>
        <w:rPr>
          <w:i w:val="0"/>
          <w:sz w:val="28"/>
          <w:szCs w:val="28"/>
        </w:rPr>
      </w:pPr>
      <w:r>
        <w:rPr>
          <w:i w:val="0"/>
          <w:sz w:val="28"/>
          <w:szCs w:val="28"/>
        </w:rPr>
        <w:t xml:space="preserve">- </w:t>
      </w:r>
      <w:r w:rsidRPr="00CF69F7">
        <w:rPr>
          <w:i w:val="0"/>
          <w:sz w:val="28"/>
          <w:szCs w:val="28"/>
        </w:rPr>
        <w:t>Solución al Problema</w:t>
      </w:r>
      <w:r>
        <w:rPr>
          <w:i w:val="0"/>
          <w:sz w:val="28"/>
          <w:szCs w:val="28"/>
        </w:rPr>
        <w:t>.</w:t>
      </w:r>
    </w:p>
    <w:p w14:paraId="64BD8DD7" w14:textId="45AFB507" w:rsidR="00CF69F7" w:rsidRPr="00CF69F7" w:rsidRDefault="00CF69F7" w:rsidP="00CF69F7">
      <w:pPr>
        <w:pStyle w:val="Cita"/>
        <w:rPr>
          <w:i w:val="0"/>
          <w:sz w:val="28"/>
          <w:szCs w:val="28"/>
        </w:rPr>
      </w:pPr>
      <w:r>
        <w:rPr>
          <w:i w:val="0"/>
          <w:sz w:val="28"/>
          <w:szCs w:val="28"/>
        </w:rPr>
        <w:t xml:space="preserve">- </w:t>
      </w:r>
      <w:r w:rsidRPr="00CF69F7">
        <w:rPr>
          <w:i w:val="0"/>
          <w:sz w:val="28"/>
          <w:szCs w:val="28"/>
        </w:rPr>
        <w:t>Diseño Solución</w:t>
      </w:r>
      <w:r>
        <w:rPr>
          <w:i w:val="0"/>
          <w:sz w:val="28"/>
          <w:szCs w:val="28"/>
        </w:rPr>
        <w:t>.</w:t>
      </w:r>
    </w:p>
    <w:p w14:paraId="2C3BFB37" w14:textId="00C5F75F" w:rsidR="00CF69F7" w:rsidRPr="00CF69F7" w:rsidRDefault="00CF69F7" w:rsidP="00CF69F7">
      <w:pPr>
        <w:pStyle w:val="Cita"/>
        <w:rPr>
          <w:i w:val="0"/>
          <w:sz w:val="28"/>
          <w:szCs w:val="28"/>
        </w:rPr>
      </w:pPr>
      <w:r>
        <w:rPr>
          <w:i w:val="0"/>
          <w:sz w:val="28"/>
          <w:szCs w:val="28"/>
        </w:rPr>
        <w:t xml:space="preserve">- </w:t>
      </w:r>
      <w:r w:rsidRPr="00CF69F7">
        <w:rPr>
          <w:i w:val="0"/>
          <w:sz w:val="28"/>
          <w:szCs w:val="28"/>
        </w:rPr>
        <w:t>Busca de Materiales</w:t>
      </w:r>
      <w:r>
        <w:rPr>
          <w:i w:val="0"/>
          <w:sz w:val="28"/>
          <w:szCs w:val="28"/>
        </w:rPr>
        <w:t>.</w:t>
      </w:r>
    </w:p>
    <w:p w14:paraId="6D021E09" w14:textId="421D800B" w:rsidR="00CF69F7" w:rsidRPr="00CF69F7" w:rsidRDefault="00CF69F7" w:rsidP="00CF69F7">
      <w:pPr>
        <w:pStyle w:val="Cita"/>
        <w:rPr>
          <w:i w:val="0"/>
          <w:sz w:val="28"/>
          <w:szCs w:val="28"/>
        </w:rPr>
      </w:pPr>
      <w:r>
        <w:rPr>
          <w:i w:val="0"/>
          <w:sz w:val="28"/>
          <w:szCs w:val="28"/>
        </w:rPr>
        <w:t xml:space="preserve">- </w:t>
      </w:r>
      <w:r w:rsidRPr="00CF69F7">
        <w:rPr>
          <w:i w:val="0"/>
          <w:sz w:val="28"/>
          <w:szCs w:val="28"/>
        </w:rPr>
        <w:t>Compra de Materiales</w:t>
      </w:r>
      <w:r>
        <w:rPr>
          <w:i w:val="0"/>
          <w:sz w:val="28"/>
          <w:szCs w:val="28"/>
        </w:rPr>
        <w:t>.</w:t>
      </w:r>
    </w:p>
    <w:p w14:paraId="496AEABF" w14:textId="25763009" w:rsidR="00CF69F7" w:rsidRPr="00CF69F7" w:rsidRDefault="00CF69F7" w:rsidP="00CF69F7">
      <w:pPr>
        <w:pStyle w:val="Cita"/>
        <w:rPr>
          <w:i w:val="0"/>
          <w:sz w:val="28"/>
          <w:szCs w:val="28"/>
        </w:rPr>
      </w:pPr>
      <w:r>
        <w:rPr>
          <w:i w:val="0"/>
          <w:sz w:val="28"/>
          <w:szCs w:val="28"/>
        </w:rPr>
        <w:t xml:space="preserve">- </w:t>
      </w:r>
      <w:r w:rsidRPr="00CF69F7">
        <w:rPr>
          <w:i w:val="0"/>
          <w:sz w:val="28"/>
          <w:szCs w:val="28"/>
        </w:rPr>
        <w:t>Implementación Materiales</w:t>
      </w:r>
      <w:r>
        <w:rPr>
          <w:i w:val="0"/>
          <w:sz w:val="28"/>
          <w:szCs w:val="28"/>
        </w:rPr>
        <w:t>.</w:t>
      </w:r>
    </w:p>
    <w:p w14:paraId="4B6E4AA1" w14:textId="0E59C8BA" w:rsidR="00CF69F7" w:rsidRPr="00CF69F7" w:rsidRDefault="00CF69F7" w:rsidP="00CF69F7">
      <w:pPr>
        <w:pStyle w:val="Cita"/>
        <w:rPr>
          <w:i w:val="0"/>
          <w:sz w:val="28"/>
          <w:szCs w:val="28"/>
        </w:rPr>
      </w:pPr>
      <w:r>
        <w:rPr>
          <w:i w:val="0"/>
          <w:sz w:val="28"/>
          <w:szCs w:val="28"/>
        </w:rPr>
        <w:t xml:space="preserve">- </w:t>
      </w:r>
      <w:r w:rsidRPr="00CF69F7">
        <w:rPr>
          <w:i w:val="0"/>
          <w:sz w:val="28"/>
          <w:szCs w:val="28"/>
        </w:rPr>
        <w:t>Diseño Software</w:t>
      </w:r>
      <w:r>
        <w:rPr>
          <w:i w:val="0"/>
          <w:sz w:val="28"/>
          <w:szCs w:val="28"/>
        </w:rPr>
        <w:t>.</w:t>
      </w:r>
    </w:p>
    <w:p w14:paraId="51542EE2" w14:textId="4541F4D1" w:rsidR="00CF69F7" w:rsidRPr="00CF69F7" w:rsidRDefault="00CF69F7" w:rsidP="00CF69F7">
      <w:pPr>
        <w:pStyle w:val="Cita"/>
        <w:rPr>
          <w:i w:val="0"/>
          <w:sz w:val="28"/>
          <w:szCs w:val="28"/>
        </w:rPr>
      </w:pPr>
      <w:r>
        <w:rPr>
          <w:i w:val="0"/>
          <w:sz w:val="28"/>
          <w:szCs w:val="28"/>
        </w:rPr>
        <w:t xml:space="preserve">- </w:t>
      </w:r>
      <w:r w:rsidRPr="00CF69F7">
        <w:rPr>
          <w:i w:val="0"/>
          <w:sz w:val="28"/>
          <w:szCs w:val="28"/>
        </w:rPr>
        <w:t>Desarrollo Software</w:t>
      </w:r>
      <w:r>
        <w:rPr>
          <w:i w:val="0"/>
          <w:sz w:val="28"/>
          <w:szCs w:val="28"/>
        </w:rPr>
        <w:t>.</w:t>
      </w:r>
    </w:p>
    <w:p w14:paraId="40BD018E" w14:textId="6D21D053" w:rsidR="00CF69F7" w:rsidRPr="00CF69F7" w:rsidRDefault="00CF69F7" w:rsidP="00CF69F7">
      <w:pPr>
        <w:pStyle w:val="Cita"/>
        <w:rPr>
          <w:i w:val="0"/>
          <w:sz w:val="28"/>
          <w:szCs w:val="28"/>
        </w:rPr>
      </w:pPr>
      <w:r>
        <w:rPr>
          <w:i w:val="0"/>
          <w:sz w:val="28"/>
          <w:szCs w:val="28"/>
        </w:rPr>
        <w:t xml:space="preserve">- </w:t>
      </w:r>
      <w:r w:rsidRPr="00CF69F7">
        <w:rPr>
          <w:i w:val="0"/>
          <w:sz w:val="28"/>
          <w:szCs w:val="28"/>
        </w:rPr>
        <w:t>Documentación</w:t>
      </w:r>
      <w:r>
        <w:rPr>
          <w:i w:val="0"/>
          <w:sz w:val="28"/>
          <w:szCs w:val="28"/>
        </w:rPr>
        <w:t>.</w:t>
      </w:r>
    </w:p>
    <w:p w14:paraId="23CB55F0" w14:textId="4A4A66D2" w:rsidR="00CF69F7" w:rsidRPr="00CF69F7" w:rsidRDefault="00CF69F7" w:rsidP="00CF69F7">
      <w:pPr>
        <w:pStyle w:val="Cita"/>
        <w:rPr>
          <w:i w:val="0"/>
          <w:sz w:val="28"/>
          <w:szCs w:val="28"/>
        </w:rPr>
      </w:pPr>
      <w:r>
        <w:rPr>
          <w:i w:val="0"/>
          <w:sz w:val="28"/>
          <w:szCs w:val="28"/>
        </w:rPr>
        <w:t xml:space="preserve">- </w:t>
      </w:r>
      <w:r w:rsidRPr="00CF69F7">
        <w:rPr>
          <w:i w:val="0"/>
          <w:sz w:val="28"/>
          <w:szCs w:val="28"/>
        </w:rPr>
        <w:t>Implementación</w:t>
      </w:r>
      <w:r>
        <w:rPr>
          <w:i w:val="0"/>
          <w:sz w:val="28"/>
          <w:szCs w:val="28"/>
        </w:rPr>
        <w:t>.</w:t>
      </w:r>
    </w:p>
    <w:p w14:paraId="5987DE24" w14:textId="2C621849" w:rsidR="00CF69F7" w:rsidRPr="00CF69F7" w:rsidRDefault="00CF69F7" w:rsidP="00CF69F7">
      <w:pPr>
        <w:pStyle w:val="Cita"/>
        <w:rPr>
          <w:i w:val="0"/>
          <w:sz w:val="28"/>
          <w:szCs w:val="28"/>
        </w:rPr>
      </w:pPr>
      <w:r>
        <w:rPr>
          <w:i w:val="0"/>
          <w:sz w:val="28"/>
          <w:szCs w:val="28"/>
        </w:rPr>
        <w:t xml:space="preserve">- </w:t>
      </w:r>
      <w:r w:rsidRPr="00CF69F7">
        <w:rPr>
          <w:i w:val="0"/>
          <w:sz w:val="28"/>
          <w:szCs w:val="28"/>
        </w:rPr>
        <w:t>Respuesta</w:t>
      </w:r>
      <w:r>
        <w:rPr>
          <w:i w:val="0"/>
          <w:sz w:val="28"/>
          <w:szCs w:val="28"/>
        </w:rPr>
        <w:t>.</w:t>
      </w:r>
    </w:p>
    <w:p w14:paraId="25635297" w14:textId="77777777" w:rsidR="00F40A25" w:rsidRDefault="00F40A25" w:rsidP="00CF69F7">
      <w:pPr>
        <w:pStyle w:val="Cita"/>
        <w:rPr>
          <w:i w:val="0"/>
          <w:sz w:val="28"/>
          <w:szCs w:val="28"/>
        </w:rPr>
      </w:pPr>
    </w:p>
    <w:tbl>
      <w:tblPr>
        <w:tblStyle w:val="Tablaconcuadrcula"/>
        <w:tblW w:w="10881" w:type="dxa"/>
        <w:tblLayout w:type="fixed"/>
        <w:tblLook w:val="04A0" w:firstRow="1" w:lastRow="0" w:firstColumn="1" w:lastColumn="0" w:noHBand="0" w:noVBand="1"/>
      </w:tblPr>
      <w:tblGrid>
        <w:gridCol w:w="1103"/>
        <w:gridCol w:w="2688"/>
        <w:gridCol w:w="1562"/>
        <w:gridCol w:w="1559"/>
        <w:gridCol w:w="1560"/>
        <w:gridCol w:w="1134"/>
        <w:gridCol w:w="1275"/>
      </w:tblGrid>
      <w:tr w:rsidR="00533E5E" w14:paraId="28647F47" w14:textId="77777777" w:rsidTr="00533E5E">
        <w:tc>
          <w:tcPr>
            <w:tcW w:w="1103" w:type="dxa"/>
          </w:tcPr>
          <w:p w14:paraId="3FE6FC20" w14:textId="28E42A81" w:rsidR="00533E5E" w:rsidRPr="00533E5E" w:rsidRDefault="00533E5E" w:rsidP="00533E5E">
            <w:pPr>
              <w:pStyle w:val="Cita"/>
              <w:rPr>
                <w:b/>
                <w:i w:val="0"/>
                <w:szCs w:val="20"/>
              </w:rPr>
            </w:pPr>
            <w:r w:rsidRPr="00533E5E">
              <w:rPr>
                <w:b/>
                <w:i w:val="0"/>
                <w:szCs w:val="20"/>
              </w:rPr>
              <w:t>Clase</w:t>
            </w:r>
          </w:p>
        </w:tc>
        <w:tc>
          <w:tcPr>
            <w:tcW w:w="2688" w:type="dxa"/>
          </w:tcPr>
          <w:p w14:paraId="1B632ADF" w14:textId="543F4D69" w:rsidR="00533E5E" w:rsidRPr="00533E5E" w:rsidRDefault="00533E5E" w:rsidP="00533E5E">
            <w:pPr>
              <w:pStyle w:val="Cita"/>
              <w:rPr>
                <w:b/>
                <w:i w:val="0"/>
                <w:szCs w:val="20"/>
              </w:rPr>
            </w:pPr>
            <w:r w:rsidRPr="00533E5E">
              <w:rPr>
                <w:b/>
                <w:i w:val="0"/>
                <w:szCs w:val="20"/>
              </w:rPr>
              <w:t>Actividades</w:t>
            </w:r>
          </w:p>
        </w:tc>
        <w:tc>
          <w:tcPr>
            <w:tcW w:w="1562" w:type="dxa"/>
          </w:tcPr>
          <w:p w14:paraId="46707F48" w14:textId="0853E889" w:rsidR="00533E5E" w:rsidRPr="00533E5E" w:rsidRDefault="00533E5E" w:rsidP="00533E5E">
            <w:pPr>
              <w:pStyle w:val="Cita"/>
              <w:rPr>
                <w:b/>
                <w:i w:val="0"/>
                <w:szCs w:val="20"/>
              </w:rPr>
            </w:pPr>
            <w:r w:rsidRPr="00533E5E">
              <w:rPr>
                <w:b/>
                <w:i w:val="0"/>
                <w:szCs w:val="20"/>
              </w:rPr>
              <w:t>Predecesor</w:t>
            </w:r>
          </w:p>
        </w:tc>
        <w:tc>
          <w:tcPr>
            <w:tcW w:w="1559" w:type="dxa"/>
          </w:tcPr>
          <w:p w14:paraId="64CFD7ED" w14:textId="08981BB4" w:rsidR="00533E5E" w:rsidRPr="00533E5E" w:rsidRDefault="00533E5E" w:rsidP="00533E5E">
            <w:pPr>
              <w:pStyle w:val="Cita"/>
              <w:rPr>
                <w:b/>
                <w:i w:val="0"/>
                <w:szCs w:val="20"/>
              </w:rPr>
            </w:pPr>
            <w:r w:rsidRPr="00533E5E">
              <w:rPr>
                <w:b/>
                <w:i w:val="0"/>
                <w:szCs w:val="20"/>
              </w:rPr>
              <w:t>Tiempo Optimista</w:t>
            </w:r>
          </w:p>
        </w:tc>
        <w:tc>
          <w:tcPr>
            <w:tcW w:w="1560" w:type="dxa"/>
          </w:tcPr>
          <w:p w14:paraId="149B9915" w14:textId="4E6B7F9D" w:rsidR="00533E5E" w:rsidRPr="00533E5E" w:rsidRDefault="00533E5E" w:rsidP="00533E5E">
            <w:pPr>
              <w:pStyle w:val="Cita"/>
              <w:rPr>
                <w:b/>
                <w:i w:val="0"/>
                <w:szCs w:val="20"/>
              </w:rPr>
            </w:pPr>
            <w:r w:rsidRPr="00533E5E">
              <w:rPr>
                <w:b/>
                <w:i w:val="0"/>
                <w:szCs w:val="20"/>
              </w:rPr>
              <w:t>Tiempo mas Probable</w:t>
            </w:r>
          </w:p>
        </w:tc>
        <w:tc>
          <w:tcPr>
            <w:tcW w:w="1134" w:type="dxa"/>
          </w:tcPr>
          <w:p w14:paraId="304C8961" w14:textId="0D0B7EDB" w:rsidR="00533E5E" w:rsidRPr="00533E5E" w:rsidRDefault="00533E5E" w:rsidP="00533E5E">
            <w:pPr>
              <w:pStyle w:val="Cita"/>
              <w:rPr>
                <w:b/>
                <w:i w:val="0"/>
                <w:szCs w:val="20"/>
              </w:rPr>
            </w:pPr>
            <w:r w:rsidRPr="00533E5E">
              <w:rPr>
                <w:b/>
                <w:i w:val="0"/>
                <w:szCs w:val="20"/>
              </w:rPr>
              <w:t>Tiempo Pesimista</w:t>
            </w:r>
          </w:p>
        </w:tc>
        <w:tc>
          <w:tcPr>
            <w:tcW w:w="1275" w:type="dxa"/>
          </w:tcPr>
          <w:p w14:paraId="033F2469" w14:textId="0D0E62B7" w:rsidR="00533E5E" w:rsidRPr="00533E5E" w:rsidRDefault="00533E5E" w:rsidP="00533E5E">
            <w:pPr>
              <w:pStyle w:val="Cita"/>
              <w:rPr>
                <w:b/>
                <w:i w:val="0"/>
                <w:szCs w:val="20"/>
              </w:rPr>
            </w:pPr>
            <w:r w:rsidRPr="00533E5E">
              <w:rPr>
                <w:b/>
                <w:i w:val="0"/>
                <w:szCs w:val="20"/>
              </w:rPr>
              <w:t>Tiempo Esperado</w:t>
            </w:r>
          </w:p>
        </w:tc>
      </w:tr>
      <w:tr w:rsidR="00533E5E" w14:paraId="2AB65C67" w14:textId="77777777" w:rsidTr="00533E5E">
        <w:tc>
          <w:tcPr>
            <w:tcW w:w="1103" w:type="dxa"/>
          </w:tcPr>
          <w:p w14:paraId="327383F0" w14:textId="29BFFF2A" w:rsidR="00533E5E" w:rsidRDefault="00533E5E" w:rsidP="00533E5E">
            <w:pPr>
              <w:jc w:val="center"/>
            </w:pPr>
            <w:r>
              <w:t>A</w:t>
            </w:r>
          </w:p>
        </w:tc>
        <w:tc>
          <w:tcPr>
            <w:tcW w:w="2688" w:type="dxa"/>
          </w:tcPr>
          <w:p w14:paraId="14996110" w14:textId="422B4F79" w:rsidR="00533E5E" w:rsidRPr="00533E5E" w:rsidRDefault="00533E5E" w:rsidP="00533E5E">
            <w:pPr>
              <w:pStyle w:val="Cita"/>
              <w:rPr>
                <w:b/>
                <w:i w:val="0"/>
                <w:sz w:val="22"/>
              </w:rPr>
            </w:pPr>
            <w:r w:rsidRPr="00533E5E">
              <w:rPr>
                <w:b/>
                <w:i w:val="0"/>
                <w:sz w:val="22"/>
              </w:rPr>
              <w:t>Identificación del Problema.</w:t>
            </w:r>
          </w:p>
        </w:tc>
        <w:tc>
          <w:tcPr>
            <w:tcW w:w="1562" w:type="dxa"/>
          </w:tcPr>
          <w:p w14:paraId="5B2D523E" w14:textId="59848044" w:rsidR="00533E5E" w:rsidRDefault="00533E5E" w:rsidP="00533E5E">
            <w:pPr>
              <w:jc w:val="center"/>
            </w:pPr>
            <w:r>
              <w:t>No Aplica</w:t>
            </w:r>
          </w:p>
        </w:tc>
        <w:tc>
          <w:tcPr>
            <w:tcW w:w="1559" w:type="dxa"/>
          </w:tcPr>
          <w:p w14:paraId="74B8ED89" w14:textId="6DDEC07B" w:rsidR="00533E5E" w:rsidRDefault="00CB5A73" w:rsidP="00533E5E">
            <w:pPr>
              <w:jc w:val="center"/>
            </w:pPr>
            <w:r>
              <w:t>1</w:t>
            </w:r>
          </w:p>
        </w:tc>
        <w:tc>
          <w:tcPr>
            <w:tcW w:w="1560" w:type="dxa"/>
          </w:tcPr>
          <w:p w14:paraId="757D98E0" w14:textId="158B1E68" w:rsidR="00533E5E" w:rsidRDefault="00CB5A73" w:rsidP="00533E5E">
            <w:pPr>
              <w:jc w:val="center"/>
            </w:pPr>
            <w:r>
              <w:t>2</w:t>
            </w:r>
          </w:p>
        </w:tc>
        <w:tc>
          <w:tcPr>
            <w:tcW w:w="1134" w:type="dxa"/>
          </w:tcPr>
          <w:p w14:paraId="6E5ED02B" w14:textId="151A28AB" w:rsidR="00533E5E" w:rsidRDefault="00CB5A73" w:rsidP="00533E5E">
            <w:pPr>
              <w:jc w:val="center"/>
            </w:pPr>
            <w:r>
              <w:t>3</w:t>
            </w:r>
          </w:p>
        </w:tc>
        <w:tc>
          <w:tcPr>
            <w:tcW w:w="1275" w:type="dxa"/>
          </w:tcPr>
          <w:p w14:paraId="4664F922" w14:textId="1DC6260C" w:rsidR="00533E5E" w:rsidRDefault="00CB5A73" w:rsidP="00533E5E">
            <w:pPr>
              <w:jc w:val="center"/>
            </w:pPr>
            <w:r>
              <w:t>2</w:t>
            </w:r>
          </w:p>
        </w:tc>
      </w:tr>
      <w:tr w:rsidR="00533E5E" w14:paraId="4C9ABF5A" w14:textId="77777777" w:rsidTr="00533E5E">
        <w:tc>
          <w:tcPr>
            <w:tcW w:w="1103" w:type="dxa"/>
          </w:tcPr>
          <w:p w14:paraId="3103A719" w14:textId="7C2D2CB8" w:rsidR="00533E5E" w:rsidRDefault="00533E5E" w:rsidP="00533E5E">
            <w:pPr>
              <w:jc w:val="center"/>
            </w:pPr>
            <w:r>
              <w:t>B</w:t>
            </w:r>
          </w:p>
        </w:tc>
        <w:tc>
          <w:tcPr>
            <w:tcW w:w="2688" w:type="dxa"/>
          </w:tcPr>
          <w:p w14:paraId="742E2F17" w14:textId="42E12385" w:rsidR="00533E5E" w:rsidRPr="00533E5E" w:rsidRDefault="00533E5E" w:rsidP="00533E5E">
            <w:pPr>
              <w:pStyle w:val="Cita"/>
              <w:rPr>
                <w:b/>
                <w:i w:val="0"/>
                <w:sz w:val="22"/>
              </w:rPr>
            </w:pPr>
            <w:r w:rsidRPr="00533E5E">
              <w:rPr>
                <w:b/>
                <w:i w:val="0"/>
                <w:sz w:val="22"/>
              </w:rPr>
              <w:t>Planteamiento del Problema.</w:t>
            </w:r>
          </w:p>
        </w:tc>
        <w:tc>
          <w:tcPr>
            <w:tcW w:w="1562" w:type="dxa"/>
          </w:tcPr>
          <w:p w14:paraId="2AD16A5C" w14:textId="6A1A2633" w:rsidR="00533E5E" w:rsidRDefault="00533E5E" w:rsidP="00533E5E">
            <w:pPr>
              <w:jc w:val="center"/>
            </w:pPr>
            <w:r>
              <w:t>A</w:t>
            </w:r>
          </w:p>
        </w:tc>
        <w:tc>
          <w:tcPr>
            <w:tcW w:w="1559" w:type="dxa"/>
          </w:tcPr>
          <w:p w14:paraId="3EEA1F91" w14:textId="0F47FA97" w:rsidR="00533E5E" w:rsidRDefault="000257EE" w:rsidP="00533E5E">
            <w:pPr>
              <w:jc w:val="center"/>
            </w:pPr>
            <w:r>
              <w:t>2</w:t>
            </w:r>
          </w:p>
        </w:tc>
        <w:tc>
          <w:tcPr>
            <w:tcW w:w="1560" w:type="dxa"/>
          </w:tcPr>
          <w:p w14:paraId="36C9D6D7" w14:textId="55AE691C" w:rsidR="00533E5E" w:rsidRDefault="00CB5A73" w:rsidP="00533E5E">
            <w:pPr>
              <w:jc w:val="center"/>
            </w:pPr>
            <w:r>
              <w:t>2</w:t>
            </w:r>
          </w:p>
        </w:tc>
        <w:tc>
          <w:tcPr>
            <w:tcW w:w="1134" w:type="dxa"/>
          </w:tcPr>
          <w:p w14:paraId="7843D5C9" w14:textId="57652EB9" w:rsidR="00533E5E" w:rsidRDefault="000257EE" w:rsidP="00533E5E">
            <w:pPr>
              <w:jc w:val="center"/>
            </w:pPr>
            <w:r>
              <w:t>3</w:t>
            </w:r>
          </w:p>
        </w:tc>
        <w:tc>
          <w:tcPr>
            <w:tcW w:w="1275" w:type="dxa"/>
          </w:tcPr>
          <w:p w14:paraId="5D6D7E7F" w14:textId="5FBE4E11" w:rsidR="00533E5E" w:rsidRDefault="000257EE" w:rsidP="00533E5E">
            <w:pPr>
              <w:jc w:val="center"/>
            </w:pPr>
            <w:r>
              <w:t>2,1</w:t>
            </w:r>
          </w:p>
        </w:tc>
      </w:tr>
      <w:tr w:rsidR="00533E5E" w14:paraId="762B6992" w14:textId="77777777" w:rsidTr="00533E5E">
        <w:tc>
          <w:tcPr>
            <w:tcW w:w="1103" w:type="dxa"/>
          </w:tcPr>
          <w:p w14:paraId="67ABCB24" w14:textId="7CABE85D" w:rsidR="00533E5E" w:rsidRDefault="00533E5E" w:rsidP="00533E5E">
            <w:pPr>
              <w:jc w:val="center"/>
            </w:pPr>
            <w:r>
              <w:t>C</w:t>
            </w:r>
          </w:p>
        </w:tc>
        <w:tc>
          <w:tcPr>
            <w:tcW w:w="2688" w:type="dxa"/>
          </w:tcPr>
          <w:p w14:paraId="449D100D" w14:textId="73071E77" w:rsidR="00533E5E" w:rsidRPr="00533E5E" w:rsidRDefault="00533E5E" w:rsidP="00533E5E">
            <w:pPr>
              <w:pStyle w:val="Cita"/>
              <w:rPr>
                <w:b/>
                <w:i w:val="0"/>
                <w:sz w:val="22"/>
              </w:rPr>
            </w:pPr>
            <w:r w:rsidRPr="00533E5E">
              <w:rPr>
                <w:b/>
                <w:i w:val="0"/>
                <w:sz w:val="22"/>
              </w:rPr>
              <w:t>Análisis del Problema.</w:t>
            </w:r>
          </w:p>
        </w:tc>
        <w:tc>
          <w:tcPr>
            <w:tcW w:w="1562" w:type="dxa"/>
          </w:tcPr>
          <w:p w14:paraId="587D92BF" w14:textId="08385151" w:rsidR="00533E5E" w:rsidRDefault="00533E5E" w:rsidP="00533E5E">
            <w:pPr>
              <w:jc w:val="center"/>
            </w:pPr>
            <w:r>
              <w:t>B</w:t>
            </w:r>
          </w:p>
        </w:tc>
        <w:tc>
          <w:tcPr>
            <w:tcW w:w="1559" w:type="dxa"/>
          </w:tcPr>
          <w:p w14:paraId="647382ED" w14:textId="65C55CA8" w:rsidR="00533E5E" w:rsidRDefault="000257EE" w:rsidP="00533E5E">
            <w:pPr>
              <w:jc w:val="center"/>
            </w:pPr>
            <w:r>
              <w:t>2</w:t>
            </w:r>
          </w:p>
        </w:tc>
        <w:tc>
          <w:tcPr>
            <w:tcW w:w="1560" w:type="dxa"/>
          </w:tcPr>
          <w:p w14:paraId="3E729A43" w14:textId="5F808886" w:rsidR="00533E5E" w:rsidRDefault="000257EE" w:rsidP="00533E5E">
            <w:pPr>
              <w:jc w:val="center"/>
            </w:pPr>
            <w:r>
              <w:t>2</w:t>
            </w:r>
          </w:p>
        </w:tc>
        <w:tc>
          <w:tcPr>
            <w:tcW w:w="1134" w:type="dxa"/>
          </w:tcPr>
          <w:p w14:paraId="4D94BFDA" w14:textId="6102614F" w:rsidR="00533E5E" w:rsidRDefault="000257EE" w:rsidP="00533E5E">
            <w:pPr>
              <w:jc w:val="center"/>
            </w:pPr>
            <w:r>
              <w:t>3</w:t>
            </w:r>
          </w:p>
        </w:tc>
        <w:tc>
          <w:tcPr>
            <w:tcW w:w="1275" w:type="dxa"/>
          </w:tcPr>
          <w:p w14:paraId="5E90DAEC" w14:textId="335BEB5E" w:rsidR="00533E5E" w:rsidRDefault="000257EE" w:rsidP="00533E5E">
            <w:pPr>
              <w:jc w:val="center"/>
            </w:pPr>
            <w:r>
              <w:t>2,1</w:t>
            </w:r>
          </w:p>
        </w:tc>
      </w:tr>
      <w:tr w:rsidR="00533E5E" w14:paraId="26AF957F" w14:textId="77777777" w:rsidTr="00533E5E">
        <w:tc>
          <w:tcPr>
            <w:tcW w:w="1103" w:type="dxa"/>
          </w:tcPr>
          <w:p w14:paraId="7A7DFE12" w14:textId="495F31AE" w:rsidR="00533E5E" w:rsidRDefault="00533E5E" w:rsidP="00533E5E">
            <w:pPr>
              <w:jc w:val="center"/>
            </w:pPr>
            <w:r>
              <w:t>D</w:t>
            </w:r>
          </w:p>
        </w:tc>
        <w:tc>
          <w:tcPr>
            <w:tcW w:w="2688" w:type="dxa"/>
          </w:tcPr>
          <w:p w14:paraId="4E88F871" w14:textId="55E28CFE" w:rsidR="00533E5E" w:rsidRPr="00533E5E" w:rsidRDefault="00533E5E" w:rsidP="00533E5E">
            <w:pPr>
              <w:pStyle w:val="Cita"/>
              <w:rPr>
                <w:b/>
                <w:i w:val="0"/>
                <w:sz w:val="22"/>
              </w:rPr>
            </w:pPr>
            <w:r w:rsidRPr="00533E5E">
              <w:rPr>
                <w:b/>
                <w:i w:val="0"/>
                <w:sz w:val="22"/>
              </w:rPr>
              <w:t>Solución al Problema.</w:t>
            </w:r>
          </w:p>
        </w:tc>
        <w:tc>
          <w:tcPr>
            <w:tcW w:w="1562" w:type="dxa"/>
          </w:tcPr>
          <w:p w14:paraId="77AFE349" w14:textId="73943B48" w:rsidR="00533E5E" w:rsidRDefault="00533E5E" w:rsidP="00533E5E">
            <w:pPr>
              <w:jc w:val="center"/>
            </w:pPr>
            <w:r>
              <w:t>C</w:t>
            </w:r>
          </w:p>
        </w:tc>
        <w:tc>
          <w:tcPr>
            <w:tcW w:w="1559" w:type="dxa"/>
          </w:tcPr>
          <w:p w14:paraId="31AF585D" w14:textId="36218159" w:rsidR="00533E5E" w:rsidRDefault="000257EE" w:rsidP="00533E5E">
            <w:pPr>
              <w:jc w:val="center"/>
            </w:pPr>
            <w:r>
              <w:t>2</w:t>
            </w:r>
          </w:p>
        </w:tc>
        <w:tc>
          <w:tcPr>
            <w:tcW w:w="1560" w:type="dxa"/>
          </w:tcPr>
          <w:p w14:paraId="2EDDB08B" w14:textId="755CF165" w:rsidR="00533E5E" w:rsidRDefault="000257EE" w:rsidP="00533E5E">
            <w:pPr>
              <w:jc w:val="center"/>
            </w:pPr>
            <w:r>
              <w:t>2</w:t>
            </w:r>
          </w:p>
        </w:tc>
        <w:tc>
          <w:tcPr>
            <w:tcW w:w="1134" w:type="dxa"/>
          </w:tcPr>
          <w:p w14:paraId="09CA8649" w14:textId="09A5996B" w:rsidR="00533E5E" w:rsidRDefault="000257EE" w:rsidP="00533E5E">
            <w:pPr>
              <w:jc w:val="center"/>
            </w:pPr>
            <w:r>
              <w:t>4</w:t>
            </w:r>
          </w:p>
        </w:tc>
        <w:tc>
          <w:tcPr>
            <w:tcW w:w="1275" w:type="dxa"/>
          </w:tcPr>
          <w:p w14:paraId="398E646E" w14:textId="3E6C0022" w:rsidR="00533E5E" w:rsidRDefault="000257EE" w:rsidP="00533E5E">
            <w:pPr>
              <w:jc w:val="center"/>
            </w:pPr>
            <w:r>
              <w:t>2,3</w:t>
            </w:r>
          </w:p>
        </w:tc>
      </w:tr>
      <w:tr w:rsidR="00533E5E" w14:paraId="0AB74EC2" w14:textId="77777777" w:rsidTr="00533E5E">
        <w:tc>
          <w:tcPr>
            <w:tcW w:w="1103" w:type="dxa"/>
          </w:tcPr>
          <w:p w14:paraId="3906F231" w14:textId="201FE316" w:rsidR="00533E5E" w:rsidRDefault="00533D28" w:rsidP="00533E5E">
            <w:pPr>
              <w:jc w:val="center"/>
            </w:pPr>
            <w:r>
              <w:t>E</w:t>
            </w:r>
          </w:p>
        </w:tc>
        <w:tc>
          <w:tcPr>
            <w:tcW w:w="2688" w:type="dxa"/>
          </w:tcPr>
          <w:p w14:paraId="5A861F76" w14:textId="4BB2B5EE" w:rsidR="00533E5E" w:rsidRPr="00533E5E" w:rsidRDefault="00533E5E" w:rsidP="00533E5E">
            <w:pPr>
              <w:pStyle w:val="Cita"/>
              <w:rPr>
                <w:b/>
                <w:i w:val="0"/>
                <w:sz w:val="22"/>
              </w:rPr>
            </w:pPr>
            <w:r w:rsidRPr="00533E5E">
              <w:rPr>
                <w:b/>
                <w:i w:val="0"/>
                <w:sz w:val="22"/>
              </w:rPr>
              <w:t>Diseño Solución.</w:t>
            </w:r>
          </w:p>
        </w:tc>
        <w:tc>
          <w:tcPr>
            <w:tcW w:w="1562" w:type="dxa"/>
          </w:tcPr>
          <w:p w14:paraId="6671CDA7" w14:textId="18B33577" w:rsidR="00533E5E" w:rsidRDefault="00533E5E" w:rsidP="00533E5E">
            <w:pPr>
              <w:jc w:val="center"/>
            </w:pPr>
            <w:r>
              <w:t>D</w:t>
            </w:r>
          </w:p>
        </w:tc>
        <w:tc>
          <w:tcPr>
            <w:tcW w:w="1559" w:type="dxa"/>
          </w:tcPr>
          <w:p w14:paraId="36EB6D10" w14:textId="504DF929" w:rsidR="00533E5E" w:rsidRDefault="000257EE" w:rsidP="00533E5E">
            <w:pPr>
              <w:jc w:val="center"/>
            </w:pPr>
            <w:r>
              <w:t>1</w:t>
            </w:r>
          </w:p>
        </w:tc>
        <w:tc>
          <w:tcPr>
            <w:tcW w:w="1560" w:type="dxa"/>
          </w:tcPr>
          <w:p w14:paraId="00C3E026" w14:textId="5A5C6772" w:rsidR="00533E5E" w:rsidRDefault="000257EE" w:rsidP="00533E5E">
            <w:pPr>
              <w:jc w:val="center"/>
            </w:pPr>
            <w:r>
              <w:t>2</w:t>
            </w:r>
          </w:p>
        </w:tc>
        <w:tc>
          <w:tcPr>
            <w:tcW w:w="1134" w:type="dxa"/>
          </w:tcPr>
          <w:p w14:paraId="757AC367" w14:textId="25F95A2E" w:rsidR="00533E5E" w:rsidRDefault="000257EE" w:rsidP="00533E5E">
            <w:pPr>
              <w:jc w:val="center"/>
            </w:pPr>
            <w:r>
              <w:t>3</w:t>
            </w:r>
          </w:p>
        </w:tc>
        <w:tc>
          <w:tcPr>
            <w:tcW w:w="1275" w:type="dxa"/>
          </w:tcPr>
          <w:p w14:paraId="01A75011" w14:textId="6A05616A" w:rsidR="00533E5E" w:rsidRDefault="000257EE" w:rsidP="00533E5E">
            <w:pPr>
              <w:jc w:val="center"/>
            </w:pPr>
            <w:r>
              <w:t>2</w:t>
            </w:r>
          </w:p>
        </w:tc>
      </w:tr>
      <w:tr w:rsidR="00533E5E" w14:paraId="320B01A5" w14:textId="77777777" w:rsidTr="00533E5E">
        <w:tc>
          <w:tcPr>
            <w:tcW w:w="1103" w:type="dxa"/>
          </w:tcPr>
          <w:p w14:paraId="35550CE5" w14:textId="72CCEFB7" w:rsidR="00533E5E" w:rsidRDefault="00533D28" w:rsidP="00533E5E">
            <w:pPr>
              <w:jc w:val="center"/>
            </w:pPr>
            <w:r>
              <w:t>F</w:t>
            </w:r>
          </w:p>
        </w:tc>
        <w:tc>
          <w:tcPr>
            <w:tcW w:w="2688" w:type="dxa"/>
          </w:tcPr>
          <w:p w14:paraId="1ADC76D0" w14:textId="4D0F498F" w:rsidR="00533E5E" w:rsidRPr="00533E5E" w:rsidRDefault="00533E5E" w:rsidP="00533E5E">
            <w:pPr>
              <w:pStyle w:val="Cita"/>
              <w:rPr>
                <w:b/>
                <w:i w:val="0"/>
                <w:sz w:val="22"/>
              </w:rPr>
            </w:pPr>
            <w:r w:rsidRPr="00533E5E">
              <w:rPr>
                <w:b/>
                <w:i w:val="0"/>
                <w:sz w:val="22"/>
              </w:rPr>
              <w:t>Busca de Materiales.</w:t>
            </w:r>
          </w:p>
        </w:tc>
        <w:tc>
          <w:tcPr>
            <w:tcW w:w="1562" w:type="dxa"/>
          </w:tcPr>
          <w:p w14:paraId="16C6BB94" w14:textId="4AF76967" w:rsidR="00533E5E" w:rsidRDefault="00B45317" w:rsidP="00533E5E">
            <w:pPr>
              <w:jc w:val="center"/>
            </w:pPr>
            <w:r>
              <w:t>E</w:t>
            </w:r>
          </w:p>
        </w:tc>
        <w:tc>
          <w:tcPr>
            <w:tcW w:w="1559" w:type="dxa"/>
          </w:tcPr>
          <w:p w14:paraId="6116ECD3" w14:textId="6B76FD04" w:rsidR="00533E5E" w:rsidRDefault="000257EE" w:rsidP="00533E5E">
            <w:pPr>
              <w:jc w:val="center"/>
            </w:pPr>
            <w:r>
              <w:t>1</w:t>
            </w:r>
          </w:p>
        </w:tc>
        <w:tc>
          <w:tcPr>
            <w:tcW w:w="1560" w:type="dxa"/>
          </w:tcPr>
          <w:p w14:paraId="47884ADB" w14:textId="4ED576AB" w:rsidR="00533E5E" w:rsidRDefault="000257EE" w:rsidP="00533E5E">
            <w:pPr>
              <w:jc w:val="center"/>
            </w:pPr>
            <w:r>
              <w:t>2</w:t>
            </w:r>
          </w:p>
        </w:tc>
        <w:tc>
          <w:tcPr>
            <w:tcW w:w="1134" w:type="dxa"/>
          </w:tcPr>
          <w:p w14:paraId="52ACA0CE" w14:textId="6E364D78" w:rsidR="00533E5E" w:rsidRDefault="000257EE" w:rsidP="00533E5E">
            <w:pPr>
              <w:jc w:val="center"/>
            </w:pPr>
            <w:r>
              <w:t>2</w:t>
            </w:r>
          </w:p>
        </w:tc>
        <w:tc>
          <w:tcPr>
            <w:tcW w:w="1275" w:type="dxa"/>
          </w:tcPr>
          <w:p w14:paraId="43A1D23B" w14:textId="3446DC25" w:rsidR="00533E5E" w:rsidRDefault="000257EE" w:rsidP="00533E5E">
            <w:pPr>
              <w:jc w:val="center"/>
            </w:pPr>
            <w:r>
              <w:t>1,8</w:t>
            </w:r>
          </w:p>
        </w:tc>
      </w:tr>
      <w:tr w:rsidR="00533E5E" w14:paraId="27F0AE14" w14:textId="77777777" w:rsidTr="00533E5E">
        <w:tc>
          <w:tcPr>
            <w:tcW w:w="1103" w:type="dxa"/>
          </w:tcPr>
          <w:p w14:paraId="6B4AD31B" w14:textId="39D71E36" w:rsidR="00533E5E" w:rsidRDefault="00533D28" w:rsidP="00533E5E">
            <w:pPr>
              <w:jc w:val="center"/>
            </w:pPr>
            <w:r>
              <w:t>G</w:t>
            </w:r>
          </w:p>
        </w:tc>
        <w:tc>
          <w:tcPr>
            <w:tcW w:w="2688" w:type="dxa"/>
          </w:tcPr>
          <w:p w14:paraId="3091AD8B" w14:textId="72624F98" w:rsidR="00533E5E" w:rsidRPr="00533E5E" w:rsidRDefault="00533E5E" w:rsidP="00533E5E">
            <w:pPr>
              <w:pStyle w:val="Cita"/>
              <w:rPr>
                <w:b/>
                <w:i w:val="0"/>
                <w:sz w:val="22"/>
              </w:rPr>
            </w:pPr>
            <w:r w:rsidRPr="00533E5E">
              <w:rPr>
                <w:b/>
                <w:i w:val="0"/>
                <w:sz w:val="22"/>
              </w:rPr>
              <w:t>Compra de Materiales.</w:t>
            </w:r>
          </w:p>
        </w:tc>
        <w:tc>
          <w:tcPr>
            <w:tcW w:w="1562" w:type="dxa"/>
          </w:tcPr>
          <w:p w14:paraId="5FBB755A" w14:textId="03A623E5" w:rsidR="00533E5E" w:rsidRDefault="00B45317" w:rsidP="00533E5E">
            <w:pPr>
              <w:jc w:val="center"/>
            </w:pPr>
            <w:r>
              <w:t>F</w:t>
            </w:r>
          </w:p>
        </w:tc>
        <w:tc>
          <w:tcPr>
            <w:tcW w:w="1559" w:type="dxa"/>
          </w:tcPr>
          <w:p w14:paraId="3591DEF4" w14:textId="1D78527B" w:rsidR="00533E5E" w:rsidRDefault="000257EE" w:rsidP="00533E5E">
            <w:pPr>
              <w:jc w:val="center"/>
            </w:pPr>
            <w:r>
              <w:t>1</w:t>
            </w:r>
          </w:p>
        </w:tc>
        <w:tc>
          <w:tcPr>
            <w:tcW w:w="1560" w:type="dxa"/>
          </w:tcPr>
          <w:p w14:paraId="382307A4" w14:textId="2C0106C3" w:rsidR="00533E5E" w:rsidRDefault="000257EE" w:rsidP="00533E5E">
            <w:pPr>
              <w:jc w:val="center"/>
            </w:pPr>
            <w:r>
              <w:t>1</w:t>
            </w:r>
          </w:p>
        </w:tc>
        <w:tc>
          <w:tcPr>
            <w:tcW w:w="1134" w:type="dxa"/>
          </w:tcPr>
          <w:p w14:paraId="32E8DF9E" w14:textId="3E6D24A8" w:rsidR="00533E5E" w:rsidRDefault="000257EE" w:rsidP="00533E5E">
            <w:pPr>
              <w:jc w:val="center"/>
            </w:pPr>
            <w:r>
              <w:t>2</w:t>
            </w:r>
          </w:p>
        </w:tc>
        <w:tc>
          <w:tcPr>
            <w:tcW w:w="1275" w:type="dxa"/>
          </w:tcPr>
          <w:p w14:paraId="2AD77D5A" w14:textId="7C24153F" w:rsidR="00533E5E" w:rsidRDefault="000257EE" w:rsidP="00533E5E">
            <w:pPr>
              <w:jc w:val="center"/>
            </w:pPr>
            <w:r>
              <w:t>1,1</w:t>
            </w:r>
          </w:p>
        </w:tc>
      </w:tr>
      <w:tr w:rsidR="00533E5E" w14:paraId="06436933" w14:textId="77777777" w:rsidTr="00533E5E">
        <w:tc>
          <w:tcPr>
            <w:tcW w:w="1103" w:type="dxa"/>
          </w:tcPr>
          <w:p w14:paraId="35BB4B19" w14:textId="2AB1D37F" w:rsidR="00533E5E" w:rsidRDefault="00533D28" w:rsidP="00533E5E">
            <w:pPr>
              <w:jc w:val="center"/>
            </w:pPr>
            <w:r>
              <w:t>H</w:t>
            </w:r>
          </w:p>
        </w:tc>
        <w:tc>
          <w:tcPr>
            <w:tcW w:w="2688" w:type="dxa"/>
          </w:tcPr>
          <w:p w14:paraId="6D3CC689" w14:textId="468C4140" w:rsidR="00533E5E" w:rsidRPr="00533E5E" w:rsidRDefault="00533E5E" w:rsidP="00533E5E">
            <w:pPr>
              <w:pStyle w:val="Cita"/>
              <w:rPr>
                <w:b/>
                <w:i w:val="0"/>
                <w:sz w:val="22"/>
              </w:rPr>
            </w:pPr>
            <w:r w:rsidRPr="00533E5E">
              <w:rPr>
                <w:b/>
                <w:i w:val="0"/>
                <w:sz w:val="22"/>
              </w:rPr>
              <w:t>Implementación Materiales.</w:t>
            </w:r>
          </w:p>
        </w:tc>
        <w:tc>
          <w:tcPr>
            <w:tcW w:w="1562" w:type="dxa"/>
          </w:tcPr>
          <w:p w14:paraId="4F996869" w14:textId="157ABF0F" w:rsidR="00533E5E" w:rsidRDefault="00B45317" w:rsidP="00533E5E">
            <w:pPr>
              <w:jc w:val="center"/>
            </w:pPr>
            <w:r>
              <w:t>G</w:t>
            </w:r>
          </w:p>
        </w:tc>
        <w:tc>
          <w:tcPr>
            <w:tcW w:w="1559" w:type="dxa"/>
          </w:tcPr>
          <w:p w14:paraId="4B475AB0" w14:textId="697A0AB8" w:rsidR="00533E5E" w:rsidRDefault="00951E7F" w:rsidP="00533E5E">
            <w:pPr>
              <w:jc w:val="center"/>
            </w:pPr>
            <w:r>
              <w:t>2</w:t>
            </w:r>
          </w:p>
        </w:tc>
        <w:tc>
          <w:tcPr>
            <w:tcW w:w="1560" w:type="dxa"/>
          </w:tcPr>
          <w:p w14:paraId="0B6EE3EA" w14:textId="312548F9" w:rsidR="00533E5E" w:rsidRDefault="000257EE" w:rsidP="00533E5E">
            <w:pPr>
              <w:jc w:val="center"/>
            </w:pPr>
            <w:r>
              <w:t>3</w:t>
            </w:r>
          </w:p>
        </w:tc>
        <w:tc>
          <w:tcPr>
            <w:tcW w:w="1134" w:type="dxa"/>
          </w:tcPr>
          <w:p w14:paraId="382A308B" w14:textId="7E6D4FAC" w:rsidR="00533E5E" w:rsidRDefault="000257EE" w:rsidP="00533E5E">
            <w:pPr>
              <w:jc w:val="center"/>
            </w:pPr>
            <w:r>
              <w:t>4</w:t>
            </w:r>
          </w:p>
        </w:tc>
        <w:tc>
          <w:tcPr>
            <w:tcW w:w="1275" w:type="dxa"/>
          </w:tcPr>
          <w:p w14:paraId="4595289A" w14:textId="09FA1FD8" w:rsidR="00533E5E" w:rsidRDefault="00951E7F" w:rsidP="00533E5E">
            <w:pPr>
              <w:jc w:val="center"/>
            </w:pPr>
            <w:r>
              <w:t>3</w:t>
            </w:r>
          </w:p>
        </w:tc>
      </w:tr>
      <w:tr w:rsidR="00533E5E" w14:paraId="595FBDAE" w14:textId="77777777" w:rsidTr="00533E5E">
        <w:tc>
          <w:tcPr>
            <w:tcW w:w="1103" w:type="dxa"/>
          </w:tcPr>
          <w:p w14:paraId="6327876B" w14:textId="6A39EB85" w:rsidR="00533E5E" w:rsidRDefault="00533D28" w:rsidP="00533E5E">
            <w:pPr>
              <w:jc w:val="center"/>
            </w:pPr>
            <w:r>
              <w:t>I</w:t>
            </w:r>
          </w:p>
        </w:tc>
        <w:tc>
          <w:tcPr>
            <w:tcW w:w="2688" w:type="dxa"/>
          </w:tcPr>
          <w:p w14:paraId="7E82EF0E" w14:textId="18E2BACA" w:rsidR="00533E5E" w:rsidRPr="00533E5E" w:rsidRDefault="00533E5E" w:rsidP="00533E5E">
            <w:pPr>
              <w:pStyle w:val="Cita"/>
              <w:rPr>
                <w:b/>
                <w:i w:val="0"/>
                <w:sz w:val="22"/>
              </w:rPr>
            </w:pPr>
            <w:r w:rsidRPr="00533E5E">
              <w:rPr>
                <w:b/>
                <w:i w:val="0"/>
                <w:sz w:val="22"/>
              </w:rPr>
              <w:t>Diseño Software.</w:t>
            </w:r>
          </w:p>
        </w:tc>
        <w:tc>
          <w:tcPr>
            <w:tcW w:w="1562" w:type="dxa"/>
          </w:tcPr>
          <w:p w14:paraId="0019EE77" w14:textId="4CF575F5" w:rsidR="00533E5E" w:rsidRDefault="00B45317" w:rsidP="00533E5E">
            <w:pPr>
              <w:jc w:val="center"/>
            </w:pPr>
            <w:r>
              <w:t>F, G, H</w:t>
            </w:r>
          </w:p>
        </w:tc>
        <w:tc>
          <w:tcPr>
            <w:tcW w:w="1559" w:type="dxa"/>
          </w:tcPr>
          <w:p w14:paraId="7DDE00CD" w14:textId="5BA463A1" w:rsidR="00533E5E" w:rsidRDefault="00951E7F" w:rsidP="00533E5E">
            <w:pPr>
              <w:jc w:val="center"/>
            </w:pPr>
            <w:r>
              <w:t>2</w:t>
            </w:r>
          </w:p>
        </w:tc>
        <w:tc>
          <w:tcPr>
            <w:tcW w:w="1560" w:type="dxa"/>
          </w:tcPr>
          <w:p w14:paraId="48D1B3CE" w14:textId="4C8F003D" w:rsidR="00533E5E" w:rsidRDefault="00951E7F" w:rsidP="00533E5E">
            <w:pPr>
              <w:jc w:val="center"/>
            </w:pPr>
            <w:r>
              <w:t>3</w:t>
            </w:r>
          </w:p>
        </w:tc>
        <w:tc>
          <w:tcPr>
            <w:tcW w:w="1134" w:type="dxa"/>
          </w:tcPr>
          <w:p w14:paraId="2FEBCCB7" w14:textId="2508FB74" w:rsidR="00533E5E" w:rsidRDefault="00951E7F" w:rsidP="00533E5E">
            <w:pPr>
              <w:jc w:val="center"/>
            </w:pPr>
            <w:r>
              <w:t>4</w:t>
            </w:r>
          </w:p>
        </w:tc>
        <w:tc>
          <w:tcPr>
            <w:tcW w:w="1275" w:type="dxa"/>
          </w:tcPr>
          <w:p w14:paraId="04194B05" w14:textId="64A35C11" w:rsidR="00533E5E" w:rsidRDefault="00951E7F" w:rsidP="00533E5E">
            <w:pPr>
              <w:jc w:val="center"/>
            </w:pPr>
            <w:r>
              <w:t>3</w:t>
            </w:r>
          </w:p>
        </w:tc>
      </w:tr>
      <w:tr w:rsidR="00533E5E" w14:paraId="467172A5" w14:textId="77777777" w:rsidTr="00533E5E">
        <w:tc>
          <w:tcPr>
            <w:tcW w:w="1103" w:type="dxa"/>
          </w:tcPr>
          <w:p w14:paraId="48FCA543" w14:textId="552AD51B" w:rsidR="00533E5E" w:rsidRDefault="00533D28" w:rsidP="00533E5E">
            <w:pPr>
              <w:jc w:val="center"/>
            </w:pPr>
            <w:r>
              <w:t>J</w:t>
            </w:r>
          </w:p>
        </w:tc>
        <w:tc>
          <w:tcPr>
            <w:tcW w:w="2688" w:type="dxa"/>
          </w:tcPr>
          <w:p w14:paraId="1F5CC825" w14:textId="4A3400C7" w:rsidR="00533E5E" w:rsidRPr="00533E5E" w:rsidRDefault="00533E5E" w:rsidP="00533E5E">
            <w:pPr>
              <w:pStyle w:val="Cita"/>
              <w:rPr>
                <w:b/>
                <w:i w:val="0"/>
                <w:sz w:val="22"/>
              </w:rPr>
            </w:pPr>
            <w:r w:rsidRPr="00533E5E">
              <w:rPr>
                <w:b/>
                <w:i w:val="0"/>
                <w:sz w:val="22"/>
              </w:rPr>
              <w:t>Desarrollo Software.</w:t>
            </w:r>
          </w:p>
        </w:tc>
        <w:tc>
          <w:tcPr>
            <w:tcW w:w="1562" w:type="dxa"/>
          </w:tcPr>
          <w:p w14:paraId="4576EDE3" w14:textId="4882A7CD" w:rsidR="00533E5E" w:rsidRDefault="00B45317" w:rsidP="00533E5E">
            <w:pPr>
              <w:jc w:val="center"/>
            </w:pPr>
            <w:r>
              <w:t>I</w:t>
            </w:r>
          </w:p>
        </w:tc>
        <w:tc>
          <w:tcPr>
            <w:tcW w:w="1559" w:type="dxa"/>
          </w:tcPr>
          <w:p w14:paraId="7E90EB03" w14:textId="355530DE" w:rsidR="00533E5E" w:rsidRDefault="00951E7F" w:rsidP="00533E5E">
            <w:pPr>
              <w:jc w:val="center"/>
            </w:pPr>
            <w:r>
              <w:t>3</w:t>
            </w:r>
          </w:p>
        </w:tc>
        <w:tc>
          <w:tcPr>
            <w:tcW w:w="1560" w:type="dxa"/>
          </w:tcPr>
          <w:p w14:paraId="1894D238" w14:textId="7FA78AB4" w:rsidR="00533E5E" w:rsidRDefault="00951E7F" w:rsidP="00533E5E">
            <w:pPr>
              <w:jc w:val="center"/>
            </w:pPr>
            <w:r>
              <w:t>4</w:t>
            </w:r>
          </w:p>
        </w:tc>
        <w:tc>
          <w:tcPr>
            <w:tcW w:w="1134" w:type="dxa"/>
          </w:tcPr>
          <w:p w14:paraId="20517933" w14:textId="59811227" w:rsidR="00533E5E" w:rsidRDefault="00951E7F" w:rsidP="00533E5E">
            <w:pPr>
              <w:jc w:val="center"/>
            </w:pPr>
            <w:r>
              <w:t>4</w:t>
            </w:r>
          </w:p>
        </w:tc>
        <w:tc>
          <w:tcPr>
            <w:tcW w:w="1275" w:type="dxa"/>
          </w:tcPr>
          <w:p w14:paraId="70A35E9C" w14:textId="204075EA" w:rsidR="00533E5E" w:rsidRDefault="00951E7F" w:rsidP="00533E5E">
            <w:pPr>
              <w:jc w:val="center"/>
            </w:pPr>
            <w:r>
              <w:t>3,1</w:t>
            </w:r>
          </w:p>
        </w:tc>
      </w:tr>
      <w:tr w:rsidR="00533E5E" w14:paraId="2232E6D0" w14:textId="77777777" w:rsidTr="00533E5E">
        <w:tc>
          <w:tcPr>
            <w:tcW w:w="1103" w:type="dxa"/>
          </w:tcPr>
          <w:p w14:paraId="0947F40B" w14:textId="5E81B970" w:rsidR="00533E5E" w:rsidRDefault="00533D28" w:rsidP="00533E5E">
            <w:pPr>
              <w:jc w:val="center"/>
            </w:pPr>
            <w:r>
              <w:t>K</w:t>
            </w:r>
          </w:p>
        </w:tc>
        <w:tc>
          <w:tcPr>
            <w:tcW w:w="2688" w:type="dxa"/>
          </w:tcPr>
          <w:p w14:paraId="286A0424" w14:textId="281C7E64" w:rsidR="00533E5E" w:rsidRPr="00533E5E" w:rsidRDefault="00533E5E" w:rsidP="00533E5E">
            <w:pPr>
              <w:pStyle w:val="Cita"/>
              <w:rPr>
                <w:b/>
                <w:i w:val="0"/>
                <w:sz w:val="22"/>
              </w:rPr>
            </w:pPr>
            <w:r w:rsidRPr="00533E5E">
              <w:rPr>
                <w:b/>
                <w:i w:val="0"/>
                <w:sz w:val="22"/>
              </w:rPr>
              <w:t>Documentación.</w:t>
            </w:r>
          </w:p>
        </w:tc>
        <w:tc>
          <w:tcPr>
            <w:tcW w:w="1562" w:type="dxa"/>
          </w:tcPr>
          <w:p w14:paraId="062DB11F" w14:textId="6FFFE625" w:rsidR="00533E5E" w:rsidRDefault="00B45317" w:rsidP="00533E5E">
            <w:pPr>
              <w:jc w:val="center"/>
            </w:pPr>
            <w:r>
              <w:t>J</w:t>
            </w:r>
          </w:p>
        </w:tc>
        <w:tc>
          <w:tcPr>
            <w:tcW w:w="1559" w:type="dxa"/>
          </w:tcPr>
          <w:p w14:paraId="21F0B626" w14:textId="63F84D80" w:rsidR="00533E5E" w:rsidRDefault="00951E7F" w:rsidP="00533E5E">
            <w:pPr>
              <w:jc w:val="center"/>
            </w:pPr>
            <w:r>
              <w:t>1</w:t>
            </w:r>
          </w:p>
        </w:tc>
        <w:tc>
          <w:tcPr>
            <w:tcW w:w="1560" w:type="dxa"/>
          </w:tcPr>
          <w:p w14:paraId="2A889903" w14:textId="47C209E1" w:rsidR="00533E5E" w:rsidRDefault="00951E7F" w:rsidP="00533E5E">
            <w:pPr>
              <w:jc w:val="center"/>
            </w:pPr>
            <w:r>
              <w:t>2</w:t>
            </w:r>
          </w:p>
        </w:tc>
        <w:tc>
          <w:tcPr>
            <w:tcW w:w="1134" w:type="dxa"/>
          </w:tcPr>
          <w:p w14:paraId="5562CD53" w14:textId="7A01E988" w:rsidR="00533E5E" w:rsidRDefault="00951E7F" w:rsidP="00533E5E">
            <w:pPr>
              <w:jc w:val="center"/>
            </w:pPr>
            <w:r>
              <w:t>3</w:t>
            </w:r>
          </w:p>
        </w:tc>
        <w:tc>
          <w:tcPr>
            <w:tcW w:w="1275" w:type="dxa"/>
          </w:tcPr>
          <w:p w14:paraId="4A6BBCB2" w14:textId="3668FCB8" w:rsidR="00533E5E" w:rsidRDefault="00951E7F" w:rsidP="00533E5E">
            <w:pPr>
              <w:jc w:val="center"/>
            </w:pPr>
            <w:r>
              <w:t>2</w:t>
            </w:r>
          </w:p>
        </w:tc>
      </w:tr>
      <w:tr w:rsidR="00B45317" w14:paraId="69CE42C3" w14:textId="77777777" w:rsidTr="00533E5E">
        <w:tc>
          <w:tcPr>
            <w:tcW w:w="1103" w:type="dxa"/>
          </w:tcPr>
          <w:p w14:paraId="15CD6D7E" w14:textId="5B3DA944" w:rsidR="00B45317" w:rsidRDefault="00B45317" w:rsidP="00533E5E">
            <w:pPr>
              <w:jc w:val="center"/>
            </w:pPr>
            <w:r>
              <w:t>L</w:t>
            </w:r>
          </w:p>
        </w:tc>
        <w:tc>
          <w:tcPr>
            <w:tcW w:w="2688" w:type="dxa"/>
          </w:tcPr>
          <w:p w14:paraId="04EE2988" w14:textId="267B025F" w:rsidR="00B45317" w:rsidRPr="00B45317" w:rsidRDefault="00B45317" w:rsidP="00533E5E">
            <w:pPr>
              <w:pStyle w:val="Cita"/>
              <w:rPr>
                <w:b/>
                <w:i w:val="0"/>
                <w:sz w:val="22"/>
              </w:rPr>
            </w:pPr>
            <w:r w:rsidRPr="00B45317">
              <w:rPr>
                <w:b/>
                <w:i w:val="0"/>
                <w:sz w:val="22"/>
              </w:rPr>
              <w:t>Capacitación.</w:t>
            </w:r>
          </w:p>
        </w:tc>
        <w:tc>
          <w:tcPr>
            <w:tcW w:w="1562" w:type="dxa"/>
          </w:tcPr>
          <w:p w14:paraId="3FBC0712" w14:textId="24AB89D1" w:rsidR="00B45317" w:rsidRDefault="00B45317" w:rsidP="00533E5E">
            <w:pPr>
              <w:jc w:val="center"/>
            </w:pPr>
            <w:r>
              <w:t>K</w:t>
            </w:r>
          </w:p>
        </w:tc>
        <w:tc>
          <w:tcPr>
            <w:tcW w:w="1559" w:type="dxa"/>
          </w:tcPr>
          <w:p w14:paraId="2B680E03" w14:textId="74B3F17D" w:rsidR="00B45317" w:rsidRDefault="00951E7F" w:rsidP="00533E5E">
            <w:pPr>
              <w:jc w:val="center"/>
            </w:pPr>
            <w:r>
              <w:t>2</w:t>
            </w:r>
          </w:p>
        </w:tc>
        <w:tc>
          <w:tcPr>
            <w:tcW w:w="1560" w:type="dxa"/>
          </w:tcPr>
          <w:p w14:paraId="51EE6613" w14:textId="36442FAA" w:rsidR="00B45317" w:rsidRDefault="00951E7F" w:rsidP="00533E5E">
            <w:pPr>
              <w:jc w:val="center"/>
            </w:pPr>
            <w:r>
              <w:t>2</w:t>
            </w:r>
          </w:p>
        </w:tc>
        <w:tc>
          <w:tcPr>
            <w:tcW w:w="1134" w:type="dxa"/>
          </w:tcPr>
          <w:p w14:paraId="41CED0B4" w14:textId="70E54BEB" w:rsidR="00B45317" w:rsidRDefault="00951E7F" w:rsidP="00533E5E">
            <w:pPr>
              <w:jc w:val="center"/>
            </w:pPr>
            <w:r>
              <w:t>3</w:t>
            </w:r>
          </w:p>
        </w:tc>
        <w:tc>
          <w:tcPr>
            <w:tcW w:w="1275" w:type="dxa"/>
          </w:tcPr>
          <w:p w14:paraId="36294F26" w14:textId="279E7B4C" w:rsidR="00B45317" w:rsidRDefault="00951E7F" w:rsidP="00533E5E">
            <w:pPr>
              <w:jc w:val="center"/>
            </w:pPr>
            <w:r>
              <w:t>2,1</w:t>
            </w:r>
          </w:p>
        </w:tc>
      </w:tr>
      <w:tr w:rsidR="00B45317" w14:paraId="4930A2DD" w14:textId="77777777" w:rsidTr="00533E5E">
        <w:tc>
          <w:tcPr>
            <w:tcW w:w="1103" w:type="dxa"/>
          </w:tcPr>
          <w:p w14:paraId="79CE22BF" w14:textId="1FC326CE" w:rsidR="00B45317" w:rsidRDefault="00B45317" w:rsidP="00533E5E">
            <w:pPr>
              <w:jc w:val="center"/>
            </w:pPr>
            <w:r>
              <w:t>M</w:t>
            </w:r>
          </w:p>
        </w:tc>
        <w:tc>
          <w:tcPr>
            <w:tcW w:w="2688" w:type="dxa"/>
          </w:tcPr>
          <w:p w14:paraId="7417EB20" w14:textId="7B52C03F" w:rsidR="00B45317" w:rsidRPr="00B45317" w:rsidRDefault="00B45317" w:rsidP="00533E5E">
            <w:pPr>
              <w:pStyle w:val="Cita"/>
              <w:rPr>
                <w:b/>
                <w:i w:val="0"/>
                <w:sz w:val="22"/>
              </w:rPr>
            </w:pPr>
            <w:r w:rsidRPr="00B45317">
              <w:rPr>
                <w:b/>
                <w:i w:val="0"/>
                <w:sz w:val="22"/>
              </w:rPr>
              <w:t>Implementación.</w:t>
            </w:r>
          </w:p>
        </w:tc>
        <w:tc>
          <w:tcPr>
            <w:tcW w:w="1562" w:type="dxa"/>
          </w:tcPr>
          <w:p w14:paraId="54A420A3" w14:textId="522DE883" w:rsidR="00B45317" w:rsidRDefault="00B45317" w:rsidP="003E3016">
            <w:pPr>
              <w:jc w:val="center"/>
            </w:pPr>
            <w:r>
              <w:t>K, L</w:t>
            </w:r>
          </w:p>
        </w:tc>
        <w:tc>
          <w:tcPr>
            <w:tcW w:w="1559" w:type="dxa"/>
          </w:tcPr>
          <w:p w14:paraId="3784EA5A" w14:textId="05ECCF15" w:rsidR="00B45317" w:rsidRDefault="00951E7F" w:rsidP="003E3016">
            <w:pPr>
              <w:jc w:val="center"/>
            </w:pPr>
            <w:r>
              <w:t>1</w:t>
            </w:r>
          </w:p>
        </w:tc>
        <w:tc>
          <w:tcPr>
            <w:tcW w:w="1560" w:type="dxa"/>
          </w:tcPr>
          <w:p w14:paraId="011F5012" w14:textId="68D0FC25" w:rsidR="00B45317" w:rsidRDefault="00951E7F" w:rsidP="003E3016">
            <w:pPr>
              <w:jc w:val="center"/>
            </w:pPr>
            <w:r>
              <w:t>1</w:t>
            </w:r>
          </w:p>
        </w:tc>
        <w:tc>
          <w:tcPr>
            <w:tcW w:w="1134" w:type="dxa"/>
          </w:tcPr>
          <w:p w14:paraId="294F800F" w14:textId="3465F507" w:rsidR="00B45317" w:rsidRDefault="00951E7F" w:rsidP="003E3016">
            <w:pPr>
              <w:jc w:val="center"/>
            </w:pPr>
            <w:r>
              <w:t>2</w:t>
            </w:r>
          </w:p>
        </w:tc>
        <w:tc>
          <w:tcPr>
            <w:tcW w:w="1275" w:type="dxa"/>
          </w:tcPr>
          <w:p w14:paraId="69F077CB" w14:textId="4675E25D" w:rsidR="00B45317" w:rsidRDefault="00951E7F" w:rsidP="003E3016">
            <w:pPr>
              <w:jc w:val="center"/>
            </w:pPr>
            <w:r>
              <w:t>1,1</w:t>
            </w:r>
          </w:p>
        </w:tc>
      </w:tr>
    </w:tbl>
    <w:p w14:paraId="37658DBE" w14:textId="77777777" w:rsidR="00CF69F7" w:rsidRDefault="00CF69F7" w:rsidP="00CF69F7"/>
    <w:p w14:paraId="62C35A4D" w14:textId="77777777" w:rsidR="00D05C78" w:rsidRDefault="00D05C78" w:rsidP="00CF69F7"/>
    <w:p w14:paraId="7B6C228C" w14:textId="77777777" w:rsidR="00D05C78" w:rsidRDefault="00D05C78" w:rsidP="00CF69F7"/>
    <w:p w14:paraId="7E76483F" w14:textId="77777777" w:rsidR="00D05C78" w:rsidRDefault="00D05C78" w:rsidP="00CF69F7"/>
    <w:p w14:paraId="1ABE8E9A" w14:textId="77777777" w:rsidR="00D05C78" w:rsidRDefault="00D05C78" w:rsidP="00CF69F7"/>
    <w:p w14:paraId="1B716B36" w14:textId="77777777" w:rsidR="00D05C78" w:rsidRDefault="00D05C78" w:rsidP="00CF69F7"/>
    <w:p w14:paraId="692AB21C" w14:textId="77777777" w:rsidR="00D05C78" w:rsidRPr="00CF69F7" w:rsidRDefault="00D05C78" w:rsidP="00CF69F7"/>
    <w:p w14:paraId="6E641FC1" w14:textId="1C1A3C95" w:rsidR="00F40A25" w:rsidRPr="003E3016" w:rsidRDefault="003E3016" w:rsidP="003E3016">
      <w:pPr>
        <w:pStyle w:val="Listaconvietas"/>
        <w:numPr>
          <w:ilvl w:val="0"/>
          <w:numId w:val="0"/>
        </w:numPr>
        <w:tabs>
          <w:tab w:val="clear" w:pos="360"/>
          <w:tab w:val="left" w:pos="0"/>
        </w:tabs>
        <w:rPr>
          <w:sz w:val="28"/>
          <w:szCs w:val="28"/>
        </w:rPr>
      </w:pPr>
      <w:r w:rsidRPr="003E3016">
        <w:rPr>
          <w:sz w:val="28"/>
          <w:szCs w:val="28"/>
        </w:rPr>
        <w:tab/>
        <w:t>Los números de los tiempos que se dictaminaron en la tabla, el numero equivale semanas</w:t>
      </w:r>
      <w:r w:rsidR="000257EE">
        <w:rPr>
          <w:sz w:val="28"/>
          <w:szCs w:val="28"/>
        </w:rPr>
        <w:t xml:space="preserve">, donde en las semanas solo trabajas días martes, jueves y </w:t>
      </w:r>
      <w:r w:rsidR="001E0C7A">
        <w:rPr>
          <w:sz w:val="28"/>
          <w:szCs w:val="28"/>
        </w:rPr>
        <w:t>sábados</w:t>
      </w:r>
      <w:r w:rsidR="000257EE">
        <w:rPr>
          <w:sz w:val="28"/>
          <w:szCs w:val="28"/>
        </w:rPr>
        <w:t>.</w:t>
      </w:r>
    </w:p>
    <w:p w14:paraId="73E94196" w14:textId="1568FF5A" w:rsidR="003E3016" w:rsidRPr="003E3016" w:rsidRDefault="003E3016" w:rsidP="003E3016">
      <w:pPr>
        <w:pStyle w:val="Listaconvietas"/>
        <w:numPr>
          <w:ilvl w:val="0"/>
          <w:numId w:val="0"/>
        </w:numPr>
        <w:tabs>
          <w:tab w:val="clear" w:pos="360"/>
          <w:tab w:val="left" w:pos="0"/>
        </w:tabs>
        <w:rPr>
          <w:sz w:val="28"/>
          <w:szCs w:val="28"/>
        </w:rPr>
      </w:pPr>
      <w:r w:rsidRPr="003E3016">
        <w:rPr>
          <w:sz w:val="28"/>
          <w:szCs w:val="28"/>
        </w:rPr>
        <w:t xml:space="preserve">Para determinar el tiempo de espera se utiliza la siguiente </w:t>
      </w:r>
      <w:r>
        <w:rPr>
          <w:sz w:val="28"/>
          <w:szCs w:val="28"/>
        </w:rPr>
        <w:t>regla:</w:t>
      </w:r>
    </w:p>
    <w:p w14:paraId="12231219" w14:textId="167158D1" w:rsidR="00F40A25" w:rsidRPr="003E3016" w:rsidRDefault="003E3016" w:rsidP="00B95389">
      <w:pPr>
        <w:pStyle w:val="Listaconvietas"/>
        <w:numPr>
          <w:ilvl w:val="0"/>
          <w:numId w:val="0"/>
        </w:numPr>
        <w:ind w:left="1080"/>
        <w:rPr>
          <w:b/>
        </w:rPr>
      </w:pPr>
      <w:r w:rsidRPr="003E3016">
        <w:rPr>
          <w:b/>
        </w:rPr>
        <w:t>Te = (To + 4(TmasP</w:t>
      </w:r>
      <w:bookmarkStart w:id="0" w:name="_GoBack"/>
      <w:bookmarkEnd w:id="0"/>
      <w:r w:rsidRPr="003E3016">
        <w:rPr>
          <w:b/>
        </w:rPr>
        <w:t>) + Tp) / 6</w:t>
      </w:r>
    </w:p>
    <w:tbl>
      <w:tblPr>
        <w:tblStyle w:val="Tablaconcuadrcula"/>
        <w:tblW w:w="0" w:type="auto"/>
        <w:tblInd w:w="360" w:type="dxa"/>
        <w:tblLook w:val="04A0" w:firstRow="1" w:lastRow="0" w:firstColumn="1" w:lastColumn="0" w:noHBand="0" w:noVBand="1"/>
      </w:tblPr>
      <w:tblGrid>
        <w:gridCol w:w="1449"/>
        <w:gridCol w:w="3555"/>
        <w:gridCol w:w="2748"/>
        <w:gridCol w:w="2573"/>
      </w:tblGrid>
      <w:tr w:rsidR="00533D28" w14:paraId="1F03AD2B" w14:textId="77777777" w:rsidTr="00533D28">
        <w:tc>
          <w:tcPr>
            <w:tcW w:w="1449" w:type="dxa"/>
          </w:tcPr>
          <w:p w14:paraId="66CBD493" w14:textId="4B8F6D37" w:rsidR="00533D28" w:rsidRPr="00533D28" w:rsidRDefault="00533D28" w:rsidP="00533D28">
            <w:pPr>
              <w:pStyle w:val="Listaconvietas"/>
              <w:numPr>
                <w:ilvl w:val="0"/>
                <w:numId w:val="0"/>
              </w:numPr>
              <w:jc w:val="center"/>
              <w:rPr>
                <w:b/>
                <w:sz w:val="24"/>
                <w:szCs w:val="24"/>
              </w:rPr>
            </w:pPr>
            <w:r w:rsidRPr="00533D28">
              <w:rPr>
                <w:b/>
                <w:sz w:val="24"/>
                <w:szCs w:val="24"/>
              </w:rPr>
              <w:t>Clase</w:t>
            </w:r>
          </w:p>
        </w:tc>
        <w:tc>
          <w:tcPr>
            <w:tcW w:w="3555" w:type="dxa"/>
          </w:tcPr>
          <w:p w14:paraId="34A6F9B3" w14:textId="585DA774" w:rsidR="00533D28" w:rsidRPr="00533D28" w:rsidRDefault="00533D28" w:rsidP="00533D28">
            <w:pPr>
              <w:pStyle w:val="Listaconvietas"/>
              <w:numPr>
                <w:ilvl w:val="0"/>
                <w:numId w:val="0"/>
              </w:numPr>
              <w:jc w:val="center"/>
              <w:rPr>
                <w:b/>
                <w:sz w:val="24"/>
                <w:szCs w:val="24"/>
              </w:rPr>
            </w:pPr>
            <w:r w:rsidRPr="00533D28">
              <w:rPr>
                <w:b/>
                <w:sz w:val="24"/>
                <w:szCs w:val="24"/>
              </w:rPr>
              <w:t>Actividad</w:t>
            </w:r>
          </w:p>
        </w:tc>
        <w:tc>
          <w:tcPr>
            <w:tcW w:w="2748" w:type="dxa"/>
          </w:tcPr>
          <w:p w14:paraId="04C609E5" w14:textId="6DACFF04" w:rsidR="00533D28" w:rsidRPr="00533D28" w:rsidRDefault="00533D28" w:rsidP="00533D28">
            <w:pPr>
              <w:pStyle w:val="Listaconvietas"/>
              <w:numPr>
                <w:ilvl w:val="0"/>
                <w:numId w:val="0"/>
              </w:numPr>
              <w:jc w:val="center"/>
              <w:rPr>
                <w:b/>
                <w:sz w:val="24"/>
                <w:szCs w:val="24"/>
              </w:rPr>
            </w:pPr>
            <w:r w:rsidRPr="00533D28">
              <w:rPr>
                <w:b/>
                <w:sz w:val="24"/>
                <w:szCs w:val="24"/>
              </w:rPr>
              <w:t>Predecesora</w:t>
            </w:r>
          </w:p>
        </w:tc>
        <w:tc>
          <w:tcPr>
            <w:tcW w:w="2573" w:type="dxa"/>
          </w:tcPr>
          <w:p w14:paraId="3C763CB5" w14:textId="113BB76D" w:rsidR="00533D28" w:rsidRPr="00533D28" w:rsidRDefault="00533D28" w:rsidP="00533D28">
            <w:pPr>
              <w:pStyle w:val="Listaconvietas"/>
              <w:numPr>
                <w:ilvl w:val="0"/>
                <w:numId w:val="0"/>
              </w:numPr>
              <w:jc w:val="center"/>
              <w:rPr>
                <w:b/>
                <w:sz w:val="24"/>
                <w:szCs w:val="24"/>
              </w:rPr>
            </w:pPr>
            <w:r w:rsidRPr="00533D28">
              <w:rPr>
                <w:b/>
                <w:sz w:val="24"/>
                <w:szCs w:val="24"/>
              </w:rPr>
              <w:t>Tiempo Espera</w:t>
            </w:r>
          </w:p>
        </w:tc>
      </w:tr>
      <w:tr w:rsidR="00B45317" w14:paraId="7A5598FB" w14:textId="77777777" w:rsidTr="00533D28">
        <w:tc>
          <w:tcPr>
            <w:tcW w:w="1449" w:type="dxa"/>
          </w:tcPr>
          <w:p w14:paraId="6B17140C" w14:textId="37EBA1B4" w:rsidR="00B45317" w:rsidRDefault="00B45317" w:rsidP="00533D28">
            <w:pPr>
              <w:pStyle w:val="Listaconvietas"/>
              <w:numPr>
                <w:ilvl w:val="0"/>
                <w:numId w:val="0"/>
              </w:numPr>
              <w:jc w:val="center"/>
            </w:pPr>
            <w:r>
              <w:t>A</w:t>
            </w:r>
          </w:p>
        </w:tc>
        <w:tc>
          <w:tcPr>
            <w:tcW w:w="3555" w:type="dxa"/>
          </w:tcPr>
          <w:p w14:paraId="6F6910DC" w14:textId="3FFCEA62" w:rsidR="00B45317" w:rsidRPr="00533D28" w:rsidRDefault="00B45317" w:rsidP="00533D28">
            <w:pPr>
              <w:pStyle w:val="Listaconvietas"/>
              <w:numPr>
                <w:ilvl w:val="0"/>
                <w:numId w:val="0"/>
              </w:numPr>
              <w:rPr>
                <w:b/>
              </w:rPr>
            </w:pPr>
            <w:r w:rsidRPr="00533D28">
              <w:rPr>
                <w:b/>
                <w:sz w:val="22"/>
              </w:rPr>
              <w:t>Identificación del Problema.</w:t>
            </w:r>
          </w:p>
        </w:tc>
        <w:tc>
          <w:tcPr>
            <w:tcW w:w="2748" w:type="dxa"/>
          </w:tcPr>
          <w:p w14:paraId="2CB8B58B" w14:textId="2590AFD8" w:rsidR="00B45317" w:rsidRDefault="00B45317" w:rsidP="00533D28">
            <w:pPr>
              <w:pStyle w:val="Listaconvietas"/>
              <w:numPr>
                <w:ilvl w:val="0"/>
                <w:numId w:val="0"/>
              </w:numPr>
              <w:jc w:val="center"/>
            </w:pPr>
            <w:r>
              <w:t>No Aplica</w:t>
            </w:r>
          </w:p>
        </w:tc>
        <w:tc>
          <w:tcPr>
            <w:tcW w:w="2573" w:type="dxa"/>
          </w:tcPr>
          <w:p w14:paraId="45196572" w14:textId="22C5BA5E" w:rsidR="00B45317" w:rsidRDefault="000257EE" w:rsidP="00533D28">
            <w:pPr>
              <w:pStyle w:val="Listaconvietas"/>
              <w:numPr>
                <w:ilvl w:val="0"/>
                <w:numId w:val="0"/>
              </w:numPr>
              <w:jc w:val="center"/>
            </w:pPr>
            <w:r>
              <w:t>2</w:t>
            </w:r>
          </w:p>
        </w:tc>
      </w:tr>
      <w:tr w:rsidR="00B45317" w14:paraId="020C0377" w14:textId="77777777" w:rsidTr="00533D28">
        <w:tc>
          <w:tcPr>
            <w:tcW w:w="1449" w:type="dxa"/>
          </w:tcPr>
          <w:p w14:paraId="40DADBD4" w14:textId="5CB57083" w:rsidR="00B45317" w:rsidRDefault="00B45317" w:rsidP="00533D28">
            <w:pPr>
              <w:pStyle w:val="Listaconvietas"/>
              <w:numPr>
                <w:ilvl w:val="0"/>
                <w:numId w:val="0"/>
              </w:numPr>
              <w:jc w:val="center"/>
            </w:pPr>
            <w:r>
              <w:t>B</w:t>
            </w:r>
          </w:p>
        </w:tc>
        <w:tc>
          <w:tcPr>
            <w:tcW w:w="3555" w:type="dxa"/>
          </w:tcPr>
          <w:p w14:paraId="27303D97" w14:textId="64B8800D" w:rsidR="00B45317" w:rsidRPr="00533D28" w:rsidRDefault="00B45317" w:rsidP="00533D28">
            <w:pPr>
              <w:pStyle w:val="Listaconvietas"/>
              <w:numPr>
                <w:ilvl w:val="0"/>
                <w:numId w:val="0"/>
              </w:numPr>
              <w:rPr>
                <w:b/>
              </w:rPr>
            </w:pPr>
            <w:r w:rsidRPr="00533D28">
              <w:rPr>
                <w:b/>
                <w:sz w:val="22"/>
              </w:rPr>
              <w:t>Planteamiento del Problema.</w:t>
            </w:r>
          </w:p>
        </w:tc>
        <w:tc>
          <w:tcPr>
            <w:tcW w:w="2748" w:type="dxa"/>
          </w:tcPr>
          <w:p w14:paraId="00B7A114" w14:textId="0E668C9F" w:rsidR="00B45317" w:rsidRDefault="00B45317" w:rsidP="00533D28">
            <w:pPr>
              <w:pStyle w:val="Listaconvietas"/>
              <w:numPr>
                <w:ilvl w:val="0"/>
                <w:numId w:val="0"/>
              </w:numPr>
              <w:jc w:val="center"/>
            </w:pPr>
            <w:r>
              <w:t>A</w:t>
            </w:r>
          </w:p>
        </w:tc>
        <w:tc>
          <w:tcPr>
            <w:tcW w:w="2573" w:type="dxa"/>
          </w:tcPr>
          <w:p w14:paraId="1FAB19DD" w14:textId="168B79F9" w:rsidR="00B45317" w:rsidRDefault="000257EE" w:rsidP="00533D28">
            <w:pPr>
              <w:pStyle w:val="Listaconvietas"/>
              <w:numPr>
                <w:ilvl w:val="0"/>
                <w:numId w:val="0"/>
              </w:numPr>
              <w:jc w:val="center"/>
            </w:pPr>
            <w:r>
              <w:t>2,1</w:t>
            </w:r>
          </w:p>
        </w:tc>
      </w:tr>
      <w:tr w:rsidR="00B45317" w14:paraId="64420445" w14:textId="77777777" w:rsidTr="00533D28">
        <w:tc>
          <w:tcPr>
            <w:tcW w:w="1449" w:type="dxa"/>
          </w:tcPr>
          <w:p w14:paraId="21ED927C" w14:textId="18CC300E" w:rsidR="00B45317" w:rsidRDefault="00B45317" w:rsidP="00533D28">
            <w:pPr>
              <w:pStyle w:val="Listaconvietas"/>
              <w:numPr>
                <w:ilvl w:val="0"/>
                <w:numId w:val="0"/>
              </w:numPr>
              <w:jc w:val="center"/>
            </w:pPr>
            <w:r>
              <w:t>C</w:t>
            </w:r>
          </w:p>
        </w:tc>
        <w:tc>
          <w:tcPr>
            <w:tcW w:w="3555" w:type="dxa"/>
          </w:tcPr>
          <w:p w14:paraId="32195B41" w14:textId="15155362" w:rsidR="00B45317" w:rsidRPr="00533D28" w:rsidRDefault="00B45317" w:rsidP="00533D28">
            <w:pPr>
              <w:pStyle w:val="Listaconvietas"/>
              <w:numPr>
                <w:ilvl w:val="0"/>
                <w:numId w:val="0"/>
              </w:numPr>
              <w:rPr>
                <w:b/>
              </w:rPr>
            </w:pPr>
            <w:r w:rsidRPr="00533D28">
              <w:rPr>
                <w:b/>
                <w:sz w:val="22"/>
              </w:rPr>
              <w:t>Análisis del Problema.</w:t>
            </w:r>
          </w:p>
        </w:tc>
        <w:tc>
          <w:tcPr>
            <w:tcW w:w="2748" w:type="dxa"/>
          </w:tcPr>
          <w:p w14:paraId="11CEA84B" w14:textId="5AD7B1BF" w:rsidR="00B45317" w:rsidRDefault="00B45317" w:rsidP="00533D28">
            <w:pPr>
              <w:pStyle w:val="Listaconvietas"/>
              <w:numPr>
                <w:ilvl w:val="0"/>
                <w:numId w:val="0"/>
              </w:numPr>
              <w:jc w:val="center"/>
            </w:pPr>
            <w:r>
              <w:t>B</w:t>
            </w:r>
          </w:p>
        </w:tc>
        <w:tc>
          <w:tcPr>
            <w:tcW w:w="2573" w:type="dxa"/>
          </w:tcPr>
          <w:p w14:paraId="401AEEA5" w14:textId="2608D100" w:rsidR="00B45317" w:rsidRDefault="00951E7F" w:rsidP="00533D28">
            <w:pPr>
              <w:pStyle w:val="Listaconvietas"/>
              <w:numPr>
                <w:ilvl w:val="0"/>
                <w:numId w:val="0"/>
              </w:numPr>
              <w:jc w:val="center"/>
            </w:pPr>
            <w:r>
              <w:t>2,</w:t>
            </w:r>
            <w:r w:rsidR="001E0C7A">
              <w:t>1</w:t>
            </w:r>
          </w:p>
        </w:tc>
      </w:tr>
      <w:tr w:rsidR="00B45317" w14:paraId="4EF141DA" w14:textId="77777777" w:rsidTr="00533D28">
        <w:tc>
          <w:tcPr>
            <w:tcW w:w="1449" w:type="dxa"/>
          </w:tcPr>
          <w:p w14:paraId="53AAC8CC" w14:textId="2AF94190" w:rsidR="00B45317" w:rsidRDefault="00B45317" w:rsidP="00533D28">
            <w:pPr>
              <w:pStyle w:val="Listaconvietas"/>
              <w:numPr>
                <w:ilvl w:val="0"/>
                <w:numId w:val="0"/>
              </w:numPr>
              <w:jc w:val="center"/>
            </w:pPr>
            <w:r>
              <w:t>D</w:t>
            </w:r>
          </w:p>
        </w:tc>
        <w:tc>
          <w:tcPr>
            <w:tcW w:w="3555" w:type="dxa"/>
          </w:tcPr>
          <w:p w14:paraId="59E60C01" w14:textId="6E2C9637" w:rsidR="00B45317" w:rsidRPr="00533D28" w:rsidRDefault="00B45317" w:rsidP="00533D28">
            <w:pPr>
              <w:pStyle w:val="Listaconvietas"/>
              <w:numPr>
                <w:ilvl w:val="0"/>
                <w:numId w:val="0"/>
              </w:numPr>
              <w:rPr>
                <w:b/>
              </w:rPr>
            </w:pPr>
            <w:r w:rsidRPr="00533D28">
              <w:rPr>
                <w:b/>
                <w:sz w:val="22"/>
              </w:rPr>
              <w:t>Solución al Problema.</w:t>
            </w:r>
          </w:p>
        </w:tc>
        <w:tc>
          <w:tcPr>
            <w:tcW w:w="2748" w:type="dxa"/>
          </w:tcPr>
          <w:p w14:paraId="696770A8" w14:textId="418AEC16" w:rsidR="00B45317" w:rsidRDefault="00B45317" w:rsidP="00533D28">
            <w:pPr>
              <w:pStyle w:val="Listaconvietas"/>
              <w:numPr>
                <w:ilvl w:val="0"/>
                <w:numId w:val="0"/>
              </w:numPr>
              <w:jc w:val="center"/>
            </w:pPr>
            <w:r>
              <w:t>C</w:t>
            </w:r>
          </w:p>
        </w:tc>
        <w:tc>
          <w:tcPr>
            <w:tcW w:w="2573" w:type="dxa"/>
          </w:tcPr>
          <w:p w14:paraId="4059C542" w14:textId="22335B37" w:rsidR="00B45317" w:rsidRDefault="00951E7F" w:rsidP="00533D28">
            <w:pPr>
              <w:pStyle w:val="Listaconvietas"/>
              <w:numPr>
                <w:ilvl w:val="0"/>
                <w:numId w:val="0"/>
              </w:numPr>
              <w:jc w:val="center"/>
            </w:pPr>
            <w:r>
              <w:t>2,</w:t>
            </w:r>
            <w:r w:rsidR="001E0C7A">
              <w:t>3</w:t>
            </w:r>
          </w:p>
        </w:tc>
      </w:tr>
      <w:tr w:rsidR="00B45317" w14:paraId="5E9631D4" w14:textId="77777777" w:rsidTr="00533D28">
        <w:tc>
          <w:tcPr>
            <w:tcW w:w="1449" w:type="dxa"/>
          </w:tcPr>
          <w:p w14:paraId="18782FF9" w14:textId="50D99409" w:rsidR="00B45317" w:rsidRDefault="00B45317" w:rsidP="00533D28">
            <w:pPr>
              <w:pStyle w:val="Listaconvietas"/>
              <w:numPr>
                <w:ilvl w:val="0"/>
                <w:numId w:val="0"/>
              </w:numPr>
              <w:jc w:val="center"/>
            </w:pPr>
            <w:r>
              <w:t>E</w:t>
            </w:r>
          </w:p>
        </w:tc>
        <w:tc>
          <w:tcPr>
            <w:tcW w:w="3555" w:type="dxa"/>
          </w:tcPr>
          <w:p w14:paraId="55D52CE3" w14:textId="3F8B9DFD" w:rsidR="00B45317" w:rsidRPr="00533D28" w:rsidRDefault="00B45317" w:rsidP="00533D28">
            <w:pPr>
              <w:pStyle w:val="Listaconvietas"/>
              <w:numPr>
                <w:ilvl w:val="0"/>
                <w:numId w:val="0"/>
              </w:numPr>
              <w:rPr>
                <w:b/>
              </w:rPr>
            </w:pPr>
            <w:r w:rsidRPr="00533D28">
              <w:rPr>
                <w:b/>
                <w:sz w:val="22"/>
              </w:rPr>
              <w:t>Diseño Solución.</w:t>
            </w:r>
          </w:p>
        </w:tc>
        <w:tc>
          <w:tcPr>
            <w:tcW w:w="2748" w:type="dxa"/>
          </w:tcPr>
          <w:p w14:paraId="6E27DA9A" w14:textId="7089B208" w:rsidR="00B45317" w:rsidRDefault="00B45317" w:rsidP="00533D28">
            <w:pPr>
              <w:pStyle w:val="Listaconvietas"/>
              <w:numPr>
                <w:ilvl w:val="0"/>
                <w:numId w:val="0"/>
              </w:numPr>
              <w:jc w:val="center"/>
            </w:pPr>
            <w:r>
              <w:t>D</w:t>
            </w:r>
          </w:p>
        </w:tc>
        <w:tc>
          <w:tcPr>
            <w:tcW w:w="2573" w:type="dxa"/>
          </w:tcPr>
          <w:p w14:paraId="09FA337E" w14:textId="5556A21F" w:rsidR="00B45317" w:rsidRDefault="001E0C7A" w:rsidP="00533D28">
            <w:pPr>
              <w:pStyle w:val="Listaconvietas"/>
              <w:numPr>
                <w:ilvl w:val="0"/>
                <w:numId w:val="0"/>
              </w:numPr>
              <w:jc w:val="center"/>
            </w:pPr>
            <w:r>
              <w:t>2</w:t>
            </w:r>
          </w:p>
        </w:tc>
      </w:tr>
      <w:tr w:rsidR="00B45317" w14:paraId="119E6163" w14:textId="77777777" w:rsidTr="00533D28">
        <w:tc>
          <w:tcPr>
            <w:tcW w:w="1449" w:type="dxa"/>
          </w:tcPr>
          <w:p w14:paraId="43026FAD" w14:textId="132147A4" w:rsidR="00B45317" w:rsidRDefault="00B45317" w:rsidP="00533D28">
            <w:pPr>
              <w:pStyle w:val="Listaconvietas"/>
              <w:numPr>
                <w:ilvl w:val="0"/>
                <w:numId w:val="0"/>
              </w:numPr>
              <w:jc w:val="center"/>
            </w:pPr>
            <w:r>
              <w:t>F</w:t>
            </w:r>
          </w:p>
        </w:tc>
        <w:tc>
          <w:tcPr>
            <w:tcW w:w="3555" w:type="dxa"/>
          </w:tcPr>
          <w:p w14:paraId="4F831BA2" w14:textId="6A38BCDD" w:rsidR="00B45317" w:rsidRPr="00533D28" w:rsidRDefault="00B45317" w:rsidP="00533D28">
            <w:pPr>
              <w:pStyle w:val="Listaconvietas"/>
              <w:numPr>
                <w:ilvl w:val="0"/>
                <w:numId w:val="0"/>
              </w:numPr>
              <w:rPr>
                <w:b/>
              </w:rPr>
            </w:pPr>
            <w:r w:rsidRPr="00533D28">
              <w:rPr>
                <w:b/>
                <w:sz w:val="22"/>
              </w:rPr>
              <w:t>Busca de Materiales.</w:t>
            </w:r>
          </w:p>
        </w:tc>
        <w:tc>
          <w:tcPr>
            <w:tcW w:w="2748" w:type="dxa"/>
          </w:tcPr>
          <w:p w14:paraId="73C8033E" w14:textId="59757968" w:rsidR="00B45317" w:rsidRDefault="00B45317" w:rsidP="00533D28">
            <w:pPr>
              <w:pStyle w:val="Listaconvietas"/>
              <w:numPr>
                <w:ilvl w:val="0"/>
                <w:numId w:val="0"/>
              </w:numPr>
              <w:jc w:val="center"/>
            </w:pPr>
            <w:r>
              <w:t>E</w:t>
            </w:r>
          </w:p>
        </w:tc>
        <w:tc>
          <w:tcPr>
            <w:tcW w:w="2573" w:type="dxa"/>
          </w:tcPr>
          <w:p w14:paraId="5B316938" w14:textId="5CC878EB" w:rsidR="00B45317" w:rsidRDefault="00951E7F" w:rsidP="00533D28">
            <w:pPr>
              <w:pStyle w:val="Listaconvietas"/>
              <w:numPr>
                <w:ilvl w:val="0"/>
                <w:numId w:val="0"/>
              </w:numPr>
              <w:jc w:val="center"/>
            </w:pPr>
            <w:r>
              <w:t>1,</w:t>
            </w:r>
            <w:r w:rsidR="001E0C7A">
              <w:t>8</w:t>
            </w:r>
          </w:p>
        </w:tc>
      </w:tr>
      <w:tr w:rsidR="00B45317" w14:paraId="0D3005C4" w14:textId="77777777" w:rsidTr="00533D28">
        <w:tc>
          <w:tcPr>
            <w:tcW w:w="1449" w:type="dxa"/>
          </w:tcPr>
          <w:p w14:paraId="040AD6DB" w14:textId="115EA15D" w:rsidR="00B45317" w:rsidRDefault="00B45317" w:rsidP="00533D28">
            <w:pPr>
              <w:pStyle w:val="Listaconvietas"/>
              <w:numPr>
                <w:ilvl w:val="0"/>
                <w:numId w:val="0"/>
              </w:numPr>
              <w:jc w:val="center"/>
            </w:pPr>
            <w:r>
              <w:t>G</w:t>
            </w:r>
          </w:p>
        </w:tc>
        <w:tc>
          <w:tcPr>
            <w:tcW w:w="3555" w:type="dxa"/>
          </w:tcPr>
          <w:p w14:paraId="2EE13267" w14:textId="1DB24ED7" w:rsidR="00B45317" w:rsidRPr="00533D28" w:rsidRDefault="00B45317" w:rsidP="00533D28">
            <w:pPr>
              <w:pStyle w:val="Listaconvietas"/>
              <w:numPr>
                <w:ilvl w:val="0"/>
                <w:numId w:val="0"/>
              </w:numPr>
              <w:rPr>
                <w:b/>
              </w:rPr>
            </w:pPr>
            <w:r w:rsidRPr="00533D28">
              <w:rPr>
                <w:b/>
                <w:sz w:val="22"/>
              </w:rPr>
              <w:t>Compra de Materiales.</w:t>
            </w:r>
          </w:p>
        </w:tc>
        <w:tc>
          <w:tcPr>
            <w:tcW w:w="2748" w:type="dxa"/>
          </w:tcPr>
          <w:p w14:paraId="10575EA8" w14:textId="6C3BF128" w:rsidR="00B45317" w:rsidRDefault="00B45317" w:rsidP="00533D28">
            <w:pPr>
              <w:pStyle w:val="Listaconvietas"/>
              <w:numPr>
                <w:ilvl w:val="0"/>
                <w:numId w:val="0"/>
              </w:numPr>
              <w:jc w:val="center"/>
            </w:pPr>
            <w:r>
              <w:t>F</w:t>
            </w:r>
          </w:p>
        </w:tc>
        <w:tc>
          <w:tcPr>
            <w:tcW w:w="2573" w:type="dxa"/>
          </w:tcPr>
          <w:p w14:paraId="02D70038" w14:textId="03A724E9" w:rsidR="00B45317" w:rsidRDefault="001E0C7A" w:rsidP="00533D28">
            <w:pPr>
              <w:pStyle w:val="Listaconvietas"/>
              <w:numPr>
                <w:ilvl w:val="0"/>
                <w:numId w:val="0"/>
              </w:numPr>
              <w:jc w:val="center"/>
            </w:pPr>
            <w:r>
              <w:t>1,1</w:t>
            </w:r>
          </w:p>
        </w:tc>
      </w:tr>
      <w:tr w:rsidR="00B45317" w14:paraId="43D070C9" w14:textId="77777777" w:rsidTr="00533D28">
        <w:tc>
          <w:tcPr>
            <w:tcW w:w="1449" w:type="dxa"/>
          </w:tcPr>
          <w:p w14:paraId="62F23E2C" w14:textId="0667844B" w:rsidR="00B45317" w:rsidRDefault="00B45317" w:rsidP="00533D28">
            <w:pPr>
              <w:pStyle w:val="Listaconvietas"/>
              <w:numPr>
                <w:ilvl w:val="0"/>
                <w:numId w:val="0"/>
              </w:numPr>
              <w:jc w:val="center"/>
            </w:pPr>
            <w:r>
              <w:t>H</w:t>
            </w:r>
          </w:p>
        </w:tc>
        <w:tc>
          <w:tcPr>
            <w:tcW w:w="3555" w:type="dxa"/>
          </w:tcPr>
          <w:p w14:paraId="02480F21" w14:textId="5C875ECD" w:rsidR="00B45317" w:rsidRPr="00533D28" w:rsidRDefault="00B45317" w:rsidP="00533D28">
            <w:pPr>
              <w:pStyle w:val="Listaconvietas"/>
              <w:numPr>
                <w:ilvl w:val="0"/>
                <w:numId w:val="0"/>
              </w:numPr>
              <w:rPr>
                <w:b/>
              </w:rPr>
            </w:pPr>
            <w:r w:rsidRPr="00533D28">
              <w:rPr>
                <w:b/>
                <w:sz w:val="22"/>
              </w:rPr>
              <w:t>Implementación Materiales.</w:t>
            </w:r>
          </w:p>
        </w:tc>
        <w:tc>
          <w:tcPr>
            <w:tcW w:w="2748" w:type="dxa"/>
          </w:tcPr>
          <w:p w14:paraId="2179231B" w14:textId="48A777C2" w:rsidR="00B45317" w:rsidRDefault="00B45317" w:rsidP="00533D28">
            <w:pPr>
              <w:pStyle w:val="Listaconvietas"/>
              <w:numPr>
                <w:ilvl w:val="0"/>
                <w:numId w:val="0"/>
              </w:numPr>
              <w:jc w:val="center"/>
            </w:pPr>
            <w:r>
              <w:t>G</w:t>
            </w:r>
          </w:p>
        </w:tc>
        <w:tc>
          <w:tcPr>
            <w:tcW w:w="2573" w:type="dxa"/>
          </w:tcPr>
          <w:p w14:paraId="3F448C8A" w14:textId="70D1F677" w:rsidR="00B45317" w:rsidRDefault="00951E7F" w:rsidP="00533D28">
            <w:pPr>
              <w:pStyle w:val="Listaconvietas"/>
              <w:numPr>
                <w:ilvl w:val="0"/>
                <w:numId w:val="0"/>
              </w:numPr>
              <w:jc w:val="center"/>
            </w:pPr>
            <w:r>
              <w:t>3</w:t>
            </w:r>
          </w:p>
        </w:tc>
      </w:tr>
      <w:tr w:rsidR="00B45317" w14:paraId="37400F87" w14:textId="77777777" w:rsidTr="00533D28">
        <w:tc>
          <w:tcPr>
            <w:tcW w:w="1449" w:type="dxa"/>
          </w:tcPr>
          <w:p w14:paraId="2E83A304" w14:textId="6F71E7AC" w:rsidR="00B45317" w:rsidRDefault="00B45317" w:rsidP="00533D28">
            <w:pPr>
              <w:pStyle w:val="Listaconvietas"/>
              <w:numPr>
                <w:ilvl w:val="0"/>
                <w:numId w:val="0"/>
              </w:numPr>
              <w:jc w:val="center"/>
            </w:pPr>
            <w:r>
              <w:t>I</w:t>
            </w:r>
          </w:p>
        </w:tc>
        <w:tc>
          <w:tcPr>
            <w:tcW w:w="3555" w:type="dxa"/>
          </w:tcPr>
          <w:p w14:paraId="0B119BAF" w14:textId="504CD05D" w:rsidR="00B45317" w:rsidRPr="00533D28" w:rsidRDefault="00B45317" w:rsidP="00533D28">
            <w:pPr>
              <w:pStyle w:val="Listaconvietas"/>
              <w:numPr>
                <w:ilvl w:val="0"/>
                <w:numId w:val="0"/>
              </w:numPr>
              <w:rPr>
                <w:b/>
              </w:rPr>
            </w:pPr>
            <w:r w:rsidRPr="00533D28">
              <w:rPr>
                <w:b/>
                <w:sz w:val="22"/>
              </w:rPr>
              <w:t>Diseño Software.</w:t>
            </w:r>
          </w:p>
        </w:tc>
        <w:tc>
          <w:tcPr>
            <w:tcW w:w="2748" w:type="dxa"/>
          </w:tcPr>
          <w:p w14:paraId="3D8E4A23" w14:textId="295A041C" w:rsidR="00B45317" w:rsidRDefault="00B45317" w:rsidP="00533D28">
            <w:pPr>
              <w:pStyle w:val="Listaconvietas"/>
              <w:numPr>
                <w:ilvl w:val="0"/>
                <w:numId w:val="0"/>
              </w:numPr>
              <w:jc w:val="center"/>
            </w:pPr>
            <w:r>
              <w:t>F, G, H</w:t>
            </w:r>
          </w:p>
        </w:tc>
        <w:tc>
          <w:tcPr>
            <w:tcW w:w="2573" w:type="dxa"/>
          </w:tcPr>
          <w:p w14:paraId="16BEF816" w14:textId="720363DC" w:rsidR="00B45317" w:rsidRDefault="001E0C7A" w:rsidP="00533D28">
            <w:pPr>
              <w:pStyle w:val="Listaconvietas"/>
              <w:numPr>
                <w:ilvl w:val="0"/>
                <w:numId w:val="0"/>
              </w:numPr>
              <w:jc w:val="center"/>
            </w:pPr>
            <w:r>
              <w:t>3</w:t>
            </w:r>
          </w:p>
        </w:tc>
      </w:tr>
      <w:tr w:rsidR="00B45317" w14:paraId="06261B05" w14:textId="77777777" w:rsidTr="00533D28">
        <w:tc>
          <w:tcPr>
            <w:tcW w:w="1449" w:type="dxa"/>
          </w:tcPr>
          <w:p w14:paraId="2FA075FA" w14:textId="2689ED81" w:rsidR="00B45317" w:rsidRDefault="00B45317" w:rsidP="00533D28">
            <w:pPr>
              <w:pStyle w:val="Listaconvietas"/>
              <w:numPr>
                <w:ilvl w:val="0"/>
                <w:numId w:val="0"/>
              </w:numPr>
              <w:jc w:val="center"/>
            </w:pPr>
            <w:r>
              <w:t>J</w:t>
            </w:r>
          </w:p>
        </w:tc>
        <w:tc>
          <w:tcPr>
            <w:tcW w:w="3555" w:type="dxa"/>
          </w:tcPr>
          <w:p w14:paraId="39DAB9AF" w14:textId="2DE25D39" w:rsidR="00B45317" w:rsidRPr="00533D28" w:rsidRDefault="00B45317" w:rsidP="00533D28">
            <w:pPr>
              <w:pStyle w:val="Listaconvietas"/>
              <w:numPr>
                <w:ilvl w:val="0"/>
                <w:numId w:val="0"/>
              </w:numPr>
              <w:rPr>
                <w:b/>
              </w:rPr>
            </w:pPr>
            <w:r w:rsidRPr="00533D28">
              <w:rPr>
                <w:b/>
                <w:sz w:val="22"/>
              </w:rPr>
              <w:t>Desarrollo Software.</w:t>
            </w:r>
          </w:p>
        </w:tc>
        <w:tc>
          <w:tcPr>
            <w:tcW w:w="2748" w:type="dxa"/>
          </w:tcPr>
          <w:p w14:paraId="17123B74" w14:textId="5CBC91E5" w:rsidR="00B45317" w:rsidRDefault="00B45317" w:rsidP="00533D28">
            <w:pPr>
              <w:pStyle w:val="Listaconvietas"/>
              <w:numPr>
                <w:ilvl w:val="0"/>
                <w:numId w:val="0"/>
              </w:numPr>
              <w:jc w:val="center"/>
            </w:pPr>
            <w:r>
              <w:t>I</w:t>
            </w:r>
          </w:p>
        </w:tc>
        <w:tc>
          <w:tcPr>
            <w:tcW w:w="2573" w:type="dxa"/>
          </w:tcPr>
          <w:p w14:paraId="317F928E" w14:textId="2DF8A019" w:rsidR="00B45317" w:rsidRDefault="001E0C7A" w:rsidP="00533D28">
            <w:pPr>
              <w:pStyle w:val="Listaconvietas"/>
              <w:numPr>
                <w:ilvl w:val="0"/>
                <w:numId w:val="0"/>
              </w:numPr>
              <w:jc w:val="center"/>
            </w:pPr>
            <w:r>
              <w:t>3,1</w:t>
            </w:r>
          </w:p>
        </w:tc>
      </w:tr>
      <w:tr w:rsidR="00B45317" w14:paraId="34BDCC30" w14:textId="77777777" w:rsidTr="00533D28">
        <w:tc>
          <w:tcPr>
            <w:tcW w:w="1449" w:type="dxa"/>
          </w:tcPr>
          <w:p w14:paraId="7EE74297" w14:textId="20871466" w:rsidR="00B45317" w:rsidRDefault="00B45317" w:rsidP="00533D28">
            <w:pPr>
              <w:pStyle w:val="Listaconvietas"/>
              <w:numPr>
                <w:ilvl w:val="0"/>
                <w:numId w:val="0"/>
              </w:numPr>
              <w:jc w:val="center"/>
            </w:pPr>
            <w:r>
              <w:t>K</w:t>
            </w:r>
          </w:p>
        </w:tc>
        <w:tc>
          <w:tcPr>
            <w:tcW w:w="3555" w:type="dxa"/>
          </w:tcPr>
          <w:p w14:paraId="08F28868" w14:textId="601F1A96" w:rsidR="00B45317" w:rsidRPr="00533D28" w:rsidRDefault="00B45317" w:rsidP="00533D28">
            <w:pPr>
              <w:pStyle w:val="Listaconvietas"/>
              <w:numPr>
                <w:ilvl w:val="0"/>
                <w:numId w:val="0"/>
              </w:numPr>
              <w:rPr>
                <w:b/>
              </w:rPr>
            </w:pPr>
            <w:r w:rsidRPr="00533D28">
              <w:rPr>
                <w:b/>
                <w:sz w:val="22"/>
              </w:rPr>
              <w:t>Documentación.</w:t>
            </w:r>
          </w:p>
        </w:tc>
        <w:tc>
          <w:tcPr>
            <w:tcW w:w="2748" w:type="dxa"/>
          </w:tcPr>
          <w:p w14:paraId="5B67A079" w14:textId="34709CC4" w:rsidR="00B45317" w:rsidRDefault="00B45317" w:rsidP="00533D28">
            <w:pPr>
              <w:pStyle w:val="Listaconvietas"/>
              <w:numPr>
                <w:ilvl w:val="0"/>
                <w:numId w:val="0"/>
              </w:numPr>
              <w:jc w:val="center"/>
            </w:pPr>
            <w:r>
              <w:t>J</w:t>
            </w:r>
          </w:p>
        </w:tc>
        <w:tc>
          <w:tcPr>
            <w:tcW w:w="2573" w:type="dxa"/>
          </w:tcPr>
          <w:p w14:paraId="31841F9E" w14:textId="36229FF9" w:rsidR="00B45317" w:rsidRDefault="001E0C7A" w:rsidP="00533D28">
            <w:pPr>
              <w:pStyle w:val="Listaconvietas"/>
              <w:numPr>
                <w:ilvl w:val="0"/>
                <w:numId w:val="0"/>
              </w:numPr>
              <w:jc w:val="center"/>
            </w:pPr>
            <w:r>
              <w:t>2</w:t>
            </w:r>
          </w:p>
        </w:tc>
      </w:tr>
      <w:tr w:rsidR="00B45317" w14:paraId="4CB430EF" w14:textId="77777777" w:rsidTr="00533D28">
        <w:tc>
          <w:tcPr>
            <w:tcW w:w="1449" w:type="dxa"/>
          </w:tcPr>
          <w:p w14:paraId="704F1478" w14:textId="4FED4062" w:rsidR="00B45317" w:rsidRDefault="00B45317" w:rsidP="00533D28">
            <w:pPr>
              <w:pStyle w:val="Listaconvietas"/>
              <w:numPr>
                <w:ilvl w:val="0"/>
                <w:numId w:val="0"/>
              </w:numPr>
              <w:jc w:val="center"/>
            </w:pPr>
            <w:r>
              <w:t>L</w:t>
            </w:r>
          </w:p>
        </w:tc>
        <w:tc>
          <w:tcPr>
            <w:tcW w:w="3555" w:type="dxa"/>
          </w:tcPr>
          <w:p w14:paraId="24D120ED" w14:textId="33823023" w:rsidR="00B45317" w:rsidRPr="00533D28" w:rsidRDefault="00B45317" w:rsidP="00533D28">
            <w:pPr>
              <w:pStyle w:val="Listaconvietas"/>
              <w:numPr>
                <w:ilvl w:val="0"/>
                <w:numId w:val="0"/>
              </w:numPr>
              <w:rPr>
                <w:b/>
              </w:rPr>
            </w:pPr>
            <w:r>
              <w:rPr>
                <w:b/>
                <w:sz w:val="22"/>
              </w:rPr>
              <w:t>Capacitación.</w:t>
            </w:r>
          </w:p>
        </w:tc>
        <w:tc>
          <w:tcPr>
            <w:tcW w:w="2748" w:type="dxa"/>
          </w:tcPr>
          <w:p w14:paraId="05E8FC24" w14:textId="6EEDC5A2" w:rsidR="00B45317" w:rsidRDefault="00B45317" w:rsidP="00533D28">
            <w:pPr>
              <w:pStyle w:val="Listaconvietas"/>
              <w:numPr>
                <w:ilvl w:val="0"/>
                <w:numId w:val="0"/>
              </w:numPr>
              <w:jc w:val="center"/>
            </w:pPr>
            <w:r>
              <w:t>K</w:t>
            </w:r>
          </w:p>
        </w:tc>
        <w:tc>
          <w:tcPr>
            <w:tcW w:w="2573" w:type="dxa"/>
          </w:tcPr>
          <w:p w14:paraId="561DB4F6" w14:textId="0144DB8D" w:rsidR="00B45317" w:rsidRDefault="00951E7F" w:rsidP="00533D28">
            <w:pPr>
              <w:pStyle w:val="Listaconvietas"/>
              <w:numPr>
                <w:ilvl w:val="0"/>
                <w:numId w:val="0"/>
              </w:numPr>
              <w:jc w:val="center"/>
            </w:pPr>
            <w:r>
              <w:t>2,1</w:t>
            </w:r>
          </w:p>
        </w:tc>
      </w:tr>
      <w:tr w:rsidR="00B45317" w14:paraId="1AF1DBF1" w14:textId="77777777" w:rsidTr="00533D28">
        <w:tc>
          <w:tcPr>
            <w:tcW w:w="1449" w:type="dxa"/>
          </w:tcPr>
          <w:p w14:paraId="37C62C6C" w14:textId="334F4D7C" w:rsidR="00B45317" w:rsidRDefault="00B45317" w:rsidP="00533D28">
            <w:pPr>
              <w:pStyle w:val="Listaconvietas"/>
              <w:numPr>
                <w:ilvl w:val="0"/>
                <w:numId w:val="0"/>
              </w:numPr>
              <w:jc w:val="center"/>
            </w:pPr>
            <w:r>
              <w:t>M</w:t>
            </w:r>
          </w:p>
        </w:tc>
        <w:tc>
          <w:tcPr>
            <w:tcW w:w="3555" w:type="dxa"/>
          </w:tcPr>
          <w:p w14:paraId="48A2FEC7" w14:textId="668783FF" w:rsidR="00B45317" w:rsidRPr="00533D28" w:rsidRDefault="00B45317" w:rsidP="00533D28">
            <w:pPr>
              <w:pStyle w:val="Listaconvietas"/>
              <w:numPr>
                <w:ilvl w:val="0"/>
                <w:numId w:val="0"/>
              </w:numPr>
              <w:rPr>
                <w:b/>
              </w:rPr>
            </w:pPr>
            <w:r w:rsidRPr="00533D28">
              <w:rPr>
                <w:b/>
                <w:sz w:val="22"/>
              </w:rPr>
              <w:t>Implementación.</w:t>
            </w:r>
          </w:p>
        </w:tc>
        <w:tc>
          <w:tcPr>
            <w:tcW w:w="2748" w:type="dxa"/>
          </w:tcPr>
          <w:p w14:paraId="30150670" w14:textId="7379884E" w:rsidR="00B45317" w:rsidRDefault="00B45317" w:rsidP="00533D28">
            <w:pPr>
              <w:pStyle w:val="Listaconvietas"/>
              <w:numPr>
                <w:ilvl w:val="0"/>
                <w:numId w:val="0"/>
              </w:numPr>
              <w:jc w:val="center"/>
            </w:pPr>
            <w:r>
              <w:t>K, L</w:t>
            </w:r>
          </w:p>
        </w:tc>
        <w:tc>
          <w:tcPr>
            <w:tcW w:w="2573" w:type="dxa"/>
          </w:tcPr>
          <w:p w14:paraId="31A4D0FA" w14:textId="49A75683" w:rsidR="00B45317" w:rsidRDefault="00951E7F" w:rsidP="00533D28">
            <w:pPr>
              <w:pStyle w:val="Listaconvietas"/>
              <w:numPr>
                <w:ilvl w:val="0"/>
                <w:numId w:val="0"/>
              </w:numPr>
              <w:jc w:val="center"/>
            </w:pPr>
            <w:r>
              <w:t>1,1</w:t>
            </w:r>
          </w:p>
        </w:tc>
      </w:tr>
    </w:tbl>
    <w:p w14:paraId="6679FA9C" w14:textId="77777777" w:rsidR="00F40A25" w:rsidRDefault="00F40A25" w:rsidP="00533D28">
      <w:pPr>
        <w:pStyle w:val="Listaconvietas"/>
        <w:numPr>
          <w:ilvl w:val="0"/>
          <w:numId w:val="0"/>
        </w:numPr>
        <w:ind w:left="360" w:hanging="360"/>
      </w:pPr>
    </w:p>
    <w:p w14:paraId="70900EFB" w14:textId="77777777" w:rsidR="00F40A25" w:rsidRDefault="00F40A25" w:rsidP="00B95389">
      <w:pPr>
        <w:pStyle w:val="Listaconvietas"/>
        <w:numPr>
          <w:ilvl w:val="0"/>
          <w:numId w:val="0"/>
        </w:numPr>
        <w:ind w:left="1080"/>
      </w:pPr>
    </w:p>
    <w:p w14:paraId="619BAAFE" w14:textId="77777777" w:rsidR="00F40A25" w:rsidRDefault="00F40A25" w:rsidP="00B95389">
      <w:pPr>
        <w:pStyle w:val="Listaconvietas"/>
        <w:numPr>
          <w:ilvl w:val="0"/>
          <w:numId w:val="0"/>
        </w:numPr>
        <w:ind w:left="1080"/>
      </w:pPr>
    </w:p>
    <w:p w14:paraId="2BFBBD33" w14:textId="77777777" w:rsidR="00F40A25" w:rsidRDefault="00F40A25" w:rsidP="00B95389">
      <w:pPr>
        <w:pStyle w:val="Listaconvietas"/>
        <w:numPr>
          <w:ilvl w:val="0"/>
          <w:numId w:val="0"/>
        </w:numPr>
        <w:ind w:left="1080"/>
      </w:pPr>
    </w:p>
    <w:p w14:paraId="2C42F1BD" w14:textId="77777777" w:rsidR="00533D28" w:rsidRDefault="00533D28" w:rsidP="00B95389">
      <w:pPr>
        <w:pStyle w:val="Listaconvietas"/>
        <w:numPr>
          <w:ilvl w:val="0"/>
          <w:numId w:val="0"/>
        </w:numPr>
        <w:ind w:left="1080"/>
      </w:pPr>
    </w:p>
    <w:p w14:paraId="1F409D67" w14:textId="77777777" w:rsidR="00533D28" w:rsidRDefault="00533D28" w:rsidP="00B95389">
      <w:pPr>
        <w:pStyle w:val="Listaconvietas"/>
        <w:numPr>
          <w:ilvl w:val="0"/>
          <w:numId w:val="0"/>
        </w:numPr>
        <w:ind w:left="1080"/>
      </w:pPr>
    </w:p>
    <w:p w14:paraId="0CE345AC" w14:textId="77777777" w:rsidR="00533D28" w:rsidRDefault="00533D28" w:rsidP="00B95389">
      <w:pPr>
        <w:pStyle w:val="Listaconvietas"/>
        <w:numPr>
          <w:ilvl w:val="0"/>
          <w:numId w:val="0"/>
        </w:numPr>
        <w:ind w:left="1080"/>
      </w:pPr>
    </w:p>
    <w:p w14:paraId="05F49561" w14:textId="77777777" w:rsidR="00533D28" w:rsidRDefault="00533D28" w:rsidP="00B95389">
      <w:pPr>
        <w:pStyle w:val="Listaconvietas"/>
        <w:numPr>
          <w:ilvl w:val="0"/>
          <w:numId w:val="0"/>
        </w:numPr>
        <w:ind w:left="1080"/>
      </w:pPr>
    </w:p>
    <w:p w14:paraId="13135F11" w14:textId="77777777" w:rsidR="00533D28" w:rsidRDefault="00533D28" w:rsidP="00B95389">
      <w:pPr>
        <w:pStyle w:val="Listaconvietas"/>
        <w:numPr>
          <w:ilvl w:val="0"/>
          <w:numId w:val="0"/>
        </w:numPr>
        <w:ind w:left="1080"/>
      </w:pPr>
    </w:p>
    <w:p w14:paraId="6932C4D2" w14:textId="77777777" w:rsidR="00533D28" w:rsidRDefault="00533D28" w:rsidP="00B95389">
      <w:pPr>
        <w:pStyle w:val="Listaconvietas"/>
        <w:numPr>
          <w:ilvl w:val="0"/>
          <w:numId w:val="0"/>
        </w:numPr>
        <w:ind w:left="1080"/>
      </w:pPr>
    </w:p>
    <w:p w14:paraId="5BB5AE97" w14:textId="23661835" w:rsidR="00533D28" w:rsidRDefault="00D05C78" w:rsidP="00B95389">
      <w:pPr>
        <w:pStyle w:val="Listaconvietas"/>
        <w:numPr>
          <w:ilvl w:val="0"/>
          <w:numId w:val="0"/>
        </w:numPr>
        <w:ind w:left="1080"/>
      </w:pPr>
      <w:r>
        <w:rPr>
          <w:noProof/>
          <w:lang w:val="es-ES"/>
        </w:rPr>
        <w:drawing>
          <wp:anchor distT="0" distB="0" distL="114300" distR="114300" simplePos="0" relativeHeight="251661312" behindDoc="0" locked="0" layoutInCell="1" allowOverlap="1" wp14:anchorId="1EBB6786" wp14:editId="4E20EBEE">
            <wp:simplePos x="0" y="0"/>
            <wp:positionH relativeFrom="column">
              <wp:posOffset>1460500</wp:posOffset>
            </wp:positionH>
            <wp:positionV relativeFrom="paragraph">
              <wp:posOffset>-296545</wp:posOffset>
            </wp:positionV>
            <wp:extent cx="3200400" cy="6629400"/>
            <wp:effectExtent l="25400" t="0" r="25400" b="1905000"/>
            <wp:wrapThrough wrapText="bothSides">
              <wp:wrapPolygon edited="0">
                <wp:start x="686" y="0"/>
                <wp:lineTo x="-171" y="166"/>
                <wp:lineTo x="-171" y="27724"/>
                <wp:lineTo x="21600" y="27724"/>
                <wp:lineTo x="21600" y="745"/>
                <wp:lineTo x="21429" y="414"/>
                <wp:lineTo x="20743" y="0"/>
                <wp:lineTo x="686" y="0"/>
              </wp:wrapPolygon>
            </wp:wrapThrough>
            <wp:docPr id="7" name="Imagen 2" descr="Macintosh HD:Users:nicolasfuenzalidacontreras:Desktop:Diagrama 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nicolasfuenzalidacontreras:Desktop:Diagrama Pe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6629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63F7ABD3" w14:textId="77777777" w:rsidR="00533D28" w:rsidRDefault="00533D28" w:rsidP="00B95389">
      <w:pPr>
        <w:pStyle w:val="Listaconvietas"/>
        <w:numPr>
          <w:ilvl w:val="0"/>
          <w:numId w:val="0"/>
        </w:numPr>
        <w:ind w:left="1080"/>
      </w:pPr>
    </w:p>
    <w:p w14:paraId="2F8796BE" w14:textId="77777777" w:rsidR="00533D28" w:rsidRDefault="00533D28" w:rsidP="00B95389">
      <w:pPr>
        <w:pStyle w:val="Listaconvietas"/>
        <w:numPr>
          <w:ilvl w:val="0"/>
          <w:numId w:val="0"/>
        </w:numPr>
        <w:ind w:left="1080"/>
      </w:pPr>
    </w:p>
    <w:p w14:paraId="7FAECFBC" w14:textId="77777777" w:rsidR="00533D28" w:rsidRDefault="00533D28" w:rsidP="00B95389">
      <w:pPr>
        <w:pStyle w:val="Listaconvietas"/>
        <w:numPr>
          <w:ilvl w:val="0"/>
          <w:numId w:val="0"/>
        </w:numPr>
        <w:ind w:left="1080"/>
      </w:pPr>
    </w:p>
    <w:p w14:paraId="706461E5" w14:textId="77777777" w:rsidR="00533D28" w:rsidRDefault="00533D28" w:rsidP="00B95389">
      <w:pPr>
        <w:pStyle w:val="Listaconvietas"/>
        <w:numPr>
          <w:ilvl w:val="0"/>
          <w:numId w:val="0"/>
        </w:numPr>
        <w:ind w:left="1080"/>
      </w:pPr>
    </w:p>
    <w:p w14:paraId="560C7F1B" w14:textId="2AFA6361" w:rsidR="00533D28" w:rsidRDefault="00533D28" w:rsidP="00B95389">
      <w:pPr>
        <w:pStyle w:val="Listaconvietas"/>
        <w:numPr>
          <w:ilvl w:val="0"/>
          <w:numId w:val="0"/>
        </w:numPr>
        <w:ind w:left="1080"/>
      </w:pPr>
    </w:p>
    <w:p w14:paraId="739608B8" w14:textId="77777777" w:rsidR="00F40A25" w:rsidRDefault="00F40A25" w:rsidP="00B95389">
      <w:pPr>
        <w:pStyle w:val="Listaconvietas"/>
        <w:numPr>
          <w:ilvl w:val="0"/>
          <w:numId w:val="0"/>
        </w:numPr>
        <w:ind w:left="1080"/>
      </w:pPr>
    </w:p>
    <w:p w14:paraId="5DD967B7" w14:textId="77777777" w:rsidR="00F40A25" w:rsidRDefault="00F40A25" w:rsidP="00B95389">
      <w:pPr>
        <w:pStyle w:val="Listaconvietas"/>
        <w:numPr>
          <w:ilvl w:val="0"/>
          <w:numId w:val="0"/>
        </w:numPr>
        <w:ind w:left="1080"/>
      </w:pPr>
    </w:p>
    <w:p w14:paraId="786CAE78" w14:textId="77777777" w:rsidR="00F40A25" w:rsidRDefault="00F40A25" w:rsidP="00B95389">
      <w:pPr>
        <w:pStyle w:val="Listaconvietas"/>
        <w:numPr>
          <w:ilvl w:val="0"/>
          <w:numId w:val="0"/>
        </w:numPr>
        <w:ind w:left="1080"/>
      </w:pPr>
    </w:p>
    <w:p w14:paraId="7C6E2D5F" w14:textId="77777777" w:rsidR="00F40A25" w:rsidRDefault="00F40A25" w:rsidP="00B95389">
      <w:pPr>
        <w:pStyle w:val="Listaconvietas"/>
        <w:numPr>
          <w:ilvl w:val="0"/>
          <w:numId w:val="0"/>
        </w:numPr>
        <w:ind w:left="1080"/>
      </w:pPr>
    </w:p>
    <w:p w14:paraId="29CF986A" w14:textId="77777777" w:rsidR="00F40A25" w:rsidRDefault="00F40A25" w:rsidP="00B95389">
      <w:pPr>
        <w:pStyle w:val="Listaconvietas"/>
        <w:numPr>
          <w:ilvl w:val="0"/>
          <w:numId w:val="0"/>
        </w:numPr>
        <w:ind w:left="1080"/>
      </w:pPr>
    </w:p>
    <w:p w14:paraId="1C16DA93" w14:textId="77777777" w:rsidR="00F40A25" w:rsidRDefault="00F40A25" w:rsidP="00B95389">
      <w:pPr>
        <w:pStyle w:val="Listaconvietas"/>
        <w:numPr>
          <w:ilvl w:val="0"/>
          <w:numId w:val="0"/>
        </w:numPr>
        <w:ind w:left="1080"/>
      </w:pPr>
    </w:p>
    <w:p w14:paraId="384F102F" w14:textId="77777777" w:rsidR="00F40A25" w:rsidRDefault="00F40A25" w:rsidP="00B95389">
      <w:pPr>
        <w:pStyle w:val="Listaconvietas"/>
        <w:numPr>
          <w:ilvl w:val="0"/>
          <w:numId w:val="0"/>
        </w:numPr>
        <w:ind w:left="1080"/>
      </w:pPr>
    </w:p>
    <w:p w14:paraId="4C2C9D03" w14:textId="77777777" w:rsidR="00F40A25" w:rsidRDefault="00F40A25" w:rsidP="00B95389">
      <w:pPr>
        <w:pStyle w:val="Listaconvietas"/>
        <w:numPr>
          <w:ilvl w:val="0"/>
          <w:numId w:val="0"/>
        </w:numPr>
        <w:ind w:left="1080"/>
      </w:pPr>
    </w:p>
    <w:p w14:paraId="66904FEF" w14:textId="77777777" w:rsidR="00F40A25" w:rsidRDefault="00F40A25" w:rsidP="00B95389">
      <w:pPr>
        <w:pStyle w:val="Listaconvietas"/>
        <w:numPr>
          <w:ilvl w:val="0"/>
          <w:numId w:val="0"/>
        </w:numPr>
        <w:ind w:left="1080"/>
      </w:pPr>
    </w:p>
    <w:p w14:paraId="4957677B" w14:textId="77777777" w:rsidR="00F40A25" w:rsidRDefault="00F40A25" w:rsidP="00B95389">
      <w:pPr>
        <w:pStyle w:val="Listaconvietas"/>
        <w:numPr>
          <w:ilvl w:val="0"/>
          <w:numId w:val="0"/>
        </w:numPr>
        <w:ind w:left="1080"/>
      </w:pPr>
    </w:p>
    <w:p w14:paraId="3929A37D" w14:textId="77777777" w:rsidR="00F40A25" w:rsidRDefault="00F40A25" w:rsidP="00B95389">
      <w:pPr>
        <w:pStyle w:val="Listaconvietas"/>
        <w:numPr>
          <w:ilvl w:val="0"/>
          <w:numId w:val="0"/>
        </w:numPr>
        <w:ind w:left="1080"/>
      </w:pPr>
    </w:p>
    <w:p w14:paraId="0D71C908" w14:textId="77777777" w:rsidR="00F40A25" w:rsidRDefault="00F40A25" w:rsidP="00B95389">
      <w:pPr>
        <w:pStyle w:val="Listaconvietas"/>
        <w:numPr>
          <w:ilvl w:val="0"/>
          <w:numId w:val="0"/>
        </w:numPr>
        <w:ind w:left="1080"/>
      </w:pPr>
    </w:p>
    <w:p w14:paraId="6139EA7B" w14:textId="77777777" w:rsidR="00F40A25" w:rsidRDefault="00F40A25" w:rsidP="00B95389">
      <w:pPr>
        <w:pStyle w:val="Listaconvietas"/>
        <w:numPr>
          <w:ilvl w:val="0"/>
          <w:numId w:val="0"/>
        </w:numPr>
        <w:ind w:left="1080"/>
      </w:pPr>
    </w:p>
    <w:p w14:paraId="05E561D4" w14:textId="77777777" w:rsidR="00F40A25" w:rsidRDefault="00F40A25" w:rsidP="00B95389">
      <w:pPr>
        <w:pStyle w:val="Listaconvietas"/>
        <w:numPr>
          <w:ilvl w:val="0"/>
          <w:numId w:val="0"/>
        </w:numPr>
        <w:ind w:left="1080"/>
      </w:pPr>
    </w:p>
    <w:p w14:paraId="4BE6C021" w14:textId="77777777" w:rsidR="00F40A25" w:rsidRDefault="00F40A25" w:rsidP="00B95389">
      <w:pPr>
        <w:pStyle w:val="Listaconvietas"/>
        <w:numPr>
          <w:ilvl w:val="0"/>
          <w:numId w:val="0"/>
        </w:numPr>
        <w:ind w:left="1080"/>
      </w:pPr>
    </w:p>
    <w:p w14:paraId="6E65A214" w14:textId="77777777" w:rsidR="00F40A25" w:rsidRDefault="00F40A25" w:rsidP="00B95389">
      <w:pPr>
        <w:pStyle w:val="Listaconvietas"/>
        <w:numPr>
          <w:ilvl w:val="0"/>
          <w:numId w:val="0"/>
        </w:numPr>
        <w:ind w:left="1080"/>
      </w:pPr>
    </w:p>
    <w:p w14:paraId="4C07CF47" w14:textId="77777777" w:rsidR="00F40A25" w:rsidRDefault="00F40A25" w:rsidP="00B95389">
      <w:pPr>
        <w:pStyle w:val="Listaconvietas"/>
        <w:numPr>
          <w:ilvl w:val="0"/>
          <w:numId w:val="0"/>
        </w:numPr>
        <w:ind w:left="1080"/>
      </w:pPr>
    </w:p>
    <w:p w14:paraId="62A7B3ED" w14:textId="77777777" w:rsidR="00F40A25" w:rsidRDefault="00F40A25" w:rsidP="00B95389">
      <w:pPr>
        <w:pStyle w:val="Listaconvietas"/>
        <w:numPr>
          <w:ilvl w:val="0"/>
          <w:numId w:val="0"/>
        </w:numPr>
        <w:ind w:left="1080"/>
      </w:pPr>
    </w:p>
    <w:p w14:paraId="56AE82D5" w14:textId="77777777" w:rsidR="00F40A25" w:rsidRDefault="00F40A25" w:rsidP="00B95389">
      <w:pPr>
        <w:pStyle w:val="Listaconvietas"/>
        <w:numPr>
          <w:ilvl w:val="0"/>
          <w:numId w:val="0"/>
        </w:numPr>
        <w:ind w:left="1080"/>
      </w:pPr>
    </w:p>
    <w:p w14:paraId="7FDE0941" w14:textId="77777777" w:rsidR="00F40A25" w:rsidRDefault="00F40A25" w:rsidP="00B95389">
      <w:pPr>
        <w:pStyle w:val="Listaconvietas"/>
        <w:numPr>
          <w:ilvl w:val="0"/>
          <w:numId w:val="0"/>
        </w:numPr>
        <w:ind w:left="1080"/>
      </w:pPr>
    </w:p>
    <w:p w14:paraId="697C1DE4" w14:textId="77777777" w:rsidR="00F40A25" w:rsidRDefault="00F40A25" w:rsidP="00B95389">
      <w:pPr>
        <w:pStyle w:val="Listaconvietas"/>
        <w:numPr>
          <w:ilvl w:val="0"/>
          <w:numId w:val="0"/>
        </w:numPr>
        <w:ind w:left="1080"/>
      </w:pPr>
    </w:p>
    <w:p w14:paraId="599392FC" w14:textId="3BF29BEC" w:rsidR="00F40A25" w:rsidRDefault="00F40A25" w:rsidP="00B95389">
      <w:pPr>
        <w:pStyle w:val="Listaconvietas"/>
        <w:numPr>
          <w:ilvl w:val="0"/>
          <w:numId w:val="0"/>
        </w:numPr>
        <w:ind w:left="1080"/>
      </w:pPr>
    </w:p>
    <w:p w14:paraId="0D7AC19D" w14:textId="77777777" w:rsidR="00F40A25" w:rsidRDefault="00F40A25" w:rsidP="00B95389">
      <w:pPr>
        <w:pStyle w:val="Listaconvietas"/>
        <w:numPr>
          <w:ilvl w:val="0"/>
          <w:numId w:val="0"/>
        </w:numPr>
        <w:ind w:left="1080"/>
      </w:pPr>
    </w:p>
    <w:p w14:paraId="7F8C94DA" w14:textId="62D6BEED" w:rsidR="002B6FDE" w:rsidRDefault="002B6FDE" w:rsidP="00B95389">
      <w:pPr>
        <w:pStyle w:val="Listaconvietas"/>
        <w:numPr>
          <w:ilvl w:val="0"/>
          <w:numId w:val="0"/>
        </w:numPr>
        <w:ind w:left="1080"/>
      </w:pPr>
    </w:p>
    <w:sectPr w:rsidR="002B6FDE">
      <w:headerReference w:type="default" r:id="rId16"/>
      <w:headerReference w:type="first" r:id="rId17"/>
      <w:footerReference w:type="first" r:id="rId18"/>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CF2A8" w14:textId="77777777" w:rsidR="00951E7F" w:rsidRDefault="00951E7F">
      <w:r>
        <w:separator/>
      </w:r>
    </w:p>
  </w:endnote>
  <w:endnote w:type="continuationSeparator" w:id="0">
    <w:p w14:paraId="6CC655FA" w14:textId="77777777" w:rsidR="00951E7F" w:rsidRDefault="0095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F3B48" w14:textId="77777777" w:rsidR="00951E7F" w:rsidRDefault="00951E7F" w:rsidP="00B95389">
    <w:pPr>
      <w:pStyle w:val="Piedepgina"/>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CB66C" w14:textId="77777777" w:rsidR="00951E7F" w:rsidRDefault="00951E7F">
      <w:r>
        <w:separator/>
      </w:r>
    </w:p>
  </w:footnote>
  <w:footnote w:type="continuationSeparator" w:id="0">
    <w:p w14:paraId="71B7EF8D" w14:textId="77777777" w:rsidR="00951E7F" w:rsidRDefault="00951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5000" w:type="pct"/>
      <w:tblLook w:val="04A0" w:firstRow="1" w:lastRow="0" w:firstColumn="1" w:lastColumn="0" w:noHBand="0" w:noVBand="1"/>
    </w:tblPr>
    <w:tblGrid>
      <w:gridCol w:w="5157"/>
      <w:gridCol w:w="5312"/>
    </w:tblGrid>
    <w:tr w:rsidR="00951E7F" w14:paraId="6D5A44E0" w14:textId="77777777">
      <w:trPr>
        <w:trHeight w:hRule="exact" w:val="1397"/>
      </w:trPr>
      <w:tc>
        <w:tcPr>
          <w:tcW w:w="2463" w:type="pct"/>
          <w:vAlign w:val="bottom"/>
        </w:tcPr>
        <w:p w14:paraId="36EEADBA" w14:textId="77777777" w:rsidR="00951E7F" w:rsidRDefault="00951E7F">
          <w:pPr>
            <w:pStyle w:val="Header-Left"/>
          </w:pPr>
          <w:r>
            <w:fldChar w:fldCharType="begin"/>
          </w:r>
          <w:r>
            <w:instrText>page</w:instrText>
          </w:r>
          <w:r>
            <w:fldChar w:fldCharType="separate"/>
          </w:r>
          <w:r w:rsidR="001E0C7A">
            <w:rPr>
              <w:noProof/>
            </w:rPr>
            <w:t>35</w:t>
          </w:r>
          <w:r>
            <w:rPr>
              <w:noProof/>
            </w:rPr>
            <w:fldChar w:fldCharType="end"/>
          </w:r>
        </w:p>
      </w:tc>
      <w:sdt>
        <w:sdtPr>
          <w:id w:val="23717223"/>
          <w:placeholder>
            <w:docPart w:val="84CDC9DEEF01B54FA9B38E9343171A6F"/>
          </w:placeholder>
        </w:sdtPr>
        <w:sdtContent>
          <w:sdt>
            <w:sdtPr>
              <w:id w:val="861097709"/>
            </w:sdtPr>
            <w:sdtContent>
              <w:tc>
                <w:tcPr>
                  <w:tcW w:w="2538" w:type="pct"/>
                  <w:shd w:val="clear" w:color="auto" w:fill="990000" w:themeFill="accent1"/>
                  <w:vAlign w:val="bottom"/>
                </w:tcPr>
                <w:p w14:paraId="7D8B8AD7" w14:textId="77777777" w:rsidR="00951E7F" w:rsidRDefault="00951E7F">
                  <w:pPr>
                    <w:pStyle w:val="Header-Continued"/>
                  </w:pPr>
                  <w:r w:rsidRPr="00F512E2">
                    <w:rPr>
                      <w:sz w:val="22"/>
                      <w:szCs w:val="22"/>
                    </w:rPr>
                    <w:t>Taller Administración de Proyectos Informáticos</w:t>
                  </w:r>
                </w:p>
              </w:tc>
            </w:sdtContent>
          </w:sdt>
        </w:sdtContent>
      </w:sdt>
    </w:tr>
  </w:tbl>
  <w:p w14:paraId="3B113F6F" w14:textId="77777777" w:rsidR="00951E7F" w:rsidRDefault="00951E7F">
    <w:pPr>
      <w:pStyle w:val="Encabezado"/>
    </w:pPr>
  </w:p>
  <w:p w14:paraId="56AF2146" w14:textId="77777777" w:rsidR="00951E7F" w:rsidRDefault="00951E7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0" w:type="auto"/>
      <w:tblLook w:val="04A0" w:firstRow="1" w:lastRow="0" w:firstColumn="1" w:lastColumn="0" w:noHBand="0" w:noVBand="1"/>
    </w:tblPr>
    <w:tblGrid>
      <w:gridCol w:w="5089"/>
      <w:gridCol w:w="5380"/>
    </w:tblGrid>
    <w:tr w:rsidR="00951E7F" w14:paraId="0CB3FC8D" w14:textId="77777777">
      <w:trPr>
        <w:trHeight w:val="6840"/>
      </w:trPr>
      <w:tc>
        <w:tcPr>
          <w:tcW w:w="5319" w:type="dxa"/>
          <w:vAlign w:val="bottom"/>
        </w:tcPr>
        <w:p w14:paraId="71A366E9" w14:textId="77777777" w:rsidR="00951E7F" w:rsidRDefault="00951E7F" w:rsidP="00B95389">
          <w:pPr>
            <w:pStyle w:val="Header-Left"/>
            <w:ind w:left="0"/>
          </w:pPr>
          <w:r>
            <w:t xml:space="preserve">AIEP, Sn. Fernando </w:t>
          </w:r>
        </w:p>
      </w:tc>
      <w:sdt>
        <w:sdtPr>
          <w:id w:val="28899392"/>
        </w:sdtPr>
        <w:sdtContent>
          <w:tc>
            <w:tcPr>
              <w:tcW w:w="5481" w:type="dxa"/>
              <w:shd w:val="clear" w:color="auto" w:fill="990000" w:themeFill="accent1"/>
            </w:tcPr>
            <w:p w14:paraId="24AFF0C2" w14:textId="77777777" w:rsidR="00951E7F" w:rsidRDefault="00951E7F" w:rsidP="00B95389">
              <w:pPr>
                <w:pStyle w:val="Header-Right"/>
              </w:pPr>
              <w:r>
                <w:t>Taller Administración de Proyectos Informáticos</w:t>
              </w:r>
            </w:p>
          </w:tc>
        </w:sdtContent>
      </w:sdt>
    </w:tr>
  </w:tbl>
  <w:p w14:paraId="6FEC57EE" w14:textId="77777777" w:rsidR="00951E7F" w:rsidRDefault="00951E7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6F267310"/>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6E703C1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F8D22BA0"/>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A7E6CB2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D1A8C98E"/>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3C269EE"/>
    <w:multiLevelType w:val="hybridMultilevel"/>
    <w:tmpl w:val="E0F80A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4EB6537"/>
    <w:multiLevelType w:val="hybridMultilevel"/>
    <w:tmpl w:val="8138D832"/>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8F13B53"/>
    <w:multiLevelType w:val="hybridMultilevel"/>
    <w:tmpl w:val="6CFA3038"/>
    <w:lvl w:ilvl="0" w:tplc="7F626CA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0EA45CE9"/>
    <w:multiLevelType w:val="multilevel"/>
    <w:tmpl w:val="28EEB6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115A5C41"/>
    <w:multiLevelType w:val="hybridMultilevel"/>
    <w:tmpl w:val="D960B2D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nsid w:val="16B1345F"/>
    <w:multiLevelType w:val="hybridMultilevel"/>
    <w:tmpl w:val="1B2CEA5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1F007670"/>
    <w:multiLevelType w:val="hybridMultilevel"/>
    <w:tmpl w:val="F702936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6217F11"/>
    <w:multiLevelType w:val="hybridMultilevel"/>
    <w:tmpl w:val="139802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761776C"/>
    <w:multiLevelType w:val="hybridMultilevel"/>
    <w:tmpl w:val="8F309DF0"/>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30211CF7"/>
    <w:multiLevelType w:val="hybridMultilevel"/>
    <w:tmpl w:val="ACC6C0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6BB5E54"/>
    <w:multiLevelType w:val="hybridMultilevel"/>
    <w:tmpl w:val="521A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7F626CA0">
      <w:numFmt w:val="bullet"/>
      <w:lvlText w:val="-"/>
      <w:lvlJc w:val="left"/>
      <w:pPr>
        <w:ind w:left="2160" w:hanging="360"/>
      </w:pPr>
      <w:rPr>
        <w:rFonts w:ascii="Century Gothic" w:eastAsiaTheme="minorEastAsia" w:hAnsi="Century Gothic"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EA4605"/>
    <w:multiLevelType w:val="hybridMultilevel"/>
    <w:tmpl w:val="C0F659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5D120D"/>
    <w:multiLevelType w:val="hybridMultilevel"/>
    <w:tmpl w:val="3A0C5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BC33CB"/>
    <w:multiLevelType w:val="hybridMultilevel"/>
    <w:tmpl w:val="564626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3C91382"/>
    <w:multiLevelType w:val="hybridMultilevel"/>
    <w:tmpl w:val="D15E7A3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55A1904"/>
    <w:multiLevelType w:val="hybridMultilevel"/>
    <w:tmpl w:val="DD10618A"/>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EEB349D"/>
    <w:multiLevelType w:val="hybridMultilevel"/>
    <w:tmpl w:val="4698C65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6C276A3"/>
    <w:multiLevelType w:val="hybridMultilevel"/>
    <w:tmpl w:val="1EF2AC8E"/>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B1D0E37"/>
    <w:multiLevelType w:val="hybridMultilevel"/>
    <w:tmpl w:val="F228A25E"/>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D1A5660"/>
    <w:multiLevelType w:val="hybridMultilevel"/>
    <w:tmpl w:val="8B88460A"/>
    <w:lvl w:ilvl="0" w:tplc="659EEEA6">
      <w:start w:val="1"/>
      <w:numFmt w:val="bullet"/>
      <w:pStyle w:val="Listaconvietas"/>
      <w:lvlText w:val=""/>
      <w:lvlJc w:val="left"/>
      <w:pPr>
        <w:ind w:left="1440" w:hanging="360"/>
      </w:pPr>
      <w:rPr>
        <w:rFonts w:ascii="Wingdings" w:hAnsi="Wingdings" w:hint="default"/>
        <w:color w:val="720000"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1AF1157"/>
    <w:multiLevelType w:val="hybridMultilevel"/>
    <w:tmpl w:val="06FAE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2B85801"/>
    <w:multiLevelType w:val="hybridMultilevel"/>
    <w:tmpl w:val="F4028A5A"/>
    <w:lvl w:ilvl="0" w:tplc="FE547A2A">
      <w:start w:val="8"/>
      <w:numFmt w:val="decimal"/>
      <w:lvlText w:val="%1"/>
      <w:lvlJc w:val="left"/>
      <w:pPr>
        <w:ind w:hanging="87"/>
        <w:jc w:val="left"/>
      </w:pPr>
      <w:rPr>
        <w:rFonts w:ascii="Calibri" w:eastAsia="Calibri" w:hAnsi="Calibri" w:hint="default"/>
        <w:position w:val="8"/>
        <w:sz w:val="10"/>
        <w:szCs w:val="10"/>
      </w:rPr>
    </w:lvl>
    <w:lvl w:ilvl="1" w:tplc="17D224BC">
      <w:start w:val="1"/>
      <w:numFmt w:val="bullet"/>
      <w:lvlText w:val=""/>
      <w:lvlJc w:val="left"/>
      <w:pPr>
        <w:ind w:hanging="360"/>
      </w:pPr>
      <w:rPr>
        <w:rFonts w:ascii="Wingdings" w:eastAsia="Wingdings" w:hAnsi="Wingdings" w:hint="default"/>
        <w:sz w:val="22"/>
        <w:szCs w:val="22"/>
      </w:rPr>
    </w:lvl>
    <w:lvl w:ilvl="2" w:tplc="A47C9630">
      <w:start w:val="1"/>
      <w:numFmt w:val="bullet"/>
      <w:lvlText w:val="•"/>
      <w:lvlJc w:val="left"/>
      <w:rPr>
        <w:rFonts w:hint="default"/>
      </w:rPr>
    </w:lvl>
    <w:lvl w:ilvl="3" w:tplc="309679C8">
      <w:start w:val="1"/>
      <w:numFmt w:val="bullet"/>
      <w:lvlText w:val="•"/>
      <w:lvlJc w:val="left"/>
      <w:rPr>
        <w:rFonts w:hint="default"/>
      </w:rPr>
    </w:lvl>
    <w:lvl w:ilvl="4" w:tplc="591C0FC0">
      <w:start w:val="1"/>
      <w:numFmt w:val="bullet"/>
      <w:lvlText w:val="•"/>
      <w:lvlJc w:val="left"/>
      <w:rPr>
        <w:rFonts w:hint="default"/>
      </w:rPr>
    </w:lvl>
    <w:lvl w:ilvl="5" w:tplc="A36E5A06">
      <w:start w:val="1"/>
      <w:numFmt w:val="bullet"/>
      <w:lvlText w:val="•"/>
      <w:lvlJc w:val="left"/>
      <w:rPr>
        <w:rFonts w:hint="default"/>
      </w:rPr>
    </w:lvl>
    <w:lvl w:ilvl="6" w:tplc="FE163ADE">
      <w:start w:val="1"/>
      <w:numFmt w:val="bullet"/>
      <w:lvlText w:val="•"/>
      <w:lvlJc w:val="left"/>
      <w:rPr>
        <w:rFonts w:hint="default"/>
      </w:rPr>
    </w:lvl>
    <w:lvl w:ilvl="7" w:tplc="D2FCA830">
      <w:start w:val="1"/>
      <w:numFmt w:val="bullet"/>
      <w:lvlText w:val="•"/>
      <w:lvlJc w:val="left"/>
      <w:rPr>
        <w:rFonts w:hint="default"/>
      </w:rPr>
    </w:lvl>
    <w:lvl w:ilvl="8" w:tplc="EE5CEC84">
      <w:start w:val="1"/>
      <w:numFmt w:val="bullet"/>
      <w:lvlText w:val="•"/>
      <w:lvlJc w:val="left"/>
      <w:rPr>
        <w:rFonts w:hint="default"/>
      </w:rPr>
    </w:lvl>
  </w:abstractNum>
  <w:num w:numId="1">
    <w:abstractNumId w:val="3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4"/>
  </w:num>
  <w:num w:numId="13">
    <w:abstractNumId w:val="19"/>
  </w:num>
  <w:num w:numId="14">
    <w:abstractNumId w:val="10"/>
  </w:num>
  <w:num w:numId="15">
    <w:abstractNumId w:val="18"/>
  </w:num>
  <w:num w:numId="16">
    <w:abstractNumId w:val="12"/>
  </w:num>
  <w:num w:numId="17">
    <w:abstractNumId w:val="17"/>
  </w:num>
  <w:num w:numId="18">
    <w:abstractNumId w:val="28"/>
  </w:num>
  <w:num w:numId="19">
    <w:abstractNumId w:val="21"/>
  </w:num>
  <w:num w:numId="20">
    <w:abstractNumId w:val="22"/>
  </w:num>
  <w:num w:numId="21">
    <w:abstractNumId w:val="20"/>
  </w:num>
  <w:num w:numId="22">
    <w:abstractNumId w:val="25"/>
  </w:num>
  <w:num w:numId="23">
    <w:abstractNumId w:val="30"/>
  </w:num>
  <w:num w:numId="24">
    <w:abstractNumId w:val="26"/>
  </w:num>
  <w:num w:numId="25">
    <w:abstractNumId w:val="29"/>
  </w:num>
  <w:num w:numId="26">
    <w:abstractNumId w:val="15"/>
  </w:num>
  <w:num w:numId="27">
    <w:abstractNumId w:val="33"/>
  </w:num>
  <w:num w:numId="28">
    <w:abstractNumId w:val="16"/>
  </w:num>
  <w:num w:numId="29">
    <w:abstractNumId w:val="32"/>
  </w:num>
  <w:num w:numId="30">
    <w:abstractNumId w:val="14"/>
  </w:num>
  <w:num w:numId="31">
    <w:abstractNumId w:val="13"/>
  </w:num>
  <w:num w:numId="32">
    <w:abstractNumId w:val="2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hyphenationZone w:val="425"/>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33556"/>
    <w:rsid w:val="000257EE"/>
    <w:rsid w:val="00065228"/>
    <w:rsid w:val="00075554"/>
    <w:rsid w:val="00087E79"/>
    <w:rsid w:val="00107F51"/>
    <w:rsid w:val="0013745C"/>
    <w:rsid w:val="00144EC4"/>
    <w:rsid w:val="001A6611"/>
    <w:rsid w:val="001E0C7A"/>
    <w:rsid w:val="001E3EAD"/>
    <w:rsid w:val="001E5893"/>
    <w:rsid w:val="00233556"/>
    <w:rsid w:val="002A156A"/>
    <w:rsid w:val="002B2DD6"/>
    <w:rsid w:val="002B6FDE"/>
    <w:rsid w:val="002D48C7"/>
    <w:rsid w:val="002F1B49"/>
    <w:rsid w:val="00366D5F"/>
    <w:rsid w:val="003E3016"/>
    <w:rsid w:val="003E351A"/>
    <w:rsid w:val="00451329"/>
    <w:rsid w:val="00453E21"/>
    <w:rsid w:val="004A7B45"/>
    <w:rsid w:val="00504845"/>
    <w:rsid w:val="00533D28"/>
    <w:rsid w:val="00533E5E"/>
    <w:rsid w:val="00545A99"/>
    <w:rsid w:val="00610454"/>
    <w:rsid w:val="00616697"/>
    <w:rsid w:val="00692FA4"/>
    <w:rsid w:val="006942A5"/>
    <w:rsid w:val="006B55FC"/>
    <w:rsid w:val="00707EF9"/>
    <w:rsid w:val="00742745"/>
    <w:rsid w:val="00745CC7"/>
    <w:rsid w:val="00772B47"/>
    <w:rsid w:val="00782AE7"/>
    <w:rsid w:val="007C22AD"/>
    <w:rsid w:val="007E64EA"/>
    <w:rsid w:val="007F6A83"/>
    <w:rsid w:val="00811FE8"/>
    <w:rsid w:val="00853511"/>
    <w:rsid w:val="00861888"/>
    <w:rsid w:val="008843F5"/>
    <w:rsid w:val="009019A4"/>
    <w:rsid w:val="00951E7F"/>
    <w:rsid w:val="009720C7"/>
    <w:rsid w:val="009F119F"/>
    <w:rsid w:val="00A65C07"/>
    <w:rsid w:val="00AD1858"/>
    <w:rsid w:val="00AD78C6"/>
    <w:rsid w:val="00B26D2C"/>
    <w:rsid w:val="00B45317"/>
    <w:rsid w:val="00B50050"/>
    <w:rsid w:val="00B95389"/>
    <w:rsid w:val="00BB64B8"/>
    <w:rsid w:val="00C301E8"/>
    <w:rsid w:val="00C33F6A"/>
    <w:rsid w:val="00C42C9A"/>
    <w:rsid w:val="00CA5D6C"/>
    <w:rsid w:val="00CB5A73"/>
    <w:rsid w:val="00CF69F7"/>
    <w:rsid w:val="00D05C78"/>
    <w:rsid w:val="00D57C82"/>
    <w:rsid w:val="00D92E9E"/>
    <w:rsid w:val="00D973D8"/>
    <w:rsid w:val="00E43443"/>
    <w:rsid w:val="00E4347A"/>
    <w:rsid w:val="00EA1587"/>
    <w:rsid w:val="00F030D2"/>
    <w:rsid w:val="00F2494C"/>
    <w:rsid w:val="00F40A25"/>
    <w:rsid w:val="00F512E2"/>
    <w:rsid w:val="00F64200"/>
    <w:rsid w:val="00F722EA"/>
    <w:rsid w:val="00F8194A"/>
    <w:rsid w:val="00FA2B32"/>
    <w:rsid w:val="00FB4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7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404040" w:themeColor="text1" w:themeTint="BF"/>
      <w:sz w:val="20"/>
    </w:rPr>
  </w:style>
  <w:style w:type="paragraph" w:styleId="Ttulo1">
    <w:name w:val="heading 1"/>
    <w:basedOn w:val="Normal"/>
    <w:next w:val="Normal"/>
    <w:link w:val="Ttulo1Car"/>
    <w:pPr>
      <w:pageBreakBefore/>
      <w:spacing w:before="480"/>
      <w:outlineLvl w:val="0"/>
    </w:pPr>
    <w:rPr>
      <w:rFonts w:asciiTheme="majorHAnsi" w:eastAsiaTheme="majorEastAsia" w:hAnsiTheme="majorHAnsi" w:cstheme="majorBidi"/>
      <w:b/>
      <w:bCs/>
      <w:color w:val="720000" w:themeColor="accent1" w:themeShade="BF"/>
      <w:sz w:val="28"/>
      <w:szCs w:val="28"/>
    </w:rPr>
  </w:style>
  <w:style w:type="paragraph" w:styleId="Ttulo2">
    <w:name w:val="heading 2"/>
    <w:basedOn w:val="Normal"/>
    <w:next w:val="Normal"/>
    <w:link w:val="Ttulo2Car"/>
    <w:pPr>
      <w:keepNext/>
      <w:keepLines/>
      <w:spacing w:before="200" w:after="100"/>
      <w:outlineLvl w:val="1"/>
    </w:pPr>
    <w:rPr>
      <w:rFonts w:asciiTheme="majorHAnsi" w:eastAsiaTheme="majorEastAsia" w:hAnsiTheme="majorHAnsi" w:cstheme="majorBidi"/>
      <w:bCs/>
      <w:color w:val="720000" w:themeColor="accent1" w:themeShade="BF"/>
      <w:sz w:val="22"/>
      <w:szCs w:val="26"/>
    </w:rPr>
  </w:style>
  <w:style w:type="paragraph" w:styleId="Ttulo3">
    <w:name w:val="heading 3"/>
    <w:basedOn w:val="Normal"/>
    <w:next w:val="Normal"/>
    <w:link w:val="Ttulo3Car"/>
    <w:unhideWhenUsed/>
    <w:qFormat/>
    <w:pPr>
      <w:keepNext/>
      <w:keepLines/>
      <w:spacing w:before="200"/>
      <w:outlineLvl w:val="2"/>
    </w:pPr>
    <w:rPr>
      <w:rFonts w:asciiTheme="majorHAnsi" w:eastAsiaTheme="majorEastAsia" w:hAnsiTheme="majorHAnsi" w:cstheme="majorBidi"/>
      <w:b/>
      <w:bCs/>
      <w:color w:val="990000" w:themeColor="accent1"/>
    </w:rPr>
  </w:style>
  <w:style w:type="paragraph" w:styleId="Ttulo4">
    <w:name w:val="heading 4"/>
    <w:basedOn w:val="Normal"/>
    <w:next w:val="Normal"/>
    <w:link w:val="Ttulo4Car"/>
    <w:unhideWhenUsed/>
    <w:qFormat/>
    <w:pPr>
      <w:keepNext/>
      <w:keepLines/>
      <w:spacing w:before="200"/>
      <w:outlineLvl w:val="3"/>
    </w:pPr>
    <w:rPr>
      <w:rFonts w:asciiTheme="majorHAnsi" w:eastAsiaTheme="majorEastAsia" w:hAnsiTheme="majorHAnsi" w:cstheme="majorBidi"/>
      <w:b/>
      <w:bCs/>
      <w:i/>
      <w:iCs/>
      <w:color w:val="99000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4C0000"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4C0000"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720000" w:themeColor="accent1" w:themeShade="BF"/>
      <w:sz w:val="28"/>
      <w:szCs w:val="28"/>
    </w:rPr>
  </w:style>
  <w:style w:type="character" w:customStyle="1" w:styleId="Ttulo2Car">
    <w:name w:val="Título 2 Car"/>
    <w:basedOn w:val="Fuentedeprrafopredeter"/>
    <w:link w:val="Ttulo2"/>
    <w:rPr>
      <w:rFonts w:asciiTheme="majorHAnsi" w:eastAsiaTheme="majorEastAsia" w:hAnsiTheme="majorHAnsi" w:cstheme="majorBidi"/>
      <w:bCs/>
      <w:color w:val="720000" w:themeColor="accent1" w:themeShade="BF"/>
      <w:szCs w:val="26"/>
    </w:rPr>
  </w:style>
  <w:style w:type="paragraph" w:styleId="Encabezado">
    <w:name w:val="header"/>
    <w:basedOn w:val="Normal"/>
    <w:link w:val="EncabezadoCar"/>
    <w:pPr>
      <w:spacing w:after="200"/>
      <w:ind w:right="144"/>
      <w:jc w:val="right"/>
    </w:pPr>
    <w:rPr>
      <w:szCs w:val="24"/>
    </w:rPr>
  </w:style>
  <w:style w:type="character" w:customStyle="1" w:styleId="EncabezadoCar">
    <w:name w:val="Encabezado Car"/>
    <w:basedOn w:val="Fuentedeprrafopredeter"/>
    <w:link w:val="Encabezado"/>
    <w:rPr>
      <w:color w:val="404040" w:themeColor="text1" w:themeTint="BF"/>
      <w:sz w:val="20"/>
      <w:szCs w:val="24"/>
    </w:rPr>
  </w:style>
  <w:style w:type="paragraph" w:styleId="Piedepgina">
    <w:name w:val="footer"/>
    <w:basedOn w:val="Normal"/>
    <w:link w:val="PiedepginaCar"/>
    <w:pPr>
      <w:tabs>
        <w:tab w:val="center" w:pos="4680"/>
        <w:tab w:val="right" w:pos="9360"/>
      </w:tabs>
      <w:spacing w:before="240"/>
      <w:jc w:val="right"/>
    </w:pPr>
    <w:rPr>
      <w:color w:val="A4A4A4" w:themeColor="accent5"/>
      <w:sz w:val="16"/>
      <w:szCs w:val="16"/>
    </w:rPr>
  </w:style>
  <w:style w:type="character" w:customStyle="1" w:styleId="PiedepginaCar">
    <w:name w:val="Pie de página Car"/>
    <w:basedOn w:val="Fuentedeprrafopredeter"/>
    <w:link w:val="Piedepgina"/>
    <w:rPr>
      <w:color w:val="A4A4A4" w:themeColor="accent5"/>
      <w:sz w:val="16"/>
      <w:szCs w:val="16"/>
    </w:rPr>
  </w:style>
  <w:style w:type="paragraph" w:customStyle="1" w:styleId="Header-Left">
    <w:name w:val="Header-Left"/>
    <w:basedOn w:val="Normal"/>
    <w:pPr>
      <w:ind w:left="43"/>
    </w:pPr>
    <w:rPr>
      <w:rFonts w:asciiTheme="majorHAnsi" w:eastAsiaTheme="majorEastAsia" w:hAnsiTheme="majorHAnsi" w:cstheme="majorBidi"/>
      <w:color w:val="A4A4A4" w:themeColor="accent5"/>
      <w:sz w:val="40"/>
    </w:rPr>
  </w:style>
  <w:style w:type="paragraph" w:customStyle="1" w:styleId="Header-Right">
    <w:name w:val="Header-Right"/>
    <w:basedOn w:val="Normal"/>
    <w:pPr>
      <w:spacing w:before="60" w:after="60"/>
      <w:ind w:right="216"/>
      <w:jc w:val="right"/>
    </w:pPr>
    <w:rPr>
      <w:color w:val="auto"/>
      <w:sz w:val="52"/>
    </w:rPr>
  </w:style>
  <w:style w:type="paragraph" w:customStyle="1" w:styleId="TableText">
    <w:name w:val="Table Text"/>
    <w:basedOn w:val="Normal"/>
    <w:pPr>
      <w:spacing w:before="60" w:after="60"/>
    </w:pPr>
  </w:style>
  <w:style w:type="table" w:customStyle="1" w:styleId="HostTable-Borderless">
    <w:name w:val="Host Table - Borderless"/>
    <w:basedOn w:val="Tablanormal"/>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Textodecuerpo">
    <w:name w:val="Body Text"/>
    <w:basedOn w:val="Normal"/>
    <w:link w:val="TextodecuerpoCar"/>
    <w:uiPriority w:val="1"/>
    <w:qFormat/>
    <w:pPr>
      <w:spacing w:before="200"/>
    </w:pPr>
    <w:rPr>
      <w:szCs w:val="20"/>
    </w:rPr>
  </w:style>
  <w:style w:type="character" w:customStyle="1" w:styleId="TextodecuerpoCar">
    <w:name w:val="Texto de cuerpo Car"/>
    <w:basedOn w:val="Fuentedeprrafopredeter"/>
    <w:link w:val="Textodecuerpo"/>
    <w:rPr>
      <w:color w:val="404040" w:themeColor="text1" w:themeTint="BF"/>
      <w:sz w:val="20"/>
      <w:szCs w:val="20"/>
    </w:rPr>
  </w:style>
  <w:style w:type="table" w:customStyle="1" w:styleId="FinancialTable">
    <w:name w:val="Financial Table"/>
    <w:basedOn w:val="Tablanormal"/>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xtodelmarcadordeposicin">
    <w:name w:val="Placeholder Text"/>
    <w:basedOn w:val="Fuentedeprrafopredeter"/>
    <w:rPr>
      <w:color w:val="808080"/>
    </w:rPr>
  </w:style>
  <w:style w:type="paragraph" w:customStyle="1" w:styleId="Header-Continued">
    <w:name w:val="Header-Continued"/>
    <w:basedOn w:val="Header-Right"/>
    <w:rPr>
      <w:sz w:val="36"/>
      <w:szCs w:val="36"/>
    </w:rPr>
  </w:style>
  <w:style w:type="paragraph" w:styleId="Fecha">
    <w:name w:val="Date"/>
    <w:basedOn w:val="Normal"/>
    <w:next w:val="Normal"/>
    <w:link w:val="FechaCar"/>
    <w:pPr>
      <w:spacing w:before="480"/>
      <w:jc w:val="right"/>
    </w:pPr>
    <w:rPr>
      <w:color w:val="A6A6A6" w:themeColor="background1" w:themeShade="A6"/>
      <w:sz w:val="24"/>
      <w:szCs w:val="24"/>
    </w:rPr>
  </w:style>
  <w:style w:type="character" w:customStyle="1" w:styleId="FechaCar">
    <w:name w:val="Fecha Car"/>
    <w:basedOn w:val="Fuentedeprrafopredeter"/>
    <w:link w:val="Fecha"/>
    <w:rPr>
      <w:color w:val="A6A6A6" w:themeColor="background1" w:themeShade="A6"/>
      <w:sz w:val="24"/>
      <w:szCs w:val="24"/>
    </w:rPr>
  </w:style>
  <w:style w:type="paragraph" w:styleId="Listaconvietas">
    <w:name w:val="List Bullet"/>
    <w:basedOn w:val="Normal"/>
    <w:pPr>
      <w:numPr>
        <w:numId w:val="1"/>
      </w:numPr>
      <w:tabs>
        <w:tab w:val="left" w:pos="360"/>
      </w:tabs>
      <w:spacing w:after="200"/>
      <w:ind w:left="360"/>
    </w:pPr>
  </w:style>
  <w:style w:type="paragraph" w:customStyle="1" w:styleId="TableHeading">
    <w:name w:val="Table Heading"/>
    <w:basedOn w:val="Textodecuerpo"/>
    <w:pPr>
      <w:spacing w:after="40"/>
      <w:jc w:val="center"/>
    </w:pPr>
    <w:rPr>
      <w:color w:val="990000" w:themeColor="accent1"/>
      <w14:shadow w14:blurRad="50800" w14:dist="38100" w14:dir="2700000" w14:sx="100000" w14:sy="100000" w14:kx="0" w14:ky="0" w14:algn="tl">
        <w14:srgbClr w14:val="000000">
          <w14:alpha w14:val="60000"/>
        </w14:srgbClr>
      </w14:shadow>
    </w:rPr>
  </w:style>
  <w:style w:type="character" w:styleId="Refdenotaalpie">
    <w:name w:val="footnote reference"/>
    <w:basedOn w:val="Fuentedeprrafopredeter"/>
    <w:rPr>
      <w:vertAlign w:val="superscript"/>
    </w:rPr>
  </w:style>
  <w:style w:type="paragraph" w:styleId="Textonotapie">
    <w:name w:val="footnote text"/>
    <w:basedOn w:val="Normal"/>
    <w:link w:val="TextonotapieCar"/>
    <w:rPr>
      <w:color w:val="auto"/>
      <w:sz w:val="16"/>
      <w:szCs w:val="20"/>
    </w:rPr>
  </w:style>
  <w:style w:type="character" w:customStyle="1" w:styleId="TextonotapieCar">
    <w:name w:val="Texto nota pie Car"/>
    <w:basedOn w:val="Fuentedeprrafopredeter"/>
    <w:link w:val="Textonotapie"/>
    <w:rPr>
      <w:sz w:val="16"/>
      <w:szCs w:val="20"/>
    </w:rPr>
  </w:style>
  <w:style w:type="paragraph" w:customStyle="1" w:styleId="Graphic">
    <w:name w:val="Graphic"/>
    <w:basedOn w:val="Textodecuerpo"/>
    <w:pPr>
      <w:spacing w:before="360" w:after="360"/>
      <w:jc w:val="center"/>
    </w:pPr>
    <w:rPr>
      <w:sz w:val="18"/>
    </w:rPr>
  </w:style>
  <w:style w:type="paragraph" w:styleId="Subttulo">
    <w:name w:val="Subtitle"/>
    <w:basedOn w:val="Normal"/>
    <w:next w:val="Normal"/>
    <w:link w:val="SubttuloCar"/>
    <w:pPr>
      <w:numPr>
        <w:ilvl w:val="1"/>
      </w:numPr>
      <w:spacing w:before="160"/>
      <w:ind w:left="5314"/>
      <w:jc w:val="right"/>
    </w:pPr>
    <w:rPr>
      <w:rFonts w:asciiTheme="majorHAnsi" w:eastAsiaTheme="majorEastAsia" w:hAnsiTheme="majorHAnsi" w:cstheme="majorBidi"/>
      <w:iCs/>
      <w:color w:val="A4A4A4" w:themeColor="accent5"/>
      <w:sz w:val="28"/>
      <w:szCs w:val="32"/>
    </w:rPr>
  </w:style>
  <w:style w:type="character" w:customStyle="1" w:styleId="SubttuloCar">
    <w:name w:val="Subtítulo Car"/>
    <w:basedOn w:val="Fuentedeprrafopredeter"/>
    <w:link w:val="Subttulo"/>
    <w:rPr>
      <w:rFonts w:asciiTheme="majorHAnsi" w:eastAsiaTheme="majorEastAsia" w:hAnsiTheme="majorHAnsi" w:cstheme="majorBidi"/>
      <w:iCs/>
      <w:color w:val="A4A4A4" w:themeColor="accent5"/>
      <w:sz w:val="28"/>
      <w:szCs w:val="32"/>
    </w:rPr>
  </w:style>
  <w:style w:type="paragraph" w:styleId="Ttulo">
    <w:name w:val="Title"/>
    <w:basedOn w:val="Normal"/>
    <w:next w:val="Normal"/>
    <w:link w:val="TtuloCar"/>
    <w:pPr>
      <w:spacing w:before="360"/>
      <w:ind w:left="5310"/>
      <w:jc w:val="right"/>
    </w:pPr>
    <w:rPr>
      <w:rFonts w:asciiTheme="majorHAnsi" w:eastAsiaTheme="majorEastAsia" w:hAnsiTheme="majorHAnsi" w:cstheme="majorBidi"/>
      <w:color w:val="990000" w:themeColor="accent1"/>
      <w:kern w:val="60"/>
      <w:sz w:val="36"/>
      <w:szCs w:val="60"/>
    </w:rPr>
  </w:style>
  <w:style w:type="character" w:customStyle="1" w:styleId="TtuloCar">
    <w:name w:val="Título Car"/>
    <w:basedOn w:val="Fuentedeprrafopredeter"/>
    <w:link w:val="Ttulo"/>
    <w:rPr>
      <w:rFonts w:asciiTheme="majorHAnsi" w:eastAsiaTheme="majorEastAsia" w:hAnsiTheme="majorHAnsi" w:cstheme="majorBidi"/>
      <w:color w:val="990000" w:themeColor="accent1"/>
      <w:kern w:val="60"/>
      <w:sz w:val="36"/>
      <w:szCs w:val="60"/>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color w:val="404040" w:themeColor="text1" w:themeTint="BF"/>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color w:val="404040" w:themeColor="text1" w:themeTint="BF"/>
      <w:sz w:val="16"/>
      <w:szCs w:val="16"/>
    </w:rPr>
  </w:style>
  <w:style w:type="paragraph" w:styleId="Textodecuerpo1sangra">
    <w:name w:val="Body Text First Indent"/>
    <w:basedOn w:val="Textodecuerpo"/>
    <w:link w:val="Textodecuerpo1sangraCar"/>
    <w:semiHidden/>
    <w:unhideWhenUsed/>
    <w:pPr>
      <w:spacing w:before="0"/>
      <w:ind w:firstLine="360"/>
    </w:pPr>
    <w:rPr>
      <w:szCs w:val="22"/>
    </w:rPr>
  </w:style>
  <w:style w:type="character" w:customStyle="1" w:styleId="Textodecuerpo1sangraCar">
    <w:name w:val="Texto de cuerpo 1ª sangría Car"/>
    <w:basedOn w:val="TextodecuerpoCar"/>
    <w:link w:val="Textodecuerpo1sangra"/>
    <w:semiHidden/>
    <w:rPr>
      <w:color w:val="404040" w:themeColor="text1" w:themeTint="BF"/>
      <w:sz w:val="20"/>
      <w:szCs w:val="20"/>
    </w:rPr>
  </w:style>
  <w:style w:type="character" w:customStyle="1" w:styleId="Textodecuerpo2Car">
    <w:name w:val="Texto de cuerpo 2 Car"/>
    <w:basedOn w:val="Fuentedeprrafopredeter"/>
    <w:link w:val="Textodecuerpo2"/>
    <w:semiHidden/>
    <w:rPr>
      <w:color w:val="404040" w:themeColor="text1" w:themeTint="BF"/>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color w:val="404040" w:themeColor="text1" w:themeTint="BF"/>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color w:val="404040" w:themeColor="text1" w:themeTint="BF"/>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color w:val="404040" w:themeColor="text1" w:themeTint="BF"/>
      <w:sz w:val="16"/>
      <w:szCs w:val="16"/>
    </w:rPr>
  </w:style>
  <w:style w:type="paragraph" w:styleId="Epgrafe">
    <w:name w:val="caption"/>
    <w:basedOn w:val="Normal"/>
    <w:next w:val="Normal"/>
    <w:semiHidden/>
    <w:unhideWhenUsed/>
    <w:qFormat/>
    <w:pPr>
      <w:spacing w:after="200"/>
    </w:pPr>
    <w:rPr>
      <w:b/>
      <w:bCs/>
      <w:color w:val="990000"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color w:val="404040" w:themeColor="text1" w:themeTint="BF"/>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color w:val="404040" w:themeColor="text1" w:themeTint="BF"/>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color w:val="404040" w:themeColor="text1" w:themeTint="BF"/>
      <w:sz w:val="20"/>
      <w:szCs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color w:val="404040" w:themeColor="text1" w:themeTint="BF"/>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color w:val="404040" w:themeColor="text1" w:themeTint="BF"/>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color w:val="404040" w:themeColor="text1" w:themeTint="BF"/>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character" w:customStyle="1" w:styleId="Ttulo3Car">
    <w:name w:val="Título 3 Car"/>
    <w:basedOn w:val="Fuentedeprrafopredeter"/>
    <w:link w:val="Ttulo3"/>
    <w:rPr>
      <w:rFonts w:asciiTheme="majorHAnsi" w:eastAsiaTheme="majorEastAsia" w:hAnsiTheme="majorHAnsi" w:cstheme="majorBidi"/>
      <w:b/>
      <w:bCs/>
      <w:color w:val="990000" w:themeColor="accent1"/>
      <w:sz w:val="20"/>
    </w:rPr>
  </w:style>
  <w:style w:type="character" w:customStyle="1" w:styleId="Ttulo4Car">
    <w:name w:val="Título 4 Car"/>
    <w:basedOn w:val="Fuentedeprrafopredeter"/>
    <w:link w:val="Ttulo4"/>
    <w:rPr>
      <w:rFonts w:asciiTheme="majorHAnsi" w:eastAsiaTheme="majorEastAsia" w:hAnsiTheme="majorHAnsi" w:cstheme="majorBidi"/>
      <w:b/>
      <w:bCs/>
      <w:i/>
      <w:iCs/>
      <w:color w:val="99000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4C0000"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4C0000"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color w:val="404040" w:themeColor="text1" w:themeTint="BF"/>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color w:val="404040" w:themeColor="text1" w:themeTint="BF"/>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990000" w:themeColor="accent1"/>
      </w:pBdr>
      <w:spacing w:before="200" w:after="280"/>
      <w:ind w:left="936" w:right="936"/>
    </w:pPr>
    <w:rPr>
      <w:b/>
      <w:bCs/>
      <w:i/>
      <w:iCs/>
      <w:color w:val="990000" w:themeColor="accent1"/>
    </w:rPr>
  </w:style>
  <w:style w:type="character" w:customStyle="1" w:styleId="CitaintensaCar">
    <w:name w:val="Cita intensa Car"/>
    <w:basedOn w:val="Fuentedeprrafopredeter"/>
    <w:link w:val="Citaintensa"/>
    <w:rPr>
      <w:b/>
      <w:bCs/>
      <w:i/>
      <w:iCs/>
      <w:color w:val="99000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xtomacroCar">
    <w:name w:val="Texto macro Car"/>
    <w:basedOn w:val="Fuentedeprrafopredeter"/>
    <w:link w:val="Textomacro"/>
    <w:semiHidden/>
    <w:rPr>
      <w:rFonts w:ascii="Consolas" w:hAnsi="Consolas"/>
      <w:color w:val="404040" w:themeColor="text1" w:themeTint="BF"/>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color w:val="404040" w:themeColor="text1" w:themeTint="BF"/>
      <w:sz w:val="24"/>
      <w:szCs w:val="24"/>
      <w:shd w:val="pct20" w:color="auto" w:fill="auto"/>
    </w:rPr>
  </w:style>
  <w:style w:type="paragraph" w:styleId="Sinespaciado">
    <w:name w:val="No Spacing"/>
    <w:uiPriority w:val="1"/>
    <w:qFormat/>
    <w:rsid w:val="00FB489C"/>
    <w:rPr>
      <w:rFonts w:ascii="Arial" w:hAnsi="Arial"/>
      <w:color w:val="404040" w:themeColor="text1" w:themeTint="BF"/>
      <w:sz w:val="32"/>
      <w:szCs w:val="32"/>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color w:val="404040" w:themeColor="text1" w:themeTint="BF"/>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color w:val="404040" w:themeColor="text1" w:themeTint="BF"/>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color w:val="404040" w:themeColor="text1" w:themeTint="BF"/>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color w:val="404040" w:themeColor="text1" w:themeTint="BF"/>
      <w:sz w:val="20"/>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keepNext/>
      <w:keepLines/>
      <w:pageBreakBefore w:val="0"/>
      <w:outlineLvl w:val="9"/>
    </w:pPr>
  </w:style>
  <w:style w:type="paragraph" w:customStyle="1" w:styleId="84CDC9DEEF01B54FA9B38E9343171A6F">
    <w:name w:val="84CDC9DEEF01B54FA9B38E9343171A6F"/>
    <w:rsid w:val="00B95389"/>
    <w:rPr>
      <w:sz w:val="24"/>
      <w:szCs w:val="24"/>
      <w:lang w:eastAsia="ja-JP"/>
    </w:rPr>
  </w:style>
  <w:style w:type="character" w:styleId="nfasisintenso">
    <w:name w:val="Intense Emphasis"/>
    <w:basedOn w:val="Fuentedeprrafopredeter"/>
    <w:uiPriority w:val="21"/>
    <w:qFormat/>
    <w:rsid w:val="004A7B45"/>
    <w:rPr>
      <w:b/>
      <w:bCs/>
      <w:i/>
      <w:iCs/>
      <w:color w:val="990000" w:themeColor="accent1"/>
    </w:rPr>
  </w:style>
  <w:style w:type="paragraph" w:customStyle="1" w:styleId="Default">
    <w:name w:val="Default"/>
    <w:rsid w:val="00D57C82"/>
    <w:pPr>
      <w:widowControl w:val="0"/>
      <w:autoSpaceDE w:val="0"/>
      <w:autoSpaceDN w:val="0"/>
      <w:adjustRightInd w:val="0"/>
    </w:pPr>
    <w:rPr>
      <w:rFonts w:ascii="Calibri" w:hAnsi="Calibri" w:cs="Calibri"/>
      <w:color w:val="000000"/>
      <w:sz w:val="24"/>
      <w:szCs w:val="24"/>
      <w:lang w:val="es-ES"/>
    </w:rPr>
  </w:style>
  <w:style w:type="character" w:customStyle="1" w:styleId="apple-converted-space">
    <w:name w:val="apple-converted-space"/>
    <w:basedOn w:val="Fuentedeprrafopredeter"/>
    <w:rsid w:val="00811FE8"/>
  </w:style>
  <w:style w:type="character" w:styleId="Hipervnculo">
    <w:name w:val="Hyperlink"/>
    <w:basedOn w:val="Fuentedeprrafopredeter"/>
    <w:uiPriority w:val="99"/>
    <w:semiHidden/>
    <w:unhideWhenUsed/>
    <w:rsid w:val="00811FE8"/>
    <w:rPr>
      <w:color w:val="0000FF"/>
      <w:u w:val="single"/>
    </w:rPr>
  </w:style>
  <w:style w:type="table" w:styleId="Tablaconcuadrcula">
    <w:name w:val="Table Grid"/>
    <w:basedOn w:val="Tablanormal"/>
    <w:uiPriority w:val="59"/>
    <w:rsid w:val="00FA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404040" w:themeColor="text1" w:themeTint="BF"/>
      <w:sz w:val="20"/>
    </w:rPr>
  </w:style>
  <w:style w:type="paragraph" w:styleId="Ttulo1">
    <w:name w:val="heading 1"/>
    <w:basedOn w:val="Normal"/>
    <w:next w:val="Normal"/>
    <w:link w:val="Ttulo1Car"/>
    <w:pPr>
      <w:pageBreakBefore/>
      <w:spacing w:before="480"/>
      <w:outlineLvl w:val="0"/>
    </w:pPr>
    <w:rPr>
      <w:rFonts w:asciiTheme="majorHAnsi" w:eastAsiaTheme="majorEastAsia" w:hAnsiTheme="majorHAnsi" w:cstheme="majorBidi"/>
      <w:b/>
      <w:bCs/>
      <w:color w:val="720000" w:themeColor="accent1" w:themeShade="BF"/>
      <w:sz w:val="28"/>
      <w:szCs w:val="28"/>
    </w:rPr>
  </w:style>
  <w:style w:type="paragraph" w:styleId="Ttulo2">
    <w:name w:val="heading 2"/>
    <w:basedOn w:val="Normal"/>
    <w:next w:val="Normal"/>
    <w:link w:val="Ttulo2Car"/>
    <w:pPr>
      <w:keepNext/>
      <w:keepLines/>
      <w:spacing w:before="200" w:after="100"/>
      <w:outlineLvl w:val="1"/>
    </w:pPr>
    <w:rPr>
      <w:rFonts w:asciiTheme="majorHAnsi" w:eastAsiaTheme="majorEastAsia" w:hAnsiTheme="majorHAnsi" w:cstheme="majorBidi"/>
      <w:bCs/>
      <w:color w:val="720000" w:themeColor="accent1" w:themeShade="BF"/>
      <w:sz w:val="22"/>
      <w:szCs w:val="26"/>
    </w:rPr>
  </w:style>
  <w:style w:type="paragraph" w:styleId="Ttulo3">
    <w:name w:val="heading 3"/>
    <w:basedOn w:val="Normal"/>
    <w:next w:val="Normal"/>
    <w:link w:val="Ttulo3Car"/>
    <w:unhideWhenUsed/>
    <w:qFormat/>
    <w:pPr>
      <w:keepNext/>
      <w:keepLines/>
      <w:spacing w:before="200"/>
      <w:outlineLvl w:val="2"/>
    </w:pPr>
    <w:rPr>
      <w:rFonts w:asciiTheme="majorHAnsi" w:eastAsiaTheme="majorEastAsia" w:hAnsiTheme="majorHAnsi" w:cstheme="majorBidi"/>
      <w:b/>
      <w:bCs/>
      <w:color w:val="990000" w:themeColor="accent1"/>
    </w:rPr>
  </w:style>
  <w:style w:type="paragraph" w:styleId="Ttulo4">
    <w:name w:val="heading 4"/>
    <w:basedOn w:val="Normal"/>
    <w:next w:val="Normal"/>
    <w:link w:val="Ttulo4Car"/>
    <w:unhideWhenUsed/>
    <w:qFormat/>
    <w:pPr>
      <w:keepNext/>
      <w:keepLines/>
      <w:spacing w:before="200"/>
      <w:outlineLvl w:val="3"/>
    </w:pPr>
    <w:rPr>
      <w:rFonts w:asciiTheme="majorHAnsi" w:eastAsiaTheme="majorEastAsia" w:hAnsiTheme="majorHAnsi" w:cstheme="majorBidi"/>
      <w:b/>
      <w:bCs/>
      <w:i/>
      <w:iCs/>
      <w:color w:val="99000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4C0000"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4C0000"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720000" w:themeColor="accent1" w:themeShade="BF"/>
      <w:sz w:val="28"/>
      <w:szCs w:val="28"/>
    </w:rPr>
  </w:style>
  <w:style w:type="character" w:customStyle="1" w:styleId="Ttulo2Car">
    <w:name w:val="Título 2 Car"/>
    <w:basedOn w:val="Fuentedeprrafopredeter"/>
    <w:link w:val="Ttulo2"/>
    <w:rPr>
      <w:rFonts w:asciiTheme="majorHAnsi" w:eastAsiaTheme="majorEastAsia" w:hAnsiTheme="majorHAnsi" w:cstheme="majorBidi"/>
      <w:bCs/>
      <w:color w:val="720000" w:themeColor="accent1" w:themeShade="BF"/>
      <w:szCs w:val="26"/>
    </w:rPr>
  </w:style>
  <w:style w:type="paragraph" w:styleId="Encabezado">
    <w:name w:val="header"/>
    <w:basedOn w:val="Normal"/>
    <w:link w:val="EncabezadoCar"/>
    <w:pPr>
      <w:spacing w:after="200"/>
      <w:ind w:right="144"/>
      <w:jc w:val="right"/>
    </w:pPr>
    <w:rPr>
      <w:szCs w:val="24"/>
    </w:rPr>
  </w:style>
  <w:style w:type="character" w:customStyle="1" w:styleId="EncabezadoCar">
    <w:name w:val="Encabezado Car"/>
    <w:basedOn w:val="Fuentedeprrafopredeter"/>
    <w:link w:val="Encabezado"/>
    <w:rPr>
      <w:color w:val="404040" w:themeColor="text1" w:themeTint="BF"/>
      <w:sz w:val="20"/>
      <w:szCs w:val="24"/>
    </w:rPr>
  </w:style>
  <w:style w:type="paragraph" w:styleId="Piedepgina">
    <w:name w:val="footer"/>
    <w:basedOn w:val="Normal"/>
    <w:link w:val="PiedepginaCar"/>
    <w:pPr>
      <w:tabs>
        <w:tab w:val="center" w:pos="4680"/>
        <w:tab w:val="right" w:pos="9360"/>
      </w:tabs>
      <w:spacing w:before="240"/>
      <w:jc w:val="right"/>
    </w:pPr>
    <w:rPr>
      <w:color w:val="A4A4A4" w:themeColor="accent5"/>
      <w:sz w:val="16"/>
      <w:szCs w:val="16"/>
    </w:rPr>
  </w:style>
  <w:style w:type="character" w:customStyle="1" w:styleId="PiedepginaCar">
    <w:name w:val="Pie de página Car"/>
    <w:basedOn w:val="Fuentedeprrafopredeter"/>
    <w:link w:val="Piedepgina"/>
    <w:rPr>
      <w:color w:val="A4A4A4" w:themeColor="accent5"/>
      <w:sz w:val="16"/>
      <w:szCs w:val="16"/>
    </w:rPr>
  </w:style>
  <w:style w:type="paragraph" w:customStyle="1" w:styleId="Header-Left">
    <w:name w:val="Header-Left"/>
    <w:basedOn w:val="Normal"/>
    <w:pPr>
      <w:ind w:left="43"/>
    </w:pPr>
    <w:rPr>
      <w:rFonts w:asciiTheme="majorHAnsi" w:eastAsiaTheme="majorEastAsia" w:hAnsiTheme="majorHAnsi" w:cstheme="majorBidi"/>
      <w:color w:val="A4A4A4" w:themeColor="accent5"/>
      <w:sz w:val="40"/>
    </w:rPr>
  </w:style>
  <w:style w:type="paragraph" w:customStyle="1" w:styleId="Header-Right">
    <w:name w:val="Header-Right"/>
    <w:basedOn w:val="Normal"/>
    <w:pPr>
      <w:spacing w:before="60" w:after="60"/>
      <w:ind w:right="216"/>
      <w:jc w:val="right"/>
    </w:pPr>
    <w:rPr>
      <w:color w:val="auto"/>
      <w:sz w:val="52"/>
    </w:rPr>
  </w:style>
  <w:style w:type="paragraph" w:customStyle="1" w:styleId="TableText">
    <w:name w:val="Table Text"/>
    <w:basedOn w:val="Normal"/>
    <w:pPr>
      <w:spacing w:before="60" w:after="60"/>
    </w:pPr>
  </w:style>
  <w:style w:type="table" w:customStyle="1" w:styleId="HostTable-Borderless">
    <w:name w:val="Host Table - Borderless"/>
    <w:basedOn w:val="Tablanormal"/>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Textodecuerpo">
    <w:name w:val="Body Text"/>
    <w:basedOn w:val="Normal"/>
    <w:link w:val="TextodecuerpoCar"/>
    <w:uiPriority w:val="1"/>
    <w:qFormat/>
    <w:pPr>
      <w:spacing w:before="200"/>
    </w:pPr>
    <w:rPr>
      <w:szCs w:val="20"/>
    </w:rPr>
  </w:style>
  <w:style w:type="character" w:customStyle="1" w:styleId="TextodecuerpoCar">
    <w:name w:val="Texto de cuerpo Car"/>
    <w:basedOn w:val="Fuentedeprrafopredeter"/>
    <w:link w:val="Textodecuerpo"/>
    <w:rPr>
      <w:color w:val="404040" w:themeColor="text1" w:themeTint="BF"/>
      <w:sz w:val="20"/>
      <w:szCs w:val="20"/>
    </w:rPr>
  </w:style>
  <w:style w:type="table" w:customStyle="1" w:styleId="FinancialTable">
    <w:name w:val="Financial Table"/>
    <w:basedOn w:val="Tablanormal"/>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xtodelmarcadordeposicin">
    <w:name w:val="Placeholder Text"/>
    <w:basedOn w:val="Fuentedeprrafopredeter"/>
    <w:rPr>
      <w:color w:val="808080"/>
    </w:rPr>
  </w:style>
  <w:style w:type="paragraph" w:customStyle="1" w:styleId="Header-Continued">
    <w:name w:val="Header-Continued"/>
    <w:basedOn w:val="Header-Right"/>
    <w:rPr>
      <w:sz w:val="36"/>
      <w:szCs w:val="36"/>
    </w:rPr>
  </w:style>
  <w:style w:type="paragraph" w:styleId="Fecha">
    <w:name w:val="Date"/>
    <w:basedOn w:val="Normal"/>
    <w:next w:val="Normal"/>
    <w:link w:val="FechaCar"/>
    <w:pPr>
      <w:spacing w:before="480"/>
      <w:jc w:val="right"/>
    </w:pPr>
    <w:rPr>
      <w:color w:val="A6A6A6" w:themeColor="background1" w:themeShade="A6"/>
      <w:sz w:val="24"/>
      <w:szCs w:val="24"/>
    </w:rPr>
  </w:style>
  <w:style w:type="character" w:customStyle="1" w:styleId="FechaCar">
    <w:name w:val="Fecha Car"/>
    <w:basedOn w:val="Fuentedeprrafopredeter"/>
    <w:link w:val="Fecha"/>
    <w:rPr>
      <w:color w:val="A6A6A6" w:themeColor="background1" w:themeShade="A6"/>
      <w:sz w:val="24"/>
      <w:szCs w:val="24"/>
    </w:rPr>
  </w:style>
  <w:style w:type="paragraph" w:styleId="Listaconvietas">
    <w:name w:val="List Bullet"/>
    <w:basedOn w:val="Normal"/>
    <w:pPr>
      <w:numPr>
        <w:numId w:val="1"/>
      </w:numPr>
      <w:tabs>
        <w:tab w:val="left" w:pos="360"/>
      </w:tabs>
      <w:spacing w:after="200"/>
      <w:ind w:left="360"/>
    </w:pPr>
  </w:style>
  <w:style w:type="paragraph" w:customStyle="1" w:styleId="TableHeading">
    <w:name w:val="Table Heading"/>
    <w:basedOn w:val="Textodecuerpo"/>
    <w:pPr>
      <w:spacing w:after="40"/>
      <w:jc w:val="center"/>
    </w:pPr>
    <w:rPr>
      <w:color w:val="990000" w:themeColor="accent1"/>
      <w14:shadow w14:blurRad="50800" w14:dist="38100" w14:dir="2700000" w14:sx="100000" w14:sy="100000" w14:kx="0" w14:ky="0" w14:algn="tl">
        <w14:srgbClr w14:val="000000">
          <w14:alpha w14:val="60000"/>
        </w14:srgbClr>
      </w14:shadow>
    </w:rPr>
  </w:style>
  <w:style w:type="character" w:styleId="Refdenotaalpie">
    <w:name w:val="footnote reference"/>
    <w:basedOn w:val="Fuentedeprrafopredeter"/>
    <w:rPr>
      <w:vertAlign w:val="superscript"/>
    </w:rPr>
  </w:style>
  <w:style w:type="paragraph" w:styleId="Textonotapie">
    <w:name w:val="footnote text"/>
    <w:basedOn w:val="Normal"/>
    <w:link w:val="TextonotapieCar"/>
    <w:rPr>
      <w:color w:val="auto"/>
      <w:sz w:val="16"/>
      <w:szCs w:val="20"/>
    </w:rPr>
  </w:style>
  <w:style w:type="character" w:customStyle="1" w:styleId="TextonotapieCar">
    <w:name w:val="Texto nota pie Car"/>
    <w:basedOn w:val="Fuentedeprrafopredeter"/>
    <w:link w:val="Textonotapie"/>
    <w:rPr>
      <w:sz w:val="16"/>
      <w:szCs w:val="20"/>
    </w:rPr>
  </w:style>
  <w:style w:type="paragraph" w:customStyle="1" w:styleId="Graphic">
    <w:name w:val="Graphic"/>
    <w:basedOn w:val="Textodecuerpo"/>
    <w:pPr>
      <w:spacing w:before="360" w:after="360"/>
      <w:jc w:val="center"/>
    </w:pPr>
    <w:rPr>
      <w:sz w:val="18"/>
    </w:rPr>
  </w:style>
  <w:style w:type="paragraph" w:styleId="Subttulo">
    <w:name w:val="Subtitle"/>
    <w:basedOn w:val="Normal"/>
    <w:next w:val="Normal"/>
    <w:link w:val="SubttuloCar"/>
    <w:pPr>
      <w:numPr>
        <w:ilvl w:val="1"/>
      </w:numPr>
      <w:spacing w:before="160"/>
      <w:ind w:left="5314"/>
      <w:jc w:val="right"/>
    </w:pPr>
    <w:rPr>
      <w:rFonts w:asciiTheme="majorHAnsi" w:eastAsiaTheme="majorEastAsia" w:hAnsiTheme="majorHAnsi" w:cstheme="majorBidi"/>
      <w:iCs/>
      <w:color w:val="A4A4A4" w:themeColor="accent5"/>
      <w:sz w:val="28"/>
      <w:szCs w:val="32"/>
    </w:rPr>
  </w:style>
  <w:style w:type="character" w:customStyle="1" w:styleId="SubttuloCar">
    <w:name w:val="Subtítulo Car"/>
    <w:basedOn w:val="Fuentedeprrafopredeter"/>
    <w:link w:val="Subttulo"/>
    <w:rPr>
      <w:rFonts w:asciiTheme="majorHAnsi" w:eastAsiaTheme="majorEastAsia" w:hAnsiTheme="majorHAnsi" w:cstheme="majorBidi"/>
      <w:iCs/>
      <w:color w:val="A4A4A4" w:themeColor="accent5"/>
      <w:sz w:val="28"/>
      <w:szCs w:val="32"/>
    </w:rPr>
  </w:style>
  <w:style w:type="paragraph" w:styleId="Ttulo">
    <w:name w:val="Title"/>
    <w:basedOn w:val="Normal"/>
    <w:next w:val="Normal"/>
    <w:link w:val="TtuloCar"/>
    <w:pPr>
      <w:spacing w:before="360"/>
      <w:ind w:left="5310"/>
      <w:jc w:val="right"/>
    </w:pPr>
    <w:rPr>
      <w:rFonts w:asciiTheme="majorHAnsi" w:eastAsiaTheme="majorEastAsia" w:hAnsiTheme="majorHAnsi" w:cstheme="majorBidi"/>
      <w:color w:val="990000" w:themeColor="accent1"/>
      <w:kern w:val="60"/>
      <w:sz w:val="36"/>
      <w:szCs w:val="60"/>
    </w:rPr>
  </w:style>
  <w:style w:type="character" w:customStyle="1" w:styleId="TtuloCar">
    <w:name w:val="Título Car"/>
    <w:basedOn w:val="Fuentedeprrafopredeter"/>
    <w:link w:val="Ttulo"/>
    <w:rPr>
      <w:rFonts w:asciiTheme="majorHAnsi" w:eastAsiaTheme="majorEastAsia" w:hAnsiTheme="majorHAnsi" w:cstheme="majorBidi"/>
      <w:color w:val="990000" w:themeColor="accent1"/>
      <w:kern w:val="60"/>
      <w:sz w:val="36"/>
      <w:szCs w:val="60"/>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color w:val="404040" w:themeColor="text1" w:themeTint="BF"/>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color w:val="404040" w:themeColor="text1" w:themeTint="BF"/>
      <w:sz w:val="16"/>
      <w:szCs w:val="16"/>
    </w:rPr>
  </w:style>
  <w:style w:type="paragraph" w:styleId="Textodecuerpo1sangra">
    <w:name w:val="Body Text First Indent"/>
    <w:basedOn w:val="Textodecuerpo"/>
    <w:link w:val="Textodecuerpo1sangraCar"/>
    <w:semiHidden/>
    <w:unhideWhenUsed/>
    <w:pPr>
      <w:spacing w:before="0"/>
      <w:ind w:firstLine="360"/>
    </w:pPr>
    <w:rPr>
      <w:szCs w:val="22"/>
    </w:rPr>
  </w:style>
  <w:style w:type="character" w:customStyle="1" w:styleId="Textodecuerpo1sangraCar">
    <w:name w:val="Texto de cuerpo 1ª sangría Car"/>
    <w:basedOn w:val="TextodecuerpoCar"/>
    <w:link w:val="Textodecuerpo1sangra"/>
    <w:semiHidden/>
    <w:rPr>
      <w:color w:val="404040" w:themeColor="text1" w:themeTint="BF"/>
      <w:sz w:val="20"/>
      <w:szCs w:val="20"/>
    </w:rPr>
  </w:style>
  <w:style w:type="character" w:customStyle="1" w:styleId="Textodecuerpo2Car">
    <w:name w:val="Texto de cuerpo 2 Car"/>
    <w:basedOn w:val="Fuentedeprrafopredeter"/>
    <w:link w:val="Textodecuerpo2"/>
    <w:semiHidden/>
    <w:rPr>
      <w:color w:val="404040" w:themeColor="text1" w:themeTint="BF"/>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color w:val="404040" w:themeColor="text1" w:themeTint="BF"/>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color w:val="404040" w:themeColor="text1" w:themeTint="BF"/>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color w:val="404040" w:themeColor="text1" w:themeTint="BF"/>
      <w:sz w:val="16"/>
      <w:szCs w:val="16"/>
    </w:rPr>
  </w:style>
  <w:style w:type="paragraph" w:styleId="Epgrafe">
    <w:name w:val="caption"/>
    <w:basedOn w:val="Normal"/>
    <w:next w:val="Normal"/>
    <w:semiHidden/>
    <w:unhideWhenUsed/>
    <w:qFormat/>
    <w:pPr>
      <w:spacing w:after="200"/>
    </w:pPr>
    <w:rPr>
      <w:b/>
      <w:bCs/>
      <w:color w:val="990000"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color w:val="404040" w:themeColor="text1" w:themeTint="BF"/>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color w:val="404040" w:themeColor="text1" w:themeTint="BF"/>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color w:val="404040" w:themeColor="text1" w:themeTint="BF"/>
      <w:sz w:val="20"/>
      <w:szCs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color w:val="404040" w:themeColor="text1" w:themeTint="BF"/>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color w:val="404040" w:themeColor="text1" w:themeTint="BF"/>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color w:val="404040" w:themeColor="text1" w:themeTint="BF"/>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character" w:customStyle="1" w:styleId="Ttulo3Car">
    <w:name w:val="Título 3 Car"/>
    <w:basedOn w:val="Fuentedeprrafopredeter"/>
    <w:link w:val="Ttulo3"/>
    <w:rPr>
      <w:rFonts w:asciiTheme="majorHAnsi" w:eastAsiaTheme="majorEastAsia" w:hAnsiTheme="majorHAnsi" w:cstheme="majorBidi"/>
      <w:b/>
      <w:bCs/>
      <w:color w:val="990000" w:themeColor="accent1"/>
      <w:sz w:val="20"/>
    </w:rPr>
  </w:style>
  <w:style w:type="character" w:customStyle="1" w:styleId="Ttulo4Car">
    <w:name w:val="Título 4 Car"/>
    <w:basedOn w:val="Fuentedeprrafopredeter"/>
    <w:link w:val="Ttulo4"/>
    <w:rPr>
      <w:rFonts w:asciiTheme="majorHAnsi" w:eastAsiaTheme="majorEastAsia" w:hAnsiTheme="majorHAnsi" w:cstheme="majorBidi"/>
      <w:b/>
      <w:bCs/>
      <w:i/>
      <w:iCs/>
      <w:color w:val="99000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4C0000"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4C0000"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color w:val="404040" w:themeColor="text1" w:themeTint="BF"/>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color w:val="404040" w:themeColor="text1" w:themeTint="BF"/>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990000" w:themeColor="accent1"/>
      </w:pBdr>
      <w:spacing w:before="200" w:after="280"/>
      <w:ind w:left="936" w:right="936"/>
    </w:pPr>
    <w:rPr>
      <w:b/>
      <w:bCs/>
      <w:i/>
      <w:iCs/>
      <w:color w:val="990000" w:themeColor="accent1"/>
    </w:rPr>
  </w:style>
  <w:style w:type="character" w:customStyle="1" w:styleId="CitaintensaCar">
    <w:name w:val="Cita intensa Car"/>
    <w:basedOn w:val="Fuentedeprrafopredeter"/>
    <w:link w:val="Citaintensa"/>
    <w:rPr>
      <w:b/>
      <w:bCs/>
      <w:i/>
      <w:iCs/>
      <w:color w:val="99000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xtomacroCar">
    <w:name w:val="Texto macro Car"/>
    <w:basedOn w:val="Fuentedeprrafopredeter"/>
    <w:link w:val="Textomacro"/>
    <w:semiHidden/>
    <w:rPr>
      <w:rFonts w:ascii="Consolas" w:hAnsi="Consolas"/>
      <w:color w:val="404040" w:themeColor="text1" w:themeTint="BF"/>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color w:val="404040" w:themeColor="text1" w:themeTint="BF"/>
      <w:sz w:val="24"/>
      <w:szCs w:val="24"/>
      <w:shd w:val="pct20" w:color="auto" w:fill="auto"/>
    </w:rPr>
  </w:style>
  <w:style w:type="paragraph" w:styleId="Sinespaciado">
    <w:name w:val="No Spacing"/>
    <w:uiPriority w:val="1"/>
    <w:qFormat/>
    <w:rsid w:val="00FB489C"/>
    <w:rPr>
      <w:rFonts w:ascii="Arial" w:hAnsi="Arial"/>
      <w:color w:val="404040" w:themeColor="text1" w:themeTint="BF"/>
      <w:sz w:val="32"/>
      <w:szCs w:val="32"/>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color w:val="404040" w:themeColor="text1" w:themeTint="BF"/>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color w:val="404040" w:themeColor="text1" w:themeTint="BF"/>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color w:val="404040" w:themeColor="text1" w:themeTint="BF"/>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color w:val="404040" w:themeColor="text1" w:themeTint="BF"/>
      <w:sz w:val="20"/>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keepNext/>
      <w:keepLines/>
      <w:pageBreakBefore w:val="0"/>
      <w:outlineLvl w:val="9"/>
    </w:pPr>
  </w:style>
  <w:style w:type="paragraph" w:customStyle="1" w:styleId="84CDC9DEEF01B54FA9B38E9343171A6F">
    <w:name w:val="84CDC9DEEF01B54FA9B38E9343171A6F"/>
    <w:rsid w:val="00B95389"/>
    <w:rPr>
      <w:sz w:val="24"/>
      <w:szCs w:val="24"/>
      <w:lang w:eastAsia="ja-JP"/>
    </w:rPr>
  </w:style>
  <w:style w:type="character" w:styleId="nfasisintenso">
    <w:name w:val="Intense Emphasis"/>
    <w:basedOn w:val="Fuentedeprrafopredeter"/>
    <w:uiPriority w:val="21"/>
    <w:qFormat/>
    <w:rsid w:val="004A7B45"/>
    <w:rPr>
      <w:b/>
      <w:bCs/>
      <w:i/>
      <w:iCs/>
      <w:color w:val="990000" w:themeColor="accent1"/>
    </w:rPr>
  </w:style>
  <w:style w:type="paragraph" w:customStyle="1" w:styleId="Default">
    <w:name w:val="Default"/>
    <w:rsid w:val="00D57C82"/>
    <w:pPr>
      <w:widowControl w:val="0"/>
      <w:autoSpaceDE w:val="0"/>
      <w:autoSpaceDN w:val="0"/>
      <w:adjustRightInd w:val="0"/>
    </w:pPr>
    <w:rPr>
      <w:rFonts w:ascii="Calibri" w:hAnsi="Calibri" w:cs="Calibri"/>
      <w:color w:val="000000"/>
      <w:sz w:val="24"/>
      <w:szCs w:val="24"/>
      <w:lang w:val="es-ES"/>
    </w:rPr>
  </w:style>
  <w:style w:type="character" w:customStyle="1" w:styleId="apple-converted-space">
    <w:name w:val="apple-converted-space"/>
    <w:basedOn w:val="Fuentedeprrafopredeter"/>
    <w:rsid w:val="00811FE8"/>
  </w:style>
  <w:style w:type="character" w:styleId="Hipervnculo">
    <w:name w:val="Hyperlink"/>
    <w:basedOn w:val="Fuentedeprrafopredeter"/>
    <w:uiPriority w:val="99"/>
    <w:semiHidden/>
    <w:unhideWhenUsed/>
    <w:rsid w:val="00811FE8"/>
    <w:rPr>
      <w:color w:val="0000FF"/>
      <w:u w:val="single"/>
    </w:rPr>
  </w:style>
  <w:style w:type="table" w:styleId="Tablaconcuadrcula">
    <w:name w:val="Table Grid"/>
    <w:basedOn w:val="Tablanormal"/>
    <w:uiPriority w:val="59"/>
    <w:rsid w:val="00FA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5029">
      <w:bodyDiv w:val="1"/>
      <w:marLeft w:val="0"/>
      <w:marRight w:val="0"/>
      <w:marTop w:val="0"/>
      <w:marBottom w:val="0"/>
      <w:divBdr>
        <w:top w:val="none" w:sz="0" w:space="0" w:color="auto"/>
        <w:left w:val="none" w:sz="0" w:space="0" w:color="auto"/>
        <w:bottom w:val="none" w:sz="0" w:space="0" w:color="auto"/>
        <w:right w:val="none" w:sz="0" w:space="0" w:color="auto"/>
      </w:divBdr>
    </w:div>
    <w:div w:id="1239831489">
      <w:bodyDiv w:val="1"/>
      <w:marLeft w:val="0"/>
      <w:marRight w:val="0"/>
      <w:marTop w:val="0"/>
      <w:marBottom w:val="0"/>
      <w:divBdr>
        <w:top w:val="none" w:sz="0" w:space="0" w:color="auto"/>
        <w:left w:val="none" w:sz="0" w:space="0" w:color="auto"/>
        <w:bottom w:val="none" w:sz="0" w:space="0" w:color="auto"/>
        <w:right w:val="none" w:sz="0" w:space="0" w:color="auto"/>
      </w:divBdr>
    </w:div>
    <w:div w:id="14410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s.wikipedia.org/wiki/Programaci%C3%B3n_orientada_a_objetos"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Formularios%20coordinados:Informes:Plaza,%20informe%20comercial.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2496E30A060C40A05C448E56BFEF84"/>
        <w:category>
          <w:name w:val="General"/>
          <w:gallery w:val="placeholder"/>
        </w:category>
        <w:types>
          <w:type w:val="bbPlcHdr"/>
        </w:types>
        <w:behaviors>
          <w:behavior w:val="content"/>
        </w:behaviors>
        <w:guid w:val="{0F921FF6-35E9-4741-B81B-644717C2E02F}"/>
      </w:docPartPr>
      <w:docPartBody>
        <w:p w:rsidR="00A21F45" w:rsidRDefault="00A21F45">
          <w:pPr>
            <w:pStyle w:val="032496E30A060C40A05C448E56BFEF84"/>
          </w:pPr>
          <w:r>
            <w:rPr>
              <w:lang w:val="es-ES"/>
            </w:rPr>
            <w:t>Sed Vitae</w:t>
          </w:r>
        </w:p>
      </w:docPartBody>
    </w:docPart>
    <w:docPart>
      <w:docPartPr>
        <w:name w:val="854723E0C337D6468C429815ECD8652A"/>
        <w:category>
          <w:name w:val="General"/>
          <w:gallery w:val="placeholder"/>
        </w:category>
        <w:types>
          <w:type w:val="bbPlcHdr"/>
        </w:types>
        <w:behaviors>
          <w:behavior w:val="content"/>
        </w:behaviors>
        <w:guid w:val="{1824E304-BDCA-7B4F-B9DC-604B475D2D7A}"/>
      </w:docPartPr>
      <w:docPartBody>
        <w:p w:rsidR="00A21F45" w:rsidRDefault="00A21F45">
          <w:pPr>
            <w:pStyle w:val="854723E0C337D6468C429815ECD8652A"/>
          </w:pPr>
          <w:r>
            <w:rPr>
              <w:rStyle w:val="Textodelmarcadordeposicin"/>
              <w:lang w:val="es-ES"/>
            </w:rPr>
            <w:t>Lorem Ipsum Dolor Sit Amet</w:t>
          </w:r>
        </w:p>
      </w:docPartBody>
    </w:docPart>
    <w:docPart>
      <w:docPartPr>
        <w:name w:val="83E47EEB2F74FF448507AD430E1FCCB5"/>
        <w:category>
          <w:name w:val="General"/>
          <w:gallery w:val="placeholder"/>
        </w:category>
        <w:types>
          <w:type w:val="bbPlcHdr"/>
        </w:types>
        <w:behaviors>
          <w:behavior w:val="content"/>
        </w:behaviors>
        <w:guid w:val="{96251152-0D04-3145-A3B0-43389804F51D}"/>
      </w:docPartPr>
      <w:docPartBody>
        <w:p w:rsidR="00A21F45" w:rsidRDefault="00A21F45">
          <w:pPr>
            <w:pStyle w:val="83E47EEB2F74FF448507AD430E1FCCB5"/>
          </w:pPr>
          <w:r>
            <w:rPr>
              <w:lang w:val="es-ES"/>
            </w:rPr>
            <w:t>Morbi laoreet placerat purus</w:t>
          </w:r>
        </w:p>
      </w:docPartBody>
    </w:docPart>
    <w:docPart>
      <w:docPartPr>
        <w:name w:val="84CDC9DEEF01B54FA9B38E9343171A6F"/>
        <w:category>
          <w:name w:val="General"/>
          <w:gallery w:val="placeholder"/>
        </w:category>
        <w:types>
          <w:type w:val="bbPlcHdr"/>
        </w:types>
        <w:behaviors>
          <w:behavior w:val="content"/>
        </w:behaviors>
        <w:guid w:val="{8138E2F0-9C7B-E44D-824D-96B4D9DC0F25}"/>
      </w:docPartPr>
      <w:docPartBody>
        <w:p w:rsidR="00A21F45" w:rsidRDefault="00A21F45">
          <w:pPr>
            <w:pStyle w:val="84CDC9DEEF01B54FA9B38E9343171A6F"/>
          </w:pPr>
          <w:r>
            <w:rPr>
              <w:lang w:val="es-ES"/>
            </w:rP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Listaconvietas"/>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45"/>
    <w:rsid w:val="00217D23"/>
    <w:rsid w:val="00361E7F"/>
    <w:rsid w:val="00685005"/>
    <w:rsid w:val="006C0E41"/>
    <w:rsid w:val="008140D7"/>
    <w:rsid w:val="00836722"/>
    <w:rsid w:val="00A21F45"/>
    <w:rsid w:val="00C82237"/>
    <w:rsid w:val="00D25DB3"/>
    <w:rsid w:val="00E908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pPr>
      <w:keepNext/>
      <w:keepLines/>
      <w:spacing w:before="200" w:after="100"/>
      <w:outlineLvl w:val="1"/>
    </w:pPr>
    <w:rPr>
      <w:rFonts w:asciiTheme="majorHAnsi" w:eastAsiaTheme="majorEastAsia" w:hAnsiTheme="majorHAnsi" w:cstheme="majorBidi"/>
      <w:bCs/>
      <w:color w:val="9BBB59" w:themeColor="accent3"/>
      <w:sz w:val="22"/>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2496E30A060C40A05C448E56BFEF84">
    <w:name w:val="032496E30A060C40A05C448E56BFEF84"/>
  </w:style>
  <w:style w:type="character" w:styleId="Textodelmarcadordeposicin">
    <w:name w:val="Placeholder Text"/>
    <w:basedOn w:val="Fuentedeprrafopredeter"/>
    <w:rPr>
      <w:color w:val="808080"/>
    </w:rPr>
  </w:style>
  <w:style w:type="paragraph" w:customStyle="1" w:styleId="854723E0C337D6468C429815ECD8652A">
    <w:name w:val="854723E0C337D6468C429815ECD8652A"/>
  </w:style>
  <w:style w:type="paragraph" w:customStyle="1" w:styleId="83E47EEB2F74FF448507AD430E1FCCB5">
    <w:name w:val="83E47EEB2F74FF448507AD430E1FCCB5"/>
  </w:style>
  <w:style w:type="character" w:customStyle="1" w:styleId="Ttulo2Car">
    <w:name w:val="Título 2 Car"/>
    <w:basedOn w:val="Fuentedeprrafopredeter"/>
    <w:link w:val="Ttulo2"/>
    <w:rPr>
      <w:rFonts w:asciiTheme="majorHAnsi" w:eastAsiaTheme="majorEastAsia" w:hAnsiTheme="majorHAnsi" w:cstheme="majorBidi"/>
      <w:bCs/>
      <w:color w:val="9BBB59" w:themeColor="accent3"/>
      <w:sz w:val="22"/>
      <w:szCs w:val="26"/>
      <w:lang w:eastAsia="es-ES"/>
    </w:rPr>
  </w:style>
  <w:style w:type="paragraph" w:styleId="Textodecuerpo">
    <w:name w:val="Body Text"/>
    <w:basedOn w:val="Normal"/>
    <w:link w:val="TextodecuerpoCar"/>
    <w:pPr>
      <w:spacing w:before="200"/>
    </w:pPr>
    <w:rPr>
      <w:rFonts w:eastAsiaTheme="minorHAnsi"/>
      <w:color w:val="404040" w:themeColor="text1" w:themeTint="BF"/>
      <w:sz w:val="20"/>
      <w:szCs w:val="20"/>
      <w:lang w:eastAsia="es-ES"/>
    </w:rPr>
  </w:style>
  <w:style w:type="character" w:customStyle="1" w:styleId="TextodecuerpoCar">
    <w:name w:val="Texto de cuerpo Car"/>
    <w:basedOn w:val="Fuentedeprrafopredeter"/>
    <w:link w:val="Textodecuerpo"/>
    <w:rPr>
      <w:rFonts w:eastAsiaTheme="minorHAnsi"/>
      <w:color w:val="404040" w:themeColor="text1" w:themeTint="BF"/>
      <w:sz w:val="20"/>
      <w:szCs w:val="20"/>
      <w:lang w:eastAsia="es-ES"/>
    </w:rPr>
  </w:style>
  <w:style w:type="paragraph" w:customStyle="1" w:styleId="D2A13F8204CD0B4D86B90D21B3A42744">
    <w:name w:val="D2A13F8204CD0B4D86B90D21B3A42744"/>
  </w:style>
  <w:style w:type="paragraph" w:customStyle="1" w:styleId="1D76128DCB37764BB93B6AFF6627D640">
    <w:name w:val="1D76128DCB37764BB93B6AFF6627D640"/>
  </w:style>
  <w:style w:type="paragraph" w:styleId="Listaconvietas">
    <w:name w:val="List Bullet"/>
    <w:basedOn w:val="Normal"/>
    <w:pPr>
      <w:numPr>
        <w:numId w:val="1"/>
      </w:numPr>
      <w:tabs>
        <w:tab w:val="left" w:pos="360"/>
      </w:tabs>
      <w:spacing w:after="200"/>
      <w:ind w:left="360"/>
    </w:pPr>
    <w:rPr>
      <w:rFonts w:eastAsiaTheme="minorHAnsi"/>
      <w:color w:val="404040" w:themeColor="text1" w:themeTint="BF"/>
      <w:sz w:val="20"/>
      <w:szCs w:val="22"/>
      <w:lang w:eastAsia="es-ES"/>
    </w:rPr>
  </w:style>
  <w:style w:type="paragraph" w:customStyle="1" w:styleId="15312BEBBD556242966FA97FA124DC7A">
    <w:name w:val="15312BEBBD556242966FA97FA124DC7A"/>
  </w:style>
  <w:style w:type="paragraph" w:customStyle="1" w:styleId="84CDC9DEEF01B54FA9B38E9343171A6F">
    <w:name w:val="84CDC9DEEF01B54FA9B38E9343171A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pPr>
      <w:keepNext/>
      <w:keepLines/>
      <w:spacing w:before="200" w:after="100"/>
      <w:outlineLvl w:val="1"/>
    </w:pPr>
    <w:rPr>
      <w:rFonts w:asciiTheme="majorHAnsi" w:eastAsiaTheme="majorEastAsia" w:hAnsiTheme="majorHAnsi" w:cstheme="majorBidi"/>
      <w:bCs/>
      <w:color w:val="9BBB59" w:themeColor="accent3"/>
      <w:sz w:val="22"/>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2496E30A060C40A05C448E56BFEF84">
    <w:name w:val="032496E30A060C40A05C448E56BFEF84"/>
  </w:style>
  <w:style w:type="character" w:styleId="Textodelmarcadordeposicin">
    <w:name w:val="Placeholder Text"/>
    <w:basedOn w:val="Fuentedeprrafopredeter"/>
    <w:rPr>
      <w:color w:val="808080"/>
    </w:rPr>
  </w:style>
  <w:style w:type="paragraph" w:customStyle="1" w:styleId="854723E0C337D6468C429815ECD8652A">
    <w:name w:val="854723E0C337D6468C429815ECD8652A"/>
  </w:style>
  <w:style w:type="paragraph" w:customStyle="1" w:styleId="83E47EEB2F74FF448507AD430E1FCCB5">
    <w:name w:val="83E47EEB2F74FF448507AD430E1FCCB5"/>
  </w:style>
  <w:style w:type="character" w:customStyle="1" w:styleId="Ttulo2Car">
    <w:name w:val="Título 2 Car"/>
    <w:basedOn w:val="Fuentedeprrafopredeter"/>
    <w:link w:val="Ttulo2"/>
    <w:rPr>
      <w:rFonts w:asciiTheme="majorHAnsi" w:eastAsiaTheme="majorEastAsia" w:hAnsiTheme="majorHAnsi" w:cstheme="majorBidi"/>
      <w:bCs/>
      <w:color w:val="9BBB59" w:themeColor="accent3"/>
      <w:sz w:val="22"/>
      <w:szCs w:val="26"/>
      <w:lang w:eastAsia="es-ES"/>
    </w:rPr>
  </w:style>
  <w:style w:type="paragraph" w:styleId="Textodecuerpo">
    <w:name w:val="Body Text"/>
    <w:basedOn w:val="Normal"/>
    <w:link w:val="TextodecuerpoCar"/>
    <w:pPr>
      <w:spacing w:before="200"/>
    </w:pPr>
    <w:rPr>
      <w:rFonts w:eastAsiaTheme="minorHAnsi"/>
      <w:color w:val="404040" w:themeColor="text1" w:themeTint="BF"/>
      <w:sz w:val="20"/>
      <w:szCs w:val="20"/>
      <w:lang w:eastAsia="es-ES"/>
    </w:rPr>
  </w:style>
  <w:style w:type="character" w:customStyle="1" w:styleId="TextodecuerpoCar">
    <w:name w:val="Texto de cuerpo Car"/>
    <w:basedOn w:val="Fuentedeprrafopredeter"/>
    <w:link w:val="Textodecuerpo"/>
    <w:rPr>
      <w:rFonts w:eastAsiaTheme="minorHAnsi"/>
      <w:color w:val="404040" w:themeColor="text1" w:themeTint="BF"/>
      <w:sz w:val="20"/>
      <w:szCs w:val="20"/>
      <w:lang w:eastAsia="es-ES"/>
    </w:rPr>
  </w:style>
  <w:style w:type="paragraph" w:customStyle="1" w:styleId="D2A13F8204CD0B4D86B90D21B3A42744">
    <w:name w:val="D2A13F8204CD0B4D86B90D21B3A42744"/>
  </w:style>
  <w:style w:type="paragraph" w:customStyle="1" w:styleId="1D76128DCB37764BB93B6AFF6627D640">
    <w:name w:val="1D76128DCB37764BB93B6AFF6627D640"/>
  </w:style>
  <w:style w:type="paragraph" w:styleId="Listaconvietas">
    <w:name w:val="List Bullet"/>
    <w:basedOn w:val="Normal"/>
    <w:pPr>
      <w:numPr>
        <w:numId w:val="1"/>
      </w:numPr>
      <w:tabs>
        <w:tab w:val="left" w:pos="360"/>
      </w:tabs>
      <w:spacing w:after="200"/>
      <w:ind w:left="360"/>
    </w:pPr>
    <w:rPr>
      <w:rFonts w:eastAsiaTheme="minorHAnsi"/>
      <w:color w:val="404040" w:themeColor="text1" w:themeTint="BF"/>
      <w:sz w:val="20"/>
      <w:szCs w:val="22"/>
      <w:lang w:eastAsia="es-ES"/>
    </w:rPr>
  </w:style>
  <w:style w:type="paragraph" w:customStyle="1" w:styleId="15312BEBBD556242966FA97FA124DC7A">
    <w:name w:val="15312BEBBD556242966FA97FA124DC7A"/>
  </w:style>
  <w:style w:type="paragraph" w:customStyle="1" w:styleId="84CDC9DEEF01B54FA9B38E9343171A6F">
    <w:name w:val="84CDC9DEEF01B54FA9B38E9343171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8A75F-560B-4248-B0D6-3295777D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Plaza, informe comercial.dotx</Template>
  <TotalTime>448</TotalTime>
  <Pages>35</Pages>
  <Words>4674</Words>
  <Characters>25707</Characters>
  <Application>Microsoft Macintosh Word</Application>
  <DocSecurity>0</DocSecurity>
  <Lines>214</Lines>
  <Paragraphs>60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 </vt:lpstr>
      <vt:lpstr>    Nam nec nisi. </vt:lpstr>
    </vt:vector>
  </TitlesOfParts>
  <Manager/>
  <Company/>
  <LinksUpToDate>false</LinksUpToDate>
  <CharactersWithSpaces>30321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Fuenzalida Contreras</dc:creator>
  <cp:keywords/>
  <dc:description/>
  <cp:lastModifiedBy>Nicolás Fuenzalida Contreras</cp:lastModifiedBy>
  <cp:revision>21</cp:revision>
  <dcterms:created xsi:type="dcterms:W3CDTF">2014-06-13T19:28:00Z</dcterms:created>
  <dcterms:modified xsi:type="dcterms:W3CDTF">2014-06-21T16:32:00Z</dcterms:modified>
  <cp:category/>
</cp:coreProperties>
</file>